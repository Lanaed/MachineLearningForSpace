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939" w:rsidRDefault="004E4939" w:rsidP="004E4939">
      <w:pPr>
        <w:pStyle w:val="afa"/>
        <w:spacing w:before="0" w:beforeAutospacing="0" w:after="0" w:afterAutospacing="0"/>
        <w:ind w:firstLine="709"/>
        <w:jc w:val="center"/>
        <w:rPr>
          <w:b/>
          <w:color w:val="000000"/>
          <w:sz w:val="28"/>
          <w:shd w:val="clear" w:color="auto" w:fill="FFFFFF"/>
        </w:rPr>
      </w:pPr>
      <w:r w:rsidRPr="004E4939">
        <w:rPr>
          <w:b/>
          <w:color w:val="000000"/>
          <w:sz w:val="28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</w:t>
      </w:r>
    </w:p>
    <w:p w:rsidR="004E4939" w:rsidRPr="004E4939" w:rsidRDefault="004E4939" w:rsidP="004E4939">
      <w:pPr>
        <w:pStyle w:val="afa"/>
        <w:spacing w:before="0" w:beforeAutospacing="0" w:after="0" w:afterAutospacing="0"/>
        <w:ind w:firstLine="709"/>
        <w:jc w:val="center"/>
        <w:rPr>
          <w:b/>
          <w:sz w:val="28"/>
        </w:rPr>
      </w:pPr>
      <w:r>
        <w:rPr>
          <w:b/>
          <w:sz w:val="28"/>
        </w:rPr>
        <w:t xml:space="preserve">Московский институт электроники и математики им. </w:t>
      </w:r>
      <w:proofErr w:type="spellStart"/>
      <w:r>
        <w:rPr>
          <w:b/>
          <w:sz w:val="28"/>
        </w:rPr>
        <w:t>А.Н.Тихонова</w:t>
      </w:r>
      <w:proofErr w:type="spellEnd"/>
    </w:p>
    <w:p w:rsidR="002E3B85" w:rsidRDefault="00264236" w:rsidP="006C3638">
      <w:pPr>
        <w:pStyle w:val="34fffff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>
        <w:fldChar w:fldCharType="end"/>
      </w:r>
    </w:p>
    <w:p w:rsidR="00133E0C" w:rsidRPr="00C816E8" w:rsidRDefault="00133E0C" w:rsidP="00133E0C">
      <w:pPr>
        <w:pStyle w:val="34ffa"/>
      </w:pPr>
    </w:p>
    <w:tbl>
      <w:tblPr>
        <w:tblW w:w="5554" w:type="dxa"/>
        <w:tblLayout w:type="fixed"/>
        <w:tblLook w:val="0000" w:firstRow="0" w:lastRow="0" w:firstColumn="0" w:lastColumn="0" w:noHBand="0" w:noVBand="0"/>
      </w:tblPr>
      <w:tblGrid>
        <w:gridCol w:w="4564"/>
        <w:gridCol w:w="990"/>
      </w:tblGrid>
      <w:tr w:rsidR="00A958A6" w:rsidRPr="00C816E8" w:rsidTr="00A958A6">
        <w:trPr>
          <w:trHeight w:val="404"/>
        </w:trPr>
        <w:tc>
          <w:tcPr>
            <w:tcW w:w="4564" w:type="dxa"/>
            <w:vAlign w:val="center"/>
          </w:tcPr>
          <w:p w:rsidR="00A958A6" w:rsidRPr="00C816E8" w:rsidRDefault="00A958A6" w:rsidP="006C3638">
            <w:pPr>
              <w:pStyle w:val="34ffff9"/>
            </w:pPr>
            <w:r w:rsidRPr="00C816E8">
              <w:t>УТВЕРЖДАЮ</w:t>
            </w:r>
          </w:p>
        </w:tc>
        <w:tc>
          <w:tcPr>
            <w:tcW w:w="990" w:type="dxa"/>
            <w:vAlign w:val="center"/>
          </w:tcPr>
          <w:p w:rsidR="00A958A6" w:rsidRPr="00C816E8" w:rsidRDefault="00A958A6" w:rsidP="006C3638">
            <w:pPr>
              <w:pStyle w:val="34ffffa"/>
            </w:pPr>
          </w:p>
        </w:tc>
      </w:tr>
      <w:tr w:rsidR="00A958A6" w:rsidRPr="00C816E8" w:rsidTr="00A958A6">
        <w:trPr>
          <w:trHeight w:val="868"/>
        </w:trPr>
        <w:tc>
          <w:tcPr>
            <w:tcW w:w="4564" w:type="dxa"/>
          </w:tcPr>
          <w:p w:rsidR="00A958A6" w:rsidRPr="00C816E8" w:rsidRDefault="00A958A6" w:rsidP="006C3638">
            <w:pPr>
              <w:pStyle w:val="34ffffa"/>
            </w:pPr>
            <w:r w:rsidRPr="00A958A6">
              <w:t>Академический руководитель образовательной программы:</w:t>
            </w:r>
            <w:r>
              <w:t xml:space="preserve"> </w:t>
            </w:r>
            <w:r w:rsidRPr="00A958A6">
              <w:t>Информатика и вычислительная техника</w:t>
            </w:r>
          </w:p>
        </w:tc>
        <w:tc>
          <w:tcPr>
            <w:tcW w:w="990" w:type="dxa"/>
          </w:tcPr>
          <w:p w:rsidR="00A958A6" w:rsidRPr="00C816E8" w:rsidRDefault="00A958A6" w:rsidP="006C3638">
            <w:pPr>
              <w:pStyle w:val="34ffffa"/>
            </w:pPr>
          </w:p>
        </w:tc>
      </w:tr>
      <w:tr w:rsidR="00A958A6" w:rsidRPr="00C816E8" w:rsidTr="00A958A6">
        <w:trPr>
          <w:trHeight w:val="404"/>
        </w:trPr>
        <w:tc>
          <w:tcPr>
            <w:tcW w:w="4564" w:type="dxa"/>
          </w:tcPr>
          <w:p w:rsidR="00A958A6" w:rsidRPr="00C816E8" w:rsidRDefault="00A958A6" w:rsidP="00EB49CA">
            <w:pPr>
              <w:pStyle w:val="34ffffa"/>
            </w:pPr>
            <w:r w:rsidRPr="00C816E8">
              <w:t xml:space="preserve">____________________ </w:t>
            </w:r>
            <w:r>
              <w:t>Ю.И. Гудков</w:t>
            </w:r>
          </w:p>
          <w:p w:rsidR="00A958A6" w:rsidRPr="00C816E8" w:rsidRDefault="00A958A6" w:rsidP="00EB49CA">
            <w:pPr>
              <w:pStyle w:val="34ffffa"/>
            </w:pPr>
            <w:r w:rsidRPr="00C816E8">
              <w:t>«___</w:t>
            </w:r>
            <w:r>
              <w:rPr>
                <w:lang w:val="en-US"/>
              </w:rPr>
              <w:t>_</w:t>
            </w:r>
            <w:r w:rsidRPr="00C816E8">
              <w:t xml:space="preserve">» ____________________ </w:t>
            </w:r>
            <w:r>
              <w:t>2018</w:t>
            </w:r>
            <w:r w:rsidRPr="00C816E8">
              <w:t xml:space="preserve"> г.</w:t>
            </w:r>
          </w:p>
        </w:tc>
        <w:tc>
          <w:tcPr>
            <w:tcW w:w="990" w:type="dxa"/>
          </w:tcPr>
          <w:p w:rsidR="00A958A6" w:rsidRPr="00C816E8" w:rsidRDefault="00A958A6" w:rsidP="006C3638">
            <w:pPr>
              <w:pStyle w:val="34ffffa"/>
            </w:pPr>
          </w:p>
        </w:tc>
      </w:tr>
    </w:tbl>
    <w:p w:rsidR="00133E0C" w:rsidRDefault="00133E0C" w:rsidP="00133E0C">
      <w:pPr>
        <w:pStyle w:val="34ffa"/>
      </w:pPr>
    </w:p>
    <w:p w:rsidR="00133E0C" w:rsidRDefault="00133E0C" w:rsidP="00133E0C">
      <w:pPr>
        <w:pStyle w:val="34ffa"/>
      </w:pPr>
    </w:p>
    <w:p w:rsidR="00133E0C" w:rsidRPr="00C816E8" w:rsidRDefault="00133E0C" w:rsidP="00133E0C">
      <w:pPr>
        <w:pStyle w:val="34ffa"/>
      </w:pPr>
    </w:p>
    <w:p w:rsidR="00133E0C" w:rsidRPr="00C816E8" w:rsidRDefault="00133E0C" w:rsidP="00133E0C">
      <w:pPr>
        <w:pStyle w:val="34ffa"/>
      </w:pPr>
    </w:p>
    <w:p w:rsidR="002E3B85" w:rsidRPr="00C816E8" w:rsidRDefault="001F5560" w:rsidP="001F5560">
      <w:pPr>
        <w:pStyle w:val="34ffc"/>
      </w:pPr>
      <w:r w:rsidRPr="001F5560">
        <w:t>Автоматизированная система ориентации и стабилизации макета малого космического аппарата на основе методов машинного обучения</w:t>
      </w:r>
    </w:p>
    <w:p w:rsidR="002E3B85" w:rsidRPr="00C816E8" w:rsidRDefault="002E3B85" w:rsidP="006C3638">
      <w:pPr>
        <w:pStyle w:val="34ffd"/>
      </w:pPr>
      <w:r w:rsidRPr="00C816E8">
        <w:t>(</w:t>
      </w:r>
      <w:r w:rsidR="001F5560">
        <w:t>Система ориентации и стабилизации макета МКА на нейронных сетях</w:t>
      </w:r>
      <w:r w:rsidRPr="00C816E8">
        <w:t>)</w:t>
      </w:r>
    </w:p>
    <w:p w:rsidR="002E3B85" w:rsidRPr="00C816E8" w:rsidRDefault="00264236" w:rsidP="006C3638">
      <w:pPr>
        <w:pStyle w:val="34ffe"/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2E3B85">
        <w:t>Техническое задание</w:t>
      </w:r>
      <w:r>
        <w:fldChar w:fldCharType="end"/>
      </w:r>
    </w:p>
    <w:p w:rsidR="00C7513A" w:rsidRPr="004629A9" w:rsidRDefault="00C7513A" w:rsidP="00546EAF">
      <w:pPr>
        <w:pStyle w:val="34fffff3"/>
      </w:pPr>
    </w:p>
    <w:p w:rsidR="002E3B85" w:rsidRDefault="002E3B85" w:rsidP="006C3638">
      <w:pPr>
        <w:pStyle w:val="34ffa"/>
      </w:pPr>
    </w:p>
    <w:tbl>
      <w:tblPr>
        <w:tblW w:w="10117" w:type="dxa"/>
        <w:tblLayout w:type="fixed"/>
        <w:tblLook w:val="0000" w:firstRow="0" w:lastRow="0" w:firstColumn="0" w:lastColumn="0" w:noHBand="0" w:noVBand="0"/>
      </w:tblPr>
      <w:tblGrid>
        <w:gridCol w:w="4564"/>
        <w:gridCol w:w="990"/>
        <w:gridCol w:w="4563"/>
      </w:tblGrid>
      <w:tr w:rsidR="002E3B85" w:rsidRPr="00C816E8" w:rsidTr="006C3638">
        <w:trPr>
          <w:trHeight w:val="404"/>
        </w:trPr>
        <w:tc>
          <w:tcPr>
            <w:tcW w:w="4564" w:type="dxa"/>
            <w:vAlign w:val="center"/>
          </w:tcPr>
          <w:p w:rsidR="002E3B85" w:rsidRPr="00C816E8" w:rsidRDefault="002E3B85" w:rsidP="006C3638">
            <w:pPr>
              <w:pStyle w:val="34ffff9"/>
            </w:pPr>
            <w:r w:rsidRPr="00C816E8">
              <w:t>СОГЛАСОВАНО</w:t>
            </w:r>
          </w:p>
        </w:tc>
        <w:tc>
          <w:tcPr>
            <w:tcW w:w="990" w:type="dxa"/>
            <w:vAlign w:val="center"/>
          </w:tcPr>
          <w:p w:rsidR="002E3B85" w:rsidRPr="00C816E8" w:rsidRDefault="002E3B85" w:rsidP="006C3638">
            <w:pPr>
              <w:pStyle w:val="34ffffa"/>
            </w:pPr>
          </w:p>
        </w:tc>
        <w:tc>
          <w:tcPr>
            <w:tcW w:w="4563" w:type="dxa"/>
            <w:vAlign w:val="center"/>
          </w:tcPr>
          <w:p w:rsidR="002E3B85" w:rsidRPr="00C816E8" w:rsidRDefault="002E3B85" w:rsidP="006C3638">
            <w:pPr>
              <w:pStyle w:val="34ffffa"/>
            </w:pPr>
          </w:p>
        </w:tc>
      </w:tr>
      <w:tr w:rsidR="002E3B85" w:rsidRPr="00C816E8" w:rsidTr="006C3638">
        <w:trPr>
          <w:trHeight w:val="868"/>
        </w:trPr>
        <w:tc>
          <w:tcPr>
            <w:tcW w:w="4564" w:type="dxa"/>
          </w:tcPr>
          <w:p w:rsidR="002E3B85" w:rsidRPr="00C816E8" w:rsidRDefault="00A958A6" w:rsidP="006C3638">
            <w:pPr>
              <w:pStyle w:val="34ffffa"/>
            </w:pPr>
            <w:r>
              <w:t xml:space="preserve">Старший преподаватель: </w:t>
            </w:r>
            <w:r w:rsidRPr="00A958A6">
              <w:t>Московский институт электроники и математики им. А.Н. Тихонова / Департамент компьютерной инженерии</w:t>
            </w:r>
          </w:p>
        </w:tc>
        <w:tc>
          <w:tcPr>
            <w:tcW w:w="990" w:type="dxa"/>
          </w:tcPr>
          <w:p w:rsidR="002E3B85" w:rsidRPr="00C816E8" w:rsidRDefault="002E3B85" w:rsidP="006C3638">
            <w:pPr>
              <w:pStyle w:val="34ffffa"/>
            </w:pPr>
          </w:p>
        </w:tc>
        <w:tc>
          <w:tcPr>
            <w:tcW w:w="4563" w:type="dxa"/>
          </w:tcPr>
          <w:p w:rsidR="002E3B85" w:rsidRPr="00C816E8" w:rsidRDefault="00A958A6" w:rsidP="006C3638">
            <w:pPr>
              <w:pStyle w:val="34ffffa"/>
            </w:pPr>
            <w:r w:rsidRPr="00A958A6">
              <w:t xml:space="preserve">Московский институт электроники и математики им. </w:t>
            </w:r>
            <w:proofErr w:type="spellStart"/>
            <w:r w:rsidRPr="00A958A6">
              <w:t>А.Н.Тихонова</w:t>
            </w:r>
            <w:proofErr w:type="spellEnd"/>
            <w:r>
              <w:t>, Информатика и вычислительная техника</w:t>
            </w:r>
          </w:p>
        </w:tc>
      </w:tr>
      <w:tr w:rsidR="002E3B85" w:rsidRPr="00C816E8" w:rsidTr="006C3638">
        <w:trPr>
          <w:trHeight w:val="404"/>
        </w:trPr>
        <w:tc>
          <w:tcPr>
            <w:tcW w:w="4564" w:type="dxa"/>
          </w:tcPr>
          <w:p w:rsidR="002E3B85" w:rsidRPr="00C816E8" w:rsidRDefault="002E3B85" w:rsidP="006C3638">
            <w:pPr>
              <w:pStyle w:val="34ffffa"/>
            </w:pPr>
            <w:r w:rsidRPr="00C816E8">
              <w:t xml:space="preserve">____________________ </w:t>
            </w:r>
            <w:r w:rsidR="00A958A6">
              <w:t>Е.А. Ерохина</w:t>
            </w:r>
          </w:p>
          <w:p w:rsidR="002E3B85" w:rsidRPr="00C816E8" w:rsidRDefault="002E3B85" w:rsidP="006C3638">
            <w:pPr>
              <w:pStyle w:val="34ffffa"/>
            </w:pPr>
            <w:r w:rsidRPr="00C816E8">
              <w:t>«___</w:t>
            </w:r>
            <w:r>
              <w:rPr>
                <w:lang w:val="en-US"/>
              </w:rPr>
              <w:t>_</w:t>
            </w:r>
            <w:r w:rsidRPr="00C816E8">
              <w:t xml:space="preserve">» ____________________ </w:t>
            </w:r>
            <w:r w:rsidR="006C3638">
              <w:t>2018</w:t>
            </w:r>
            <w:r w:rsidRPr="00C816E8">
              <w:t xml:space="preserve"> г.</w:t>
            </w:r>
          </w:p>
        </w:tc>
        <w:tc>
          <w:tcPr>
            <w:tcW w:w="990" w:type="dxa"/>
          </w:tcPr>
          <w:p w:rsidR="002E3B85" w:rsidRPr="00C816E8" w:rsidRDefault="002E3B85" w:rsidP="006C3638">
            <w:pPr>
              <w:pStyle w:val="34ffffa"/>
            </w:pPr>
          </w:p>
        </w:tc>
        <w:tc>
          <w:tcPr>
            <w:tcW w:w="4563" w:type="dxa"/>
          </w:tcPr>
          <w:p w:rsidR="002E3B85" w:rsidRPr="00C816E8" w:rsidRDefault="002E3B85" w:rsidP="006C3638">
            <w:pPr>
              <w:pStyle w:val="34ffffa"/>
            </w:pPr>
            <w:r w:rsidRPr="00C816E8">
              <w:t xml:space="preserve">____________________ </w:t>
            </w:r>
            <w:r w:rsidR="001F5560">
              <w:t>П.А. Криворотова</w:t>
            </w:r>
          </w:p>
          <w:p w:rsidR="002E3B85" w:rsidRPr="00C816E8" w:rsidRDefault="002E3B85" w:rsidP="006C3638">
            <w:pPr>
              <w:pStyle w:val="34ffffa"/>
            </w:pPr>
            <w:r w:rsidRPr="00C816E8">
              <w:t>«___</w:t>
            </w:r>
            <w:r>
              <w:rPr>
                <w:lang w:val="en-US"/>
              </w:rPr>
              <w:t>_</w:t>
            </w:r>
            <w:r w:rsidRPr="00C816E8">
              <w:t xml:space="preserve">» ____________________ </w:t>
            </w:r>
            <w:r w:rsidR="006C3638">
              <w:t>2018</w:t>
            </w:r>
            <w:r w:rsidRPr="00C816E8">
              <w:t xml:space="preserve"> г.</w:t>
            </w:r>
          </w:p>
        </w:tc>
      </w:tr>
      <w:tr w:rsidR="002E3B85" w:rsidRPr="00C816E8" w:rsidTr="006C3638">
        <w:trPr>
          <w:trHeight w:val="404"/>
        </w:trPr>
        <w:tc>
          <w:tcPr>
            <w:tcW w:w="4564" w:type="dxa"/>
            <w:vAlign w:val="center"/>
          </w:tcPr>
          <w:p w:rsidR="002E3B85" w:rsidRPr="00C816E8" w:rsidRDefault="002E3B85" w:rsidP="006C3638">
            <w:pPr>
              <w:pStyle w:val="34ffff9"/>
            </w:pPr>
          </w:p>
        </w:tc>
        <w:tc>
          <w:tcPr>
            <w:tcW w:w="990" w:type="dxa"/>
            <w:vAlign w:val="center"/>
          </w:tcPr>
          <w:p w:rsidR="002E3B85" w:rsidRPr="00C816E8" w:rsidRDefault="002E3B85" w:rsidP="006C3638">
            <w:pPr>
              <w:pStyle w:val="34ffff9"/>
            </w:pPr>
          </w:p>
        </w:tc>
        <w:tc>
          <w:tcPr>
            <w:tcW w:w="4563" w:type="dxa"/>
            <w:vAlign w:val="center"/>
          </w:tcPr>
          <w:p w:rsidR="002E3B85" w:rsidRPr="00C816E8" w:rsidRDefault="002E3B85" w:rsidP="006C3638">
            <w:pPr>
              <w:pStyle w:val="34ffff9"/>
            </w:pPr>
          </w:p>
        </w:tc>
      </w:tr>
      <w:tr w:rsidR="002E3B85" w:rsidRPr="00C816E8" w:rsidTr="006C3638">
        <w:trPr>
          <w:trHeight w:val="864"/>
        </w:trPr>
        <w:tc>
          <w:tcPr>
            <w:tcW w:w="4564" w:type="dxa"/>
          </w:tcPr>
          <w:p w:rsidR="002E3B85" w:rsidRPr="00C816E8" w:rsidRDefault="00A958A6" w:rsidP="006C3638">
            <w:pPr>
              <w:pStyle w:val="34ffffa"/>
            </w:pPr>
            <w:r>
              <w:t>Ассистент</w:t>
            </w:r>
            <w:r>
              <w:t xml:space="preserve">: </w:t>
            </w:r>
            <w:r w:rsidRPr="00A958A6">
              <w:t>Московский институт электроники и математики им. А.Н. Тихонова / Департамент компьютерной инженерии</w:t>
            </w:r>
          </w:p>
        </w:tc>
        <w:tc>
          <w:tcPr>
            <w:tcW w:w="990" w:type="dxa"/>
          </w:tcPr>
          <w:p w:rsidR="002E3B85" w:rsidRPr="00C816E8" w:rsidRDefault="002E3B85" w:rsidP="006C3638">
            <w:pPr>
              <w:pStyle w:val="34ffffa"/>
            </w:pPr>
          </w:p>
        </w:tc>
        <w:tc>
          <w:tcPr>
            <w:tcW w:w="4563" w:type="dxa"/>
          </w:tcPr>
          <w:p w:rsidR="002E3B85" w:rsidRPr="00C816E8" w:rsidRDefault="002E3B85" w:rsidP="006C3638">
            <w:pPr>
              <w:pStyle w:val="34ffffa"/>
            </w:pPr>
            <w:r w:rsidRPr="00C816E8">
              <w:t>Организация</w:t>
            </w:r>
            <w:r>
              <w:t xml:space="preserve">, подразделение, должность </w:t>
            </w:r>
            <w:r w:rsidRPr="00C816E8">
              <w:t>согласующего лица со стороны Исполнителя</w:t>
            </w:r>
          </w:p>
        </w:tc>
      </w:tr>
      <w:tr w:rsidR="002E3B85" w:rsidRPr="00C816E8" w:rsidTr="006C3638">
        <w:trPr>
          <w:trHeight w:val="643"/>
        </w:trPr>
        <w:tc>
          <w:tcPr>
            <w:tcW w:w="4564" w:type="dxa"/>
          </w:tcPr>
          <w:p w:rsidR="002E3B85" w:rsidRPr="00C816E8" w:rsidRDefault="002E3B85" w:rsidP="006C3638">
            <w:pPr>
              <w:pStyle w:val="34ffffa"/>
            </w:pPr>
            <w:r w:rsidRPr="00C816E8">
              <w:t xml:space="preserve">____________________ </w:t>
            </w:r>
            <w:r w:rsidR="00A958A6">
              <w:t xml:space="preserve">Д.В. </w:t>
            </w:r>
            <w:proofErr w:type="spellStart"/>
            <w:r w:rsidR="00A958A6">
              <w:t>Хруслова</w:t>
            </w:r>
            <w:proofErr w:type="spellEnd"/>
          </w:p>
          <w:p w:rsidR="002E3B85" w:rsidRPr="00C816E8" w:rsidRDefault="002E3B85" w:rsidP="006C3638">
            <w:pPr>
              <w:pStyle w:val="34ffffa"/>
            </w:pPr>
            <w:r w:rsidRPr="00C816E8">
              <w:t>«___</w:t>
            </w:r>
            <w:r>
              <w:rPr>
                <w:lang w:val="en-US"/>
              </w:rPr>
              <w:t>_</w:t>
            </w:r>
            <w:r w:rsidRPr="00C816E8">
              <w:t xml:space="preserve">» ____________________ </w:t>
            </w:r>
            <w:r w:rsidR="006C3638">
              <w:t>2018</w:t>
            </w:r>
            <w:r w:rsidRPr="00C816E8">
              <w:t xml:space="preserve"> г.</w:t>
            </w:r>
          </w:p>
        </w:tc>
        <w:tc>
          <w:tcPr>
            <w:tcW w:w="990" w:type="dxa"/>
          </w:tcPr>
          <w:p w:rsidR="002E3B85" w:rsidRPr="00C816E8" w:rsidRDefault="002E3B85" w:rsidP="006C3638">
            <w:pPr>
              <w:pStyle w:val="34ffffa"/>
            </w:pPr>
          </w:p>
        </w:tc>
        <w:tc>
          <w:tcPr>
            <w:tcW w:w="4563" w:type="dxa"/>
          </w:tcPr>
          <w:p w:rsidR="002E3B85" w:rsidRPr="00C816E8" w:rsidRDefault="002E3B85" w:rsidP="006C3638">
            <w:pPr>
              <w:pStyle w:val="34ffffa"/>
            </w:pPr>
            <w:r w:rsidRPr="00C816E8">
              <w:t xml:space="preserve">____________________ </w:t>
            </w:r>
            <w:r w:rsidR="004E4939">
              <w:t xml:space="preserve">А.Э. </w:t>
            </w:r>
            <w:proofErr w:type="spellStart"/>
            <w:r w:rsidR="004E4939">
              <w:t>Лапшинова</w:t>
            </w:r>
            <w:proofErr w:type="spellEnd"/>
          </w:p>
          <w:p w:rsidR="002E3B85" w:rsidRPr="00C816E8" w:rsidRDefault="002E3B85" w:rsidP="006C3638">
            <w:pPr>
              <w:pStyle w:val="34ffffa"/>
            </w:pPr>
            <w:r w:rsidRPr="00C816E8">
              <w:t>«___</w:t>
            </w:r>
            <w:r>
              <w:rPr>
                <w:lang w:val="en-US"/>
              </w:rPr>
              <w:t>_</w:t>
            </w:r>
            <w:r w:rsidRPr="00C816E8">
              <w:t xml:space="preserve">» ____________________ </w:t>
            </w:r>
            <w:r w:rsidR="006C3638">
              <w:t>2018</w:t>
            </w:r>
            <w:r w:rsidRPr="00C816E8">
              <w:t xml:space="preserve"> г.</w:t>
            </w:r>
          </w:p>
        </w:tc>
      </w:tr>
    </w:tbl>
    <w:p w:rsidR="002E3B85" w:rsidRPr="00801734" w:rsidRDefault="002E3B85" w:rsidP="006C3638">
      <w:pPr>
        <w:pStyle w:val="34ffa"/>
        <w:rPr>
          <w:lang w:val="en-US"/>
        </w:rPr>
      </w:pPr>
    </w:p>
    <w:p w:rsidR="00AC561B" w:rsidRPr="00210AF4" w:rsidRDefault="00AC561B" w:rsidP="002B1203">
      <w:pPr>
        <w:pStyle w:val="34ffa"/>
      </w:pPr>
    </w:p>
    <w:p w:rsidR="0069117E" w:rsidRDefault="0069117E" w:rsidP="003F38DF">
      <w:pPr>
        <w:pStyle w:val="34a"/>
        <w:sectPr w:rsidR="0069117E" w:rsidSect="001550E8">
          <w:headerReference w:type="default" r:id="rId8"/>
          <w:pgSz w:w="11906" w:h="16838" w:code="9"/>
          <w:pgMar w:top="851" w:right="567" w:bottom="851" w:left="1418" w:header="567" w:footer="340" w:gutter="0"/>
          <w:cols w:space="708"/>
          <w:titlePg/>
          <w:docGrid w:linePitch="360"/>
        </w:sectPr>
      </w:pPr>
    </w:p>
    <w:p w:rsidR="00507104" w:rsidRDefault="00E85E29" w:rsidP="00E77D0E">
      <w:pPr>
        <w:pStyle w:val="3417"/>
        <w:rPr>
          <w:noProof/>
        </w:rPr>
      </w:pPr>
      <w:r>
        <w:lastRenderedPageBreak/>
        <w:t>Содержание</w:t>
      </w:r>
      <w:r w:rsidR="00EC5243">
        <w:fldChar w:fldCharType="begin"/>
      </w:r>
      <w:r w:rsidR="00EC5243">
        <w:instrText xml:space="preserve"> TOC \o "2-3" </w:instrText>
      </w:r>
      <w:r w:rsidR="00EC5243" w:rsidRPr="00380491">
        <w:instrText xml:space="preserve">\f </w:instrText>
      </w:r>
      <w:r w:rsidR="00EC5243">
        <w:instrText xml:space="preserve">\h \z \t "Заголовок 1;1;34_Заголовок_1_Дополнительный;1" </w:instrText>
      </w:r>
      <w:r w:rsidR="00EC5243">
        <w:fldChar w:fldCharType="separate"/>
      </w:r>
    </w:p>
    <w:p w:rsidR="00507104" w:rsidRDefault="00264236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30176071" w:history="1">
        <w:r w:rsidR="00507104" w:rsidRPr="00A818B0">
          <w:rPr>
            <w:rStyle w:val="af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507104">
          <w:rPr>
            <w:rFonts w:asciiTheme="minorHAnsi" w:eastAsiaTheme="minorEastAsia" w:hAnsiTheme="minorHAnsi" w:cstheme="minorBidi"/>
            <w:b w:val="0"/>
            <w:sz w:val="22"/>
            <w:szCs w:val="22"/>
            <w:lang w:eastAsia="ru-RU"/>
          </w:rPr>
          <w:tab/>
        </w:r>
        <w:r w:rsidR="00507104" w:rsidRPr="00A818B0">
          <w:rPr>
            <w:rStyle w:val="af8"/>
          </w:rPr>
          <w:t>Общие сведения</w:t>
        </w:r>
        <w:r w:rsidR="00507104">
          <w:rPr>
            <w:webHidden/>
          </w:rPr>
          <w:tab/>
        </w:r>
        <w:r w:rsidR="00507104">
          <w:rPr>
            <w:webHidden/>
          </w:rPr>
          <w:fldChar w:fldCharType="begin"/>
        </w:r>
        <w:r w:rsidR="00507104">
          <w:rPr>
            <w:webHidden/>
          </w:rPr>
          <w:instrText xml:space="preserve"> PAGEREF _Toc530176071 \h </w:instrText>
        </w:r>
        <w:r w:rsidR="00507104">
          <w:rPr>
            <w:webHidden/>
          </w:rPr>
        </w:r>
        <w:r w:rsidR="00507104">
          <w:rPr>
            <w:webHidden/>
          </w:rPr>
          <w:fldChar w:fldCharType="separate"/>
        </w:r>
        <w:r w:rsidR="00507104">
          <w:rPr>
            <w:webHidden/>
          </w:rPr>
          <w:t>3</w:t>
        </w:r>
        <w:r w:rsidR="00507104">
          <w:rPr>
            <w:webHidden/>
          </w:rPr>
          <w:fldChar w:fldCharType="end"/>
        </w:r>
      </w:hyperlink>
    </w:p>
    <w:p w:rsidR="00507104" w:rsidRDefault="0026423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0176072" w:history="1">
        <w:r w:rsidR="00507104" w:rsidRPr="00A818B0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507104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07104" w:rsidRPr="00A818B0">
          <w:rPr>
            <w:rStyle w:val="af8"/>
            <w:noProof/>
          </w:rPr>
          <w:t>Полное наименование системы и ее условное обозначение</w:t>
        </w:r>
        <w:r w:rsidR="00507104">
          <w:rPr>
            <w:noProof/>
            <w:webHidden/>
          </w:rPr>
          <w:tab/>
        </w:r>
        <w:r w:rsidR="00507104">
          <w:rPr>
            <w:noProof/>
            <w:webHidden/>
          </w:rPr>
          <w:fldChar w:fldCharType="begin"/>
        </w:r>
        <w:r w:rsidR="00507104">
          <w:rPr>
            <w:noProof/>
            <w:webHidden/>
          </w:rPr>
          <w:instrText xml:space="preserve"> PAGEREF _Toc530176072 \h </w:instrText>
        </w:r>
        <w:r w:rsidR="00507104">
          <w:rPr>
            <w:noProof/>
            <w:webHidden/>
          </w:rPr>
        </w:r>
        <w:r w:rsidR="00507104">
          <w:rPr>
            <w:noProof/>
            <w:webHidden/>
          </w:rPr>
          <w:fldChar w:fldCharType="separate"/>
        </w:r>
        <w:r w:rsidR="00507104">
          <w:rPr>
            <w:noProof/>
            <w:webHidden/>
          </w:rPr>
          <w:t>3</w:t>
        </w:r>
        <w:r w:rsidR="00507104">
          <w:rPr>
            <w:noProof/>
            <w:webHidden/>
          </w:rPr>
          <w:fldChar w:fldCharType="end"/>
        </w:r>
      </w:hyperlink>
    </w:p>
    <w:p w:rsidR="00507104" w:rsidRDefault="0026423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hyperlink w:anchor="_Toc530176073" w:history="1">
        <w:r w:rsidR="00507104" w:rsidRPr="00A818B0">
          <w:rPr>
            <w:rStyle w:val="af8"/>
            <w:noProof/>
          </w:rPr>
          <w:t>1.1.1</w:t>
        </w:r>
        <w:r w:rsidR="0050710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ru-RU" w:eastAsia="ru-RU"/>
          </w:rPr>
          <w:tab/>
        </w:r>
        <w:r w:rsidR="00507104" w:rsidRPr="00A818B0">
          <w:rPr>
            <w:rStyle w:val="af8"/>
            <w:noProof/>
          </w:rPr>
          <w:t>Наименование на русском языке:</w:t>
        </w:r>
        <w:r w:rsidR="00507104">
          <w:rPr>
            <w:noProof/>
            <w:webHidden/>
          </w:rPr>
          <w:tab/>
        </w:r>
        <w:r w:rsidR="00507104">
          <w:rPr>
            <w:noProof/>
            <w:webHidden/>
          </w:rPr>
          <w:fldChar w:fldCharType="begin"/>
        </w:r>
        <w:r w:rsidR="00507104">
          <w:rPr>
            <w:noProof/>
            <w:webHidden/>
          </w:rPr>
          <w:instrText xml:space="preserve"> PAGEREF _Toc530176073 \h </w:instrText>
        </w:r>
        <w:r w:rsidR="00507104">
          <w:rPr>
            <w:noProof/>
            <w:webHidden/>
          </w:rPr>
        </w:r>
        <w:r w:rsidR="00507104">
          <w:rPr>
            <w:noProof/>
            <w:webHidden/>
          </w:rPr>
          <w:fldChar w:fldCharType="separate"/>
        </w:r>
        <w:r w:rsidR="00507104">
          <w:rPr>
            <w:noProof/>
            <w:webHidden/>
          </w:rPr>
          <w:t>3</w:t>
        </w:r>
        <w:r w:rsidR="00507104">
          <w:rPr>
            <w:noProof/>
            <w:webHidden/>
          </w:rPr>
          <w:fldChar w:fldCharType="end"/>
        </w:r>
      </w:hyperlink>
    </w:p>
    <w:p w:rsidR="00507104" w:rsidRDefault="0026423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hyperlink w:anchor="_Toc530176074" w:history="1">
        <w:r w:rsidR="00507104" w:rsidRPr="00A818B0">
          <w:rPr>
            <w:rStyle w:val="af8"/>
            <w:noProof/>
            <w:lang w:val="en-US"/>
          </w:rPr>
          <w:t>1.1.2</w:t>
        </w:r>
        <w:r w:rsidR="0050710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ru-RU" w:eastAsia="ru-RU"/>
          </w:rPr>
          <w:tab/>
        </w:r>
        <w:r w:rsidR="00507104" w:rsidRPr="00A818B0">
          <w:rPr>
            <w:rStyle w:val="af8"/>
            <w:noProof/>
          </w:rPr>
          <w:t>Наименование</w:t>
        </w:r>
        <w:r w:rsidR="00507104" w:rsidRPr="00A818B0">
          <w:rPr>
            <w:rStyle w:val="af8"/>
            <w:noProof/>
            <w:lang w:val="en-US"/>
          </w:rPr>
          <w:t xml:space="preserve"> </w:t>
        </w:r>
        <w:r w:rsidR="00507104" w:rsidRPr="00A818B0">
          <w:rPr>
            <w:rStyle w:val="af8"/>
            <w:noProof/>
          </w:rPr>
          <w:t>на</w:t>
        </w:r>
        <w:r w:rsidR="00507104" w:rsidRPr="00A818B0">
          <w:rPr>
            <w:rStyle w:val="af8"/>
            <w:noProof/>
            <w:lang w:val="en-US"/>
          </w:rPr>
          <w:t xml:space="preserve"> </w:t>
        </w:r>
        <w:r w:rsidR="00507104" w:rsidRPr="00A818B0">
          <w:rPr>
            <w:rStyle w:val="af8"/>
            <w:noProof/>
          </w:rPr>
          <w:t>английском</w:t>
        </w:r>
        <w:r w:rsidR="00507104" w:rsidRPr="00A818B0">
          <w:rPr>
            <w:rStyle w:val="af8"/>
            <w:noProof/>
            <w:lang w:val="en-US"/>
          </w:rPr>
          <w:t xml:space="preserve"> </w:t>
        </w:r>
        <w:r w:rsidR="00507104" w:rsidRPr="00A818B0">
          <w:rPr>
            <w:rStyle w:val="af8"/>
            <w:noProof/>
          </w:rPr>
          <w:t>языке</w:t>
        </w:r>
        <w:r w:rsidR="00507104" w:rsidRPr="00A818B0">
          <w:rPr>
            <w:rStyle w:val="af8"/>
            <w:noProof/>
            <w:lang w:val="en-US"/>
          </w:rPr>
          <w:t>:</w:t>
        </w:r>
        <w:r w:rsidR="00507104">
          <w:rPr>
            <w:noProof/>
            <w:webHidden/>
          </w:rPr>
          <w:tab/>
        </w:r>
        <w:r w:rsidR="00507104">
          <w:rPr>
            <w:noProof/>
            <w:webHidden/>
          </w:rPr>
          <w:fldChar w:fldCharType="begin"/>
        </w:r>
        <w:r w:rsidR="00507104">
          <w:rPr>
            <w:noProof/>
            <w:webHidden/>
          </w:rPr>
          <w:instrText xml:space="preserve"> PAGEREF _Toc530176074 \h </w:instrText>
        </w:r>
        <w:r w:rsidR="00507104">
          <w:rPr>
            <w:noProof/>
            <w:webHidden/>
          </w:rPr>
        </w:r>
        <w:r w:rsidR="00507104">
          <w:rPr>
            <w:noProof/>
            <w:webHidden/>
          </w:rPr>
          <w:fldChar w:fldCharType="separate"/>
        </w:r>
        <w:r w:rsidR="00507104">
          <w:rPr>
            <w:noProof/>
            <w:webHidden/>
          </w:rPr>
          <w:t>3</w:t>
        </w:r>
        <w:r w:rsidR="00507104">
          <w:rPr>
            <w:noProof/>
            <w:webHidden/>
          </w:rPr>
          <w:fldChar w:fldCharType="end"/>
        </w:r>
      </w:hyperlink>
    </w:p>
    <w:p w:rsidR="00507104" w:rsidRDefault="0026423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0176075" w:history="1">
        <w:r w:rsidR="00507104" w:rsidRPr="00A818B0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507104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07104" w:rsidRPr="00A818B0">
          <w:rPr>
            <w:rStyle w:val="af8"/>
            <w:noProof/>
          </w:rPr>
          <w:t>Наименование предприятий (объединений) разработчика и заказчика (пользователя) системы и их реквизиты</w:t>
        </w:r>
        <w:r w:rsidR="00507104">
          <w:rPr>
            <w:noProof/>
            <w:webHidden/>
          </w:rPr>
          <w:tab/>
        </w:r>
        <w:r w:rsidR="00507104">
          <w:rPr>
            <w:noProof/>
            <w:webHidden/>
          </w:rPr>
          <w:fldChar w:fldCharType="begin"/>
        </w:r>
        <w:r w:rsidR="00507104">
          <w:rPr>
            <w:noProof/>
            <w:webHidden/>
          </w:rPr>
          <w:instrText xml:space="preserve"> PAGEREF _Toc530176075 \h </w:instrText>
        </w:r>
        <w:r w:rsidR="00507104">
          <w:rPr>
            <w:noProof/>
            <w:webHidden/>
          </w:rPr>
        </w:r>
        <w:r w:rsidR="00507104">
          <w:rPr>
            <w:noProof/>
            <w:webHidden/>
          </w:rPr>
          <w:fldChar w:fldCharType="separate"/>
        </w:r>
        <w:r w:rsidR="00507104">
          <w:rPr>
            <w:noProof/>
            <w:webHidden/>
          </w:rPr>
          <w:t>3</w:t>
        </w:r>
        <w:r w:rsidR="00507104">
          <w:rPr>
            <w:noProof/>
            <w:webHidden/>
          </w:rPr>
          <w:fldChar w:fldCharType="end"/>
        </w:r>
      </w:hyperlink>
    </w:p>
    <w:p w:rsidR="00507104" w:rsidRDefault="0026423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hyperlink w:anchor="_Toc530176076" w:history="1">
        <w:r w:rsidR="00507104" w:rsidRPr="00A818B0">
          <w:rPr>
            <w:rStyle w:val="af8"/>
            <w:noProof/>
          </w:rPr>
          <w:t>1.2.1</w:t>
        </w:r>
        <w:r w:rsidR="0050710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ru-RU" w:eastAsia="ru-RU"/>
          </w:rPr>
          <w:tab/>
        </w:r>
        <w:r w:rsidR="00507104" w:rsidRPr="00A818B0">
          <w:rPr>
            <w:rStyle w:val="af8"/>
            <w:noProof/>
          </w:rPr>
          <w:t>Заказчик:</w:t>
        </w:r>
        <w:r w:rsidR="00507104">
          <w:rPr>
            <w:noProof/>
            <w:webHidden/>
          </w:rPr>
          <w:tab/>
        </w:r>
        <w:r w:rsidR="00507104">
          <w:rPr>
            <w:noProof/>
            <w:webHidden/>
          </w:rPr>
          <w:fldChar w:fldCharType="begin"/>
        </w:r>
        <w:r w:rsidR="00507104">
          <w:rPr>
            <w:noProof/>
            <w:webHidden/>
          </w:rPr>
          <w:instrText xml:space="preserve"> PAGEREF _Toc530176076 \h </w:instrText>
        </w:r>
        <w:r w:rsidR="00507104">
          <w:rPr>
            <w:noProof/>
            <w:webHidden/>
          </w:rPr>
        </w:r>
        <w:r w:rsidR="00507104">
          <w:rPr>
            <w:noProof/>
            <w:webHidden/>
          </w:rPr>
          <w:fldChar w:fldCharType="separate"/>
        </w:r>
        <w:r w:rsidR="00507104">
          <w:rPr>
            <w:noProof/>
            <w:webHidden/>
          </w:rPr>
          <w:t>3</w:t>
        </w:r>
        <w:r w:rsidR="00507104">
          <w:rPr>
            <w:noProof/>
            <w:webHidden/>
          </w:rPr>
          <w:fldChar w:fldCharType="end"/>
        </w:r>
      </w:hyperlink>
    </w:p>
    <w:p w:rsidR="00507104" w:rsidRDefault="0026423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hyperlink w:anchor="_Toc530176077" w:history="1">
        <w:r w:rsidR="00507104" w:rsidRPr="00A818B0">
          <w:rPr>
            <w:rStyle w:val="af8"/>
            <w:noProof/>
          </w:rPr>
          <w:t>1.2.2</w:t>
        </w:r>
        <w:r w:rsidR="0050710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ru-RU" w:eastAsia="ru-RU"/>
          </w:rPr>
          <w:tab/>
        </w:r>
        <w:r w:rsidR="00507104" w:rsidRPr="00A818B0">
          <w:rPr>
            <w:rStyle w:val="af8"/>
            <w:noProof/>
          </w:rPr>
          <w:t>Разработчики</w:t>
        </w:r>
        <w:r w:rsidR="00507104">
          <w:rPr>
            <w:noProof/>
            <w:webHidden/>
          </w:rPr>
          <w:tab/>
        </w:r>
        <w:r w:rsidR="00507104">
          <w:rPr>
            <w:noProof/>
            <w:webHidden/>
          </w:rPr>
          <w:fldChar w:fldCharType="begin"/>
        </w:r>
        <w:r w:rsidR="00507104">
          <w:rPr>
            <w:noProof/>
            <w:webHidden/>
          </w:rPr>
          <w:instrText xml:space="preserve"> PAGEREF _Toc530176077 \h </w:instrText>
        </w:r>
        <w:r w:rsidR="00507104">
          <w:rPr>
            <w:noProof/>
            <w:webHidden/>
          </w:rPr>
        </w:r>
        <w:r w:rsidR="00507104">
          <w:rPr>
            <w:noProof/>
            <w:webHidden/>
          </w:rPr>
          <w:fldChar w:fldCharType="separate"/>
        </w:r>
        <w:r w:rsidR="00507104">
          <w:rPr>
            <w:noProof/>
            <w:webHidden/>
          </w:rPr>
          <w:t>3</w:t>
        </w:r>
        <w:r w:rsidR="00507104">
          <w:rPr>
            <w:noProof/>
            <w:webHidden/>
          </w:rPr>
          <w:fldChar w:fldCharType="end"/>
        </w:r>
      </w:hyperlink>
    </w:p>
    <w:p w:rsidR="00507104" w:rsidRDefault="0026423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0176078" w:history="1">
        <w:r w:rsidR="00507104" w:rsidRPr="00A818B0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507104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07104" w:rsidRPr="00A818B0">
          <w:rPr>
            <w:rStyle w:val="af8"/>
            <w:noProof/>
          </w:rPr>
          <w:t>Плановые сроки начала и окончания работы по созданию системы</w:t>
        </w:r>
        <w:r w:rsidR="00507104">
          <w:rPr>
            <w:noProof/>
            <w:webHidden/>
          </w:rPr>
          <w:tab/>
        </w:r>
        <w:r w:rsidR="00507104">
          <w:rPr>
            <w:noProof/>
            <w:webHidden/>
          </w:rPr>
          <w:fldChar w:fldCharType="begin"/>
        </w:r>
        <w:r w:rsidR="00507104">
          <w:rPr>
            <w:noProof/>
            <w:webHidden/>
          </w:rPr>
          <w:instrText xml:space="preserve"> PAGEREF _Toc530176078 \h </w:instrText>
        </w:r>
        <w:r w:rsidR="00507104">
          <w:rPr>
            <w:noProof/>
            <w:webHidden/>
          </w:rPr>
        </w:r>
        <w:r w:rsidR="00507104">
          <w:rPr>
            <w:noProof/>
            <w:webHidden/>
          </w:rPr>
          <w:fldChar w:fldCharType="separate"/>
        </w:r>
        <w:r w:rsidR="00507104">
          <w:rPr>
            <w:noProof/>
            <w:webHidden/>
          </w:rPr>
          <w:t>4</w:t>
        </w:r>
        <w:r w:rsidR="00507104">
          <w:rPr>
            <w:noProof/>
            <w:webHidden/>
          </w:rPr>
          <w:fldChar w:fldCharType="end"/>
        </w:r>
      </w:hyperlink>
    </w:p>
    <w:p w:rsidR="00507104" w:rsidRDefault="00264236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30176079" w:history="1">
        <w:r w:rsidR="00507104" w:rsidRPr="00A818B0">
          <w:rPr>
            <w:rStyle w:val="af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507104">
          <w:rPr>
            <w:rFonts w:asciiTheme="minorHAnsi" w:eastAsiaTheme="minorEastAsia" w:hAnsiTheme="minorHAnsi" w:cstheme="minorBidi"/>
            <w:b w:val="0"/>
            <w:sz w:val="22"/>
            <w:szCs w:val="22"/>
            <w:lang w:eastAsia="ru-RU"/>
          </w:rPr>
          <w:tab/>
        </w:r>
        <w:r w:rsidR="00507104" w:rsidRPr="00A818B0">
          <w:rPr>
            <w:rStyle w:val="af8"/>
          </w:rPr>
          <w:t>Назначение и цели создания (развития) системы</w:t>
        </w:r>
        <w:r w:rsidR="00507104">
          <w:rPr>
            <w:webHidden/>
          </w:rPr>
          <w:tab/>
        </w:r>
        <w:r w:rsidR="00507104">
          <w:rPr>
            <w:webHidden/>
          </w:rPr>
          <w:fldChar w:fldCharType="begin"/>
        </w:r>
        <w:r w:rsidR="00507104">
          <w:rPr>
            <w:webHidden/>
          </w:rPr>
          <w:instrText xml:space="preserve"> PAGEREF _Toc530176079 \h </w:instrText>
        </w:r>
        <w:r w:rsidR="00507104">
          <w:rPr>
            <w:webHidden/>
          </w:rPr>
        </w:r>
        <w:r w:rsidR="00507104">
          <w:rPr>
            <w:webHidden/>
          </w:rPr>
          <w:fldChar w:fldCharType="separate"/>
        </w:r>
        <w:r w:rsidR="00507104">
          <w:rPr>
            <w:webHidden/>
          </w:rPr>
          <w:t>5</w:t>
        </w:r>
        <w:r w:rsidR="00507104">
          <w:rPr>
            <w:webHidden/>
          </w:rPr>
          <w:fldChar w:fldCharType="end"/>
        </w:r>
      </w:hyperlink>
    </w:p>
    <w:p w:rsidR="00507104" w:rsidRDefault="0026423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0176080" w:history="1">
        <w:r w:rsidR="00507104" w:rsidRPr="00A818B0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507104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07104" w:rsidRPr="00A818B0">
          <w:rPr>
            <w:rStyle w:val="af8"/>
            <w:noProof/>
          </w:rPr>
          <w:t>Назначение системы</w:t>
        </w:r>
        <w:r w:rsidR="00507104">
          <w:rPr>
            <w:noProof/>
            <w:webHidden/>
          </w:rPr>
          <w:tab/>
        </w:r>
        <w:r w:rsidR="00507104">
          <w:rPr>
            <w:noProof/>
            <w:webHidden/>
          </w:rPr>
          <w:fldChar w:fldCharType="begin"/>
        </w:r>
        <w:r w:rsidR="00507104">
          <w:rPr>
            <w:noProof/>
            <w:webHidden/>
          </w:rPr>
          <w:instrText xml:space="preserve"> PAGEREF _Toc530176080 \h </w:instrText>
        </w:r>
        <w:r w:rsidR="00507104">
          <w:rPr>
            <w:noProof/>
            <w:webHidden/>
          </w:rPr>
        </w:r>
        <w:r w:rsidR="00507104">
          <w:rPr>
            <w:noProof/>
            <w:webHidden/>
          </w:rPr>
          <w:fldChar w:fldCharType="separate"/>
        </w:r>
        <w:r w:rsidR="00507104">
          <w:rPr>
            <w:noProof/>
            <w:webHidden/>
          </w:rPr>
          <w:t>5</w:t>
        </w:r>
        <w:r w:rsidR="00507104">
          <w:rPr>
            <w:noProof/>
            <w:webHidden/>
          </w:rPr>
          <w:fldChar w:fldCharType="end"/>
        </w:r>
      </w:hyperlink>
    </w:p>
    <w:p w:rsidR="00507104" w:rsidRDefault="0026423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0176081" w:history="1">
        <w:r w:rsidR="00507104" w:rsidRPr="00A818B0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507104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07104" w:rsidRPr="00A818B0">
          <w:rPr>
            <w:rStyle w:val="af8"/>
            <w:noProof/>
          </w:rPr>
          <w:t>Цели создания системы</w:t>
        </w:r>
        <w:r w:rsidR="00507104">
          <w:rPr>
            <w:noProof/>
            <w:webHidden/>
          </w:rPr>
          <w:tab/>
        </w:r>
        <w:r w:rsidR="00507104">
          <w:rPr>
            <w:noProof/>
            <w:webHidden/>
          </w:rPr>
          <w:fldChar w:fldCharType="begin"/>
        </w:r>
        <w:r w:rsidR="00507104">
          <w:rPr>
            <w:noProof/>
            <w:webHidden/>
          </w:rPr>
          <w:instrText xml:space="preserve"> PAGEREF _Toc530176081 \h </w:instrText>
        </w:r>
        <w:r w:rsidR="00507104">
          <w:rPr>
            <w:noProof/>
            <w:webHidden/>
          </w:rPr>
        </w:r>
        <w:r w:rsidR="00507104">
          <w:rPr>
            <w:noProof/>
            <w:webHidden/>
          </w:rPr>
          <w:fldChar w:fldCharType="separate"/>
        </w:r>
        <w:r w:rsidR="00507104">
          <w:rPr>
            <w:noProof/>
            <w:webHidden/>
          </w:rPr>
          <w:t>5</w:t>
        </w:r>
        <w:r w:rsidR="00507104">
          <w:rPr>
            <w:noProof/>
            <w:webHidden/>
          </w:rPr>
          <w:fldChar w:fldCharType="end"/>
        </w:r>
      </w:hyperlink>
    </w:p>
    <w:p w:rsidR="00507104" w:rsidRDefault="00264236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30176082" w:history="1">
        <w:r w:rsidR="00507104" w:rsidRPr="00A818B0">
          <w:rPr>
            <w:rStyle w:val="af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507104">
          <w:rPr>
            <w:rFonts w:asciiTheme="minorHAnsi" w:eastAsiaTheme="minorEastAsia" w:hAnsiTheme="minorHAnsi" w:cstheme="minorBidi"/>
            <w:b w:val="0"/>
            <w:sz w:val="22"/>
            <w:szCs w:val="22"/>
            <w:lang w:eastAsia="ru-RU"/>
          </w:rPr>
          <w:tab/>
        </w:r>
        <w:r w:rsidR="00507104" w:rsidRPr="00A818B0">
          <w:rPr>
            <w:rStyle w:val="af8"/>
          </w:rPr>
          <w:t>Характеристика объектов автоматизации</w:t>
        </w:r>
        <w:r w:rsidR="00507104">
          <w:rPr>
            <w:webHidden/>
          </w:rPr>
          <w:tab/>
        </w:r>
        <w:r w:rsidR="00507104">
          <w:rPr>
            <w:webHidden/>
          </w:rPr>
          <w:fldChar w:fldCharType="begin"/>
        </w:r>
        <w:r w:rsidR="00507104">
          <w:rPr>
            <w:webHidden/>
          </w:rPr>
          <w:instrText xml:space="preserve"> PAGEREF _Toc530176082 \h </w:instrText>
        </w:r>
        <w:r w:rsidR="00507104">
          <w:rPr>
            <w:webHidden/>
          </w:rPr>
        </w:r>
        <w:r w:rsidR="00507104">
          <w:rPr>
            <w:webHidden/>
          </w:rPr>
          <w:fldChar w:fldCharType="separate"/>
        </w:r>
        <w:r w:rsidR="00507104">
          <w:rPr>
            <w:webHidden/>
          </w:rPr>
          <w:t>6</w:t>
        </w:r>
        <w:r w:rsidR="00507104">
          <w:rPr>
            <w:webHidden/>
          </w:rPr>
          <w:fldChar w:fldCharType="end"/>
        </w:r>
      </w:hyperlink>
    </w:p>
    <w:p w:rsidR="00507104" w:rsidRDefault="0026423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0176083" w:history="1">
        <w:r w:rsidR="00507104" w:rsidRPr="00A818B0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507104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07104" w:rsidRPr="00A818B0">
          <w:rPr>
            <w:rStyle w:val="af8"/>
            <w:noProof/>
          </w:rPr>
          <w:t>Краткие сведения об объекте автоматизации или ссылки на документы, содержащие такую информацию</w:t>
        </w:r>
        <w:r w:rsidR="00507104">
          <w:rPr>
            <w:noProof/>
            <w:webHidden/>
          </w:rPr>
          <w:tab/>
        </w:r>
        <w:r w:rsidR="00507104">
          <w:rPr>
            <w:noProof/>
            <w:webHidden/>
          </w:rPr>
          <w:fldChar w:fldCharType="begin"/>
        </w:r>
        <w:r w:rsidR="00507104">
          <w:rPr>
            <w:noProof/>
            <w:webHidden/>
          </w:rPr>
          <w:instrText xml:space="preserve"> PAGEREF _Toc530176083 \h </w:instrText>
        </w:r>
        <w:r w:rsidR="00507104">
          <w:rPr>
            <w:noProof/>
            <w:webHidden/>
          </w:rPr>
        </w:r>
        <w:r w:rsidR="00507104">
          <w:rPr>
            <w:noProof/>
            <w:webHidden/>
          </w:rPr>
          <w:fldChar w:fldCharType="separate"/>
        </w:r>
        <w:r w:rsidR="00507104">
          <w:rPr>
            <w:noProof/>
            <w:webHidden/>
          </w:rPr>
          <w:t>6</w:t>
        </w:r>
        <w:r w:rsidR="00507104">
          <w:rPr>
            <w:noProof/>
            <w:webHidden/>
          </w:rPr>
          <w:fldChar w:fldCharType="end"/>
        </w:r>
      </w:hyperlink>
    </w:p>
    <w:p w:rsidR="00507104" w:rsidRDefault="0026423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0176084" w:history="1">
        <w:r w:rsidR="00507104" w:rsidRPr="00A818B0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507104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07104" w:rsidRPr="00A818B0">
          <w:rPr>
            <w:rStyle w:val="af8"/>
            <w:noProof/>
          </w:rPr>
          <w:t>Сведения об условиях эксплуатации объекта автоматизации и характеристиках окружающей среды</w:t>
        </w:r>
        <w:r w:rsidR="00507104">
          <w:rPr>
            <w:noProof/>
            <w:webHidden/>
          </w:rPr>
          <w:tab/>
        </w:r>
        <w:r w:rsidR="00507104">
          <w:rPr>
            <w:noProof/>
            <w:webHidden/>
          </w:rPr>
          <w:fldChar w:fldCharType="begin"/>
        </w:r>
        <w:r w:rsidR="00507104">
          <w:rPr>
            <w:noProof/>
            <w:webHidden/>
          </w:rPr>
          <w:instrText xml:space="preserve"> PAGEREF _Toc530176084 \h </w:instrText>
        </w:r>
        <w:r w:rsidR="00507104">
          <w:rPr>
            <w:noProof/>
            <w:webHidden/>
          </w:rPr>
        </w:r>
        <w:r w:rsidR="00507104">
          <w:rPr>
            <w:noProof/>
            <w:webHidden/>
          </w:rPr>
          <w:fldChar w:fldCharType="separate"/>
        </w:r>
        <w:r w:rsidR="00507104">
          <w:rPr>
            <w:noProof/>
            <w:webHidden/>
          </w:rPr>
          <w:t>6</w:t>
        </w:r>
        <w:r w:rsidR="00507104">
          <w:rPr>
            <w:noProof/>
            <w:webHidden/>
          </w:rPr>
          <w:fldChar w:fldCharType="end"/>
        </w:r>
      </w:hyperlink>
    </w:p>
    <w:p w:rsidR="00507104" w:rsidRDefault="00264236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30176085" w:history="1">
        <w:r w:rsidR="00507104" w:rsidRPr="00A818B0">
          <w:rPr>
            <w:rStyle w:val="af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507104">
          <w:rPr>
            <w:rFonts w:asciiTheme="minorHAnsi" w:eastAsiaTheme="minorEastAsia" w:hAnsiTheme="minorHAnsi" w:cstheme="minorBidi"/>
            <w:b w:val="0"/>
            <w:sz w:val="22"/>
            <w:szCs w:val="22"/>
            <w:lang w:eastAsia="ru-RU"/>
          </w:rPr>
          <w:tab/>
        </w:r>
        <w:r w:rsidR="00507104" w:rsidRPr="00A818B0">
          <w:rPr>
            <w:rStyle w:val="af8"/>
          </w:rPr>
          <w:t>Требования к системе</w:t>
        </w:r>
        <w:r w:rsidR="00507104">
          <w:rPr>
            <w:webHidden/>
          </w:rPr>
          <w:tab/>
        </w:r>
        <w:r w:rsidR="00507104">
          <w:rPr>
            <w:webHidden/>
          </w:rPr>
          <w:fldChar w:fldCharType="begin"/>
        </w:r>
        <w:r w:rsidR="00507104">
          <w:rPr>
            <w:webHidden/>
          </w:rPr>
          <w:instrText xml:space="preserve"> PAGEREF _Toc530176085 \h </w:instrText>
        </w:r>
        <w:r w:rsidR="00507104">
          <w:rPr>
            <w:webHidden/>
          </w:rPr>
        </w:r>
        <w:r w:rsidR="00507104">
          <w:rPr>
            <w:webHidden/>
          </w:rPr>
          <w:fldChar w:fldCharType="separate"/>
        </w:r>
        <w:r w:rsidR="00507104">
          <w:rPr>
            <w:webHidden/>
          </w:rPr>
          <w:t>7</w:t>
        </w:r>
        <w:r w:rsidR="00507104">
          <w:rPr>
            <w:webHidden/>
          </w:rPr>
          <w:fldChar w:fldCharType="end"/>
        </w:r>
      </w:hyperlink>
    </w:p>
    <w:p w:rsidR="00507104" w:rsidRDefault="0026423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0176086" w:history="1">
        <w:r w:rsidR="00507104" w:rsidRPr="00A818B0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507104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07104" w:rsidRPr="00A818B0">
          <w:rPr>
            <w:rStyle w:val="af8"/>
            <w:noProof/>
          </w:rPr>
          <w:t>Требования к системе в целом</w:t>
        </w:r>
        <w:r w:rsidR="00507104">
          <w:rPr>
            <w:noProof/>
            <w:webHidden/>
          </w:rPr>
          <w:tab/>
        </w:r>
        <w:r w:rsidR="00507104">
          <w:rPr>
            <w:noProof/>
            <w:webHidden/>
          </w:rPr>
          <w:fldChar w:fldCharType="begin"/>
        </w:r>
        <w:r w:rsidR="00507104">
          <w:rPr>
            <w:noProof/>
            <w:webHidden/>
          </w:rPr>
          <w:instrText xml:space="preserve"> PAGEREF _Toc530176086 \h </w:instrText>
        </w:r>
        <w:r w:rsidR="00507104">
          <w:rPr>
            <w:noProof/>
            <w:webHidden/>
          </w:rPr>
        </w:r>
        <w:r w:rsidR="00507104">
          <w:rPr>
            <w:noProof/>
            <w:webHidden/>
          </w:rPr>
          <w:fldChar w:fldCharType="separate"/>
        </w:r>
        <w:r w:rsidR="00507104">
          <w:rPr>
            <w:noProof/>
            <w:webHidden/>
          </w:rPr>
          <w:t>7</w:t>
        </w:r>
        <w:r w:rsidR="00507104">
          <w:rPr>
            <w:noProof/>
            <w:webHidden/>
          </w:rPr>
          <w:fldChar w:fldCharType="end"/>
        </w:r>
      </w:hyperlink>
    </w:p>
    <w:p w:rsidR="00507104" w:rsidRDefault="0026423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hyperlink w:anchor="_Toc530176087" w:history="1">
        <w:r w:rsidR="00507104" w:rsidRPr="00A818B0">
          <w:rPr>
            <w:rStyle w:val="af8"/>
            <w:noProof/>
          </w:rPr>
          <w:t>4.1.1</w:t>
        </w:r>
        <w:r w:rsidR="0050710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ru-RU" w:eastAsia="ru-RU"/>
          </w:rPr>
          <w:tab/>
        </w:r>
        <w:r w:rsidR="00507104" w:rsidRPr="00A818B0">
          <w:rPr>
            <w:rStyle w:val="af8"/>
            <w:noProof/>
          </w:rPr>
          <w:t>Требования к структуре и функционированию системы</w:t>
        </w:r>
        <w:r w:rsidR="00507104">
          <w:rPr>
            <w:noProof/>
            <w:webHidden/>
          </w:rPr>
          <w:tab/>
        </w:r>
        <w:r w:rsidR="00507104">
          <w:rPr>
            <w:noProof/>
            <w:webHidden/>
          </w:rPr>
          <w:fldChar w:fldCharType="begin"/>
        </w:r>
        <w:r w:rsidR="00507104">
          <w:rPr>
            <w:noProof/>
            <w:webHidden/>
          </w:rPr>
          <w:instrText xml:space="preserve"> PAGEREF _Toc530176087 \h </w:instrText>
        </w:r>
        <w:r w:rsidR="00507104">
          <w:rPr>
            <w:noProof/>
            <w:webHidden/>
          </w:rPr>
        </w:r>
        <w:r w:rsidR="00507104">
          <w:rPr>
            <w:noProof/>
            <w:webHidden/>
          </w:rPr>
          <w:fldChar w:fldCharType="separate"/>
        </w:r>
        <w:r w:rsidR="00507104">
          <w:rPr>
            <w:noProof/>
            <w:webHidden/>
          </w:rPr>
          <w:t>7</w:t>
        </w:r>
        <w:r w:rsidR="00507104">
          <w:rPr>
            <w:noProof/>
            <w:webHidden/>
          </w:rPr>
          <w:fldChar w:fldCharType="end"/>
        </w:r>
      </w:hyperlink>
    </w:p>
    <w:p w:rsidR="00507104" w:rsidRDefault="0026423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hyperlink w:anchor="_Toc530176088" w:history="1">
        <w:r w:rsidR="00507104" w:rsidRPr="00A818B0">
          <w:rPr>
            <w:rStyle w:val="af8"/>
            <w:noProof/>
          </w:rPr>
          <w:t>4.1.2</w:t>
        </w:r>
        <w:r w:rsidR="0050710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ru-RU" w:eastAsia="ru-RU"/>
          </w:rPr>
          <w:tab/>
        </w:r>
        <w:r w:rsidR="00507104" w:rsidRPr="00A818B0">
          <w:rPr>
            <w:rStyle w:val="af8"/>
            <w:noProof/>
          </w:rPr>
          <w:t>Показатели назначения</w:t>
        </w:r>
        <w:r w:rsidR="00507104">
          <w:rPr>
            <w:noProof/>
            <w:webHidden/>
          </w:rPr>
          <w:tab/>
        </w:r>
        <w:r w:rsidR="00507104">
          <w:rPr>
            <w:noProof/>
            <w:webHidden/>
          </w:rPr>
          <w:fldChar w:fldCharType="begin"/>
        </w:r>
        <w:r w:rsidR="00507104">
          <w:rPr>
            <w:noProof/>
            <w:webHidden/>
          </w:rPr>
          <w:instrText xml:space="preserve"> PAGEREF _Toc530176088 \h </w:instrText>
        </w:r>
        <w:r w:rsidR="00507104">
          <w:rPr>
            <w:noProof/>
            <w:webHidden/>
          </w:rPr>
        </w:r>
        <w:r w:rsidR="00507104">
          <w:rPr>
            <w:noProof/>
            <w:webHidden/>
          </w:rPr>
          <w:fldChar w:fldCharType="separate"/>
        </w:r>
        <w:r w:rsidR="00507104">
          <w:rPr>
            <w:noProof/>
            <w:webHidden/>
          </w:rPr>
          <w:t>8</w:t>
        </w:r>
        <w:r w:rsidR="00507104">
          <w:rPr>
            <w:noProof/>
            <w:webHidden/>
          </w:rPr>
          <w:fldChar w:fldCharType="end"/>
        </w:r>
      </w:hyperlink>
    </w:p>
    <w:p w:rsidR="00507104" w:rsidRDefault="0026423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hyperlink w:anchor="_Toc530176089" w:history="1">
        <w:r w:rsidR="00507104" w:rsidRPr="00A818B0">
          <w:rPr>
            <w:rStyle w:val="af8"/>
            <w:noProof/>
          </w:rPr>
          <w:t>4.1.3</w:t>
        </w:r>
        <w:r w:rsidR="0050710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ru-RU" w:eastAsia="ru-RU"/>
          </w:rPr>
          <w:tab/>
        </w:r>
        <w:r w:rsidR="00507104" w:rsidRPr="00A818B0">
          <w:rPr>
            <w:rStyle w:val="af8"/>
            <w:noProof/>
          </w:rPr>
          <w:t>Требова</w:t>
        </w:r>
        <w:r w:rsidR="00507104" w:rsidRPr="00A818B0">
          <w:rPr>
            <w:rStyle w:val="af8"/>
            <w:noProof/>
          </w:rPr>
          <w:t>н</w:t>
        </w:r>
        <w:r w:rsidR="00507104" w:rsidRPr="00A818B0">
          <w:rPr>
            <w:rStyle w:val="af8"/>
            <w:noProof/>
          </w:rPr>
          <w:t>ия к надежности</w:t>
        </w:r>
        <w:r w:rsidR="00507104">
          <w:rPr>
            <w:noProof/>
            <w:webHidden/>
          </w:rPr>
          <w:tab/>
        </w:r>
        <w:r w:rsidR="00507104">
          <w:rPr>
            <w:noProof/>
            <w:webHidden/>
          </w:rPr>
          <w:fldChar w:fldCharType="begin"/>
        </w:r>
        <w:r w:rsidR="00507104">
          <w:rPr>
            <w:noProof/>
            <w:webHidden/>
          </w:rPr>
          <w:instrText xml:space="preserve"> PAGEREF _Toc530176089 \h </w:instrText>
        </w:r>
        <w:r w:rsidR="00507104">
          <w:rPr>
            <w:noProof/>
            <w:webHidden/>
          </w:rPr>
        </w:r>
        <w:r w:rsidR="00507104">
          <w:rPr>
            <w:noProof/>
            <w:webHidden/>
          </w:rPr>
          <w:fldChar w:fldCharType="separate"/>
        </w:r>
        <w:r w:rsidR="00507104">
          <w:rPr>
            <w:noProof/>
            <w:webHidden/>
          </w:rPr>
          <w:t>8</w:t>
        </w:r>
        <w:r w:rsidR="00507104">
          <w:rPr>
            <w:noProof/>
            <w:webHidden/>
          </w:rPr>
          <w:fldChar w:fldCharType="end"/>
        </w:r>
      </w:hyperlink>
    </w:p>
    <w:p w:rsidR="00507104" w:rsidRDefault="0026423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hyperlink w:anchor="_Toc530176090" w:history="1">
        <w:r w:rsidR="00507104" w:rsidRPr="00A818B0">
          <w:rPr>
            <w:rStyle w:val="af8"/>
            <w:noProof/>
          </w:rPr>
          <w:t>4.1.4</w:t>
        </w:r>
        <w:r w:rsidR="0050710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ru-RU" w:eastAsia="ru-RU"/>
          </w:rPr>
          <w:tab/>
        </w:r>
        <w:r w:rsidR="00507104" w:rsidRPr="00A818B0">
          <w:rPr>
            <w:rStyle w:val="af8"/>
            <w:noProof/>
          </w:rPr>
          <w:t>Требования к эксплуатации</w:t>
        </w:r>
        <w:r w:rsidR="00507104">
          <w:rPr>
            <w:noProof/>
            <w:webHidden/>
          </w:rPr>
          <w:tab/>
        </w:r>
        <w:r w:rsidR="00507104">
          <w:rPr>
            <w:noProof/>
            <w:webHidden/>
          </w:rPr>
          <w:fldChar w:fldCharType="begin"/>
        </w:r>
        <w:r w:rsidR="00507104">
          <w:rPr>
            <w:noProof/>
            <w:webHidden/>
          </w:rPr>
          <w:instrText xml:space="preserve"> PAGEREF _Toc530176090 \h </w:instrText>
        </w:r>
        <w:r w:rsidR="00507104">
          <w:rPr>
            <w:noProof/>
            <w:webHidden/>
          </w:rPr>
        </w:r>
        <w:r w:rsidR="00507104">
          <w:rPr>
            <w:noProof/>
            <w:webHidden/>
          </w:rPr>
          <w:fldChar w:fldCharType="separate"/>
        </w:r>
        <w:r w:rsidR="00507104">
          <w:rPr>
            <w:noProof/>
            <w:webHidden/>
          </w:rPr>
          <w:t>9</w:t>
        </w:r>
        <w:r w:rsidR="00507104">
          <w:rPr>
            <w:noProof/>
            <w:webHidden/>
          </w:rPr>
          <w:fldChar w:fldCharType="end"/>
        </w:r>
      </w:hyperlink>
    </w:p>
    <w:p w:rsidR="00507104" w:rsidRDefault="0026423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0176091" w:history="1">
        <w:r w:rsidR="00507104" w:rsidRPr="00A818B0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507104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07104" w:rsidRPr="00A818B0">
          <w:rPr>
            <w:rStyle w:val="af8"/>
            <w:noProof/>
          </w:rPr>
          <w:t>Требования к функциям (задачам), выполняемым системой</w:t>
        </w:r>
        <w:r w:rsidR="00507104">
          <w:rPr>
            <w:noProof/>
            <w:webHidden/>
          </w:rPr>
          <w:tab/>
        </w:r>
        <w:r w:rsidR="00507104">
          <w:rPr>
            <w:noProof/>
            <w:webHidden/>
          </w:rPr>
          <w:fldChar w:fldCharType="begin"/>
        </w:r>
        <w:r w:rsidR="00507104">
          <w:rPr>
            <w:noProof/>
            <w:webHidden/>
          </w:rPr>
          <w:instrText xml:space="preserve"> PAGEREF _Toc530176091 \h </w:instrText>
        </w:r>
        <w:r w:rsidR="00507104">
          <w:rPr>
            <w:noProof/>
            <w:webHidden/>
          </w:rPr>
        </w:r>
        <w:r w:rsidR="00507104">
          <w:rPr>
            <w:noProof/>
            <w:webHidden/>
          </w:rPr>
          <w:fldChar w:fldCharType="separate"/>
        </w:r>
        <w:r w:rsidR="00507104">
          <w:rPr>
            <w:noProof/>
            <w:webHidden/>
          </w:rPr>
          <w:t>9</w:t>
        </w:r>
        <w:r w:rsidR="00507104">
          <w:rPr>
            <w:noProof/>
            <w:webHidden/>
          </w:rPr>
          <w:fldChar w:fldCharType="end"/>
        </w:r>
      </w:hyperlink>
    </w:p>
    <w:p w:rsidR="00507104" w:rsidRDefault="0026423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0176092" w:history="1">
        <w:r w:rsidR="00507104" w:rsidRPr="00A818B0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</w:t>
        </w:r>
        <w:r w:rsidR="00507104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07104" w:rsidRPr="00A818B0">
          <w:rPr>
            <w:rStyle w:val="af8"/>
            <w:noProof/>
          </w:rPr>
          <w:t>Требования к видам обеспечения</w:t>
        </w:r>
        <w:r w:rsidR="00507104">
          <w:rPr>
            <w:noProof/>
            <w:webHidden/>
          </w:rPr>
          <w:tab/>
        </w:r>
        <w:r w:rsidR="00507104">
          <w:rPr>
            <w:noProof/>
            <w:webHidden/>
          </w:rPr>
          <w:fldChar w:fldCharType="begin"/>
        </w:r>
        <w:r w:rsidR="00507104">
          <w:rPr>
            <w:noProof/>
            <w:webHidden/>
          </w:rPr>
          <w:instrText xml:space="preserve"> PAGEREF _Toc530176092 \h </w:instrText>
        </w:r>
        <w:r w:rsidR="00507104">
          <w:rPr>
            <w:noProof/>
            <w:webHidden/>
          </w:rPr>
        </w:r>
        <w:r w:rsidR="00507104">
          <w:rPr>
            <w:noProof/>
            <w:webHidden/>
          </w:rPr>
          <w:fldChar w:fldCharType="separate"/>
        </w:r>
        <w:r w:rsidR="00507104">
          <w:rPr>
            <w:noProof/>
            <w:webHidden/>
          </w:rPr>
          <w:t>10</w:t>
        </w:r>
        <w:r w:rsidR="00507104">
          <w:rPr>
            <w:noProof/>
            <w:webHidden/>
          </w:rPr>
          <w:fldChar w:fldCharType="end"/>
        </w:r>
      </w:hyperlink>
    </w:p>
    <w:p w:rsidR="00507104" w:rsidRDefault="0026423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hyperlink w:anchor="_Toc530176093" w:history="1">
        <w:r w:rsidR="00507104" w:rsidRPr="00A818B0">
          <w:rPr>
            <w:rStyle w:val="af8"/>
            <w:noProof/>
          </w:rPr>
          <w:t>4.3.1</w:t>
        </w:r>
        <w:r w:rsidR="0050710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ru-RU" w:eastAsia="ru-RU"/>
          </w:rPr>
          <w:tab/>
        </w:r>
        <w:r w:rsidR="00507104" w:rsidRPr="00A818B0">
          <w:rPr>
            <w:rStyle w:val="af8"/>
            <w:noProof/>
          </w:rPr>
          <w:t>Требования к математическому обеспечению</w:t>
        </w:r>
        <w:r w:rsidR="00507104">
          <w:rPr>
            <w:noProof/>
            <w:webHidden/>
          </w:rPr>
          <w:tab/>
        </w:r>
        <w:r w:rsidR="00507104">
          <w:rPr>
            <w:noProof/>
            <w:webHidden/>
          </w:rPr>
          <w:fldChar w:fldCharType="begin"/>
        </w:r>
        <w:r w:rsidR="00507104">
          <w:rPr>
            <w:noProof/>
            <w:webHidden/>
          </w:rPr>
          <w:instrText xml:space="preserve"> PAGEREF _Toc530176093 \h </w:instrText>
        </w:r>
        <w:r w:rsidR="00507104">
          <w:rPr>
            <w:noProof/>
            <w:webHidden/>
          </w:rPr>
        </w:r>
        <w:r w:rsidR="00507104">
          <w:rPr>
            <w:noProof/>
            <w:webHidden/>
          </w:rPr>
          <w:fldChar w:fldCharType="separate"/>
        </w:r>
        <w:r w:rsidR="00507104">
          <w:rPr>
            <w:noProof/>
            <w:webHidden/>
          </w:rPr>
          <w:t>10</w:t>
        </w:r>
        <w:r w:rsidR="00507104">
          <w:rPr>
            <w:noProof/>
            <w:webHidden/>
          </w:rPr>
          <w:fldChar w:fldCharType="end"/>
        </w:r>
      </w:hyperlink>
    </w:p>
    <w:p w:rsidR="00507104" w:rsidRDefault="0026423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hyperlink w:anchor="_Toc530176094" w:history="1">
        <w:r w:rsidR="00507104" w:rsidRPr="00A818B0">
          <w:rPr>
            <w:rStyle w:val="af8"/>
            <w:noProof/>
          </w:rPr>
          <w:t>4.3.2</w:t>
        </w:r>
        <w:r w:rsidR="0050710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ru-RU" w:eastAsia="ru-RU"/>
          </w:rPr>
          <w:tab/>
        </w:r>
        <w:r w:rsidR="00507104" w:rsidRPr="00A818B0">
          <w:rPr>
            <w:rStyle w:val="af8"/>
            <w:noProof/>
          </w:rPr>
          <w:t>Требования к информационному обеспечению</w:t>
        </w:r>
        <w:r w:rsidR="00507104">
          <w:rPr>
            <w:noProof/>
            <w:webHidden/>
          </w:rPr>
          <w:tab/>
        </w:r>
        <w:r w:rsidR="00507104">
          <w:rPr>
            <w:noProof/>
            <w:webHidden/>
          </w:rPr>
          <w:fldChar w:fldCharType="begin"/>
        </w:r>
        <w:r w:rsidR="00507104">
          <w:rPr>
            <w:noProof/>
            <w:webHidden/>
          </w:rPr>
          <w:instrText xml:space="preserve"> PAGEREF _Toc530176094 \h </w:instrText>
        </w:r>
        <w:r w:rsidR="00507104">
          <w:rPr>
            <w:noProof/>
            <w:webHidden/>
          </w:rPr>
        </w:r>
        <w:r w:rsidR="00507104">
          <w:rPr>
            <w:noProof/>
            <w:webHidden/>
          </w:rPr>
          <w:fldChar w:fldCharType="separate"/>
        </w:r>
        <w:r w:rsidR="00507104">
          <w:rPr>
            <w:noProof/>
            <w:webHidden/>
          </w:rPr>
          <w:t>10</w:t>
        </w:r>
        <w:r w:rsidR="00507104">
          <w:rPr>
            <w:noProof/>
            <w:webHidden/>
          </w:rPr>
          <w:fldChar w:fldCharType="end"/>
        </w:r>
      </w:hyperlink>
    </w:p>
    <w:p w:rsidR="00507104" w:rsidRDefault="0026423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hyperlink w:anchor="_Toc530176095" w:history="1">
        <w:r w:rsidR="00507104" w:rsidRPr="00A818B0">
          <w:rPr>
            <w:rStyle w:val="af8"/>
            <w:noProof/>
          </w:rPr>
          <w:t>4.3.3</w:t>
        </w:r>
        <w:r w:rsidR="0050710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ru-RU" w:eastAsia="ru-RU"/>
          </w:rPr>
          <w:tab/>
        </w:r>
        <w:r w:rsidR="00507104" w:rsidRPr="00A818B0">
          <w:rPr>
            <w:rStyle w:val="af8"/>
            <w:noProof/>
          </w:rPr>
          <w:t>Требования к лингвистическому обеспечению</w:t>
        </w:r>
        <w:r w:rsidR="00507104">
          <w:rPr>
            <w:noProof/>
            <w:webHidden/>
          </w:rPr>
          <w:tab/>
        </w:r>
        <w:r w:rsidR="00507104">
          <w:rPr>
            <w:noProof/>
            <w:webHidden/>
          </w:rPr>
          <w:fldChar w:fldCharType="begin"/>
        </w:r>
        <w:r w:rsidR="00507104">
          <w:rPr>
            <w:noProof/>
            <w:webHidden/>
          </w:rPr>
          <w:instrText xml:space="preserve"> PAGEREF _Toc530176095 \h </w:instrText>
        </w:r>
        <w:r w:rsidR="00507104">
          <w:rPr>
            <w:noProof/>
            <w:webHidden/>
          </w:rPr>
        </w:r>
        <w:r w:rsidR="00507104">
          <w:rPr>
            <w:noProof/>
            <w:webHidden/>
          </w:rPr>
          <w:fldChar w:fldCharType="separate"/>
        </w:r>
        <w:r w:rsidR="00507104">
          <w:rPr>
            <w:noProof/>
            <w:webHidden/>
          </w:rPr>
          <w:t>10</w:t>
        </w:r>
        <w:r w:rsidR="00507104">
          <w:rPr>
            <w:noProof/>
            <w:webHidden/>
          </w:rPr>
          <w:fldChar w:fldCharType="end"/>
        </w:r>
      </w:hyperlink>
    </w:p>
    <w:p w:rsidR="00507104" w:rsidRDefault="00264236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30176096" w:history="1">
        <w:r w:rsidR="00507104" w:rsidRPr="00A818B0">
          <w:rPr>
            <w:rStyle w:val="af8"/>
            <w:lang w:eastAsia="ru-RU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507104">
          <w:rPr>
            <w:rFonts w:asciiTheme="minorHAnsi" w:eastAsiaTheme="minorEastAsia" w:hAnsiTheme="minorHAnsi" w:cstheme="minorBidi"/>
            <w:b w:val="0"/>
            <w:sz w:val="22"/>
            <w:szCs w:val="22"/>
            <w:lang w:eastAsia="ru-RU"/>
          </w:rPr>
          <w:tab/>
        </w:r>
        <w:r w:rsidR="00507104" w:rsidRPr="00A818B0">
          <w:rPr>
            <w:rStyle w:val="af8"/>
          </w:rPr>
          <w:t>Состав и содержание работ по созданию</w:t>
        </w:r>
        <w:r w:rsidR="00507104">
          <w:rPr>
            <w:webHidden/>
          </w:rPr>
          <w:tab/>
        </w:r>
        <w:r w:rsidR="00507104">
          <w:rPr>
            <w:webHidden/>
          </w:rPr>
          <w:fldChar w:fldCharType="begin"/>
        </w:r>
        <w:r w:rsidR="00507104">
          <w:rPr>
            <w:webHidden/>
          </w:rPr>
          <w:instrText xml:space="preserve"> PAGEREF _Toc530176096 \h </w:instrText>
        </w:r>
        <w:r w:rsidR="00507104">
          <w:rPr>
            <w:webHidden/>
          </w:rPr>
        </w:r>
        <w:r w:rsidR="00507104">
          <w:rPr>
            <w:webHidden/>
          </w:rPr>
          <w:fldChar w:fldCharType="separate"/>
        </w:r>
        <w:r w:rsidR="00507104">
          <w:rPr>
            <w:webHidden/>
          </w:rPr>
          <w:t>11</w:t>
        </w:r>
        <w:r w:rsidR="00507104">
          <w:rPr>
            <w:webHidden/>
          </w:rPr>
          <w:fldChar w:fldCharType="end"/>
        </w:r>
      </w:hyperlink>
    </w:p>
    <w:p w:rsidR="00507104" w:rsidRDefault="0026423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0176097" w:history="1">
        <w:r w:rsidR="00507104" w:rsidRPr="00A818B0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507104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07104" w:rsidRPr="00A818B0">
          <w:rPr>
            <w:rStyle w:val="af8"/>
            <w:noProof/>
          </w:rPr>
          <w:t>Перечень работ по созданию АС</w:t>
        </w:r>
        <w:r w:rsidR="00507104">
          <w:rPr>
            <w:noProof/>
            <w:webHidden/>
          </w:rPr>
          <w:tab/>
        </w:r>
        <w:r w:rsidR="00507104">
          <w:rPr>
            <w:noProof/>
            <w:webHidden/>
          </w:rPr>
          <w:fldChar w:fldCharType="begin"/>
        </w:r>
        <w:r w:rsidR="00507104">
          <w:rPr>
            <w:noProof/>
            <w:webHidden/>
          </w:rPr>
          <w:instrText xml:space="preserve"> PAGEREF _Toc530176097 \h </w:instrText>
        </w:r>
        <w:r w:rsidR="00507104">
          <w:rPr>
            <w:noProof/>
            <w:webHidden/>
          </w:rPr>
        </w:r>
        <w:r w:rsidR="00507104">
          <w:rPr>
            <w:noProof/>
            <w:webHidden/>
          </w:rPr>
          <w:fldChar w:fldCharType="separate"/>
        </w:r>
        <w:r w:rsidR="00507104">
          <w:rPr>
            <w:noProof/>
            <w:webHidden/>
          </w:rPr>
          <w:t>11</w:t>
        </w:r>
        <w:r w:rsidR="00507104">
          <w:rPr>
            <w:noProof/>
            <w:webHidden/>
          </w:rPr>
          <w:fldChar w:fldCharType="end"/>
        </w:r>
      </w:hyperlink>
    </w:p>
    <w:p w:rsidR="00507104" w:rsidRDefault="0026423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0176098" w:history="1">
        <w:r w:rsidR="00507104" w:rsidRPr="00A818B0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507104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07104" w:rsidRPr="00A818B0">
          <w:rPr>
            <w:rStyle w:val="af8"/>
            <w:noProof/>
          </w:rPr>
          <w:t>Календарный план создания системы</w:t>
        </w:r>
        <w:r w:rsidR="00507104">
          <w:rPr>
            <w:noProof/>
            <w:webHidden/>
          </w:rPr>
          <w:tab/>
        </w:r>
        <w:r w:rsidR="00507104">
          <w:rPr>
            <w:noProof/>
            <w:webHidden/>
          </w:rPr>
          <w:fldChar w:fldCharType="begin"/>
        </w:r>
        <w:r w:rsidR="00507104">
          <w:rPr>
            <w:noProof/>
            <w:webHidden/>
          </w:rPr>
          <w:instrText xml:space="preserve"> PAGEREF _Toc530176098 \h </w:instrText>
        </w:r>
        <w:r w:rsidR="00507104">
          <w:rPr>
            <w:noProof/>
            <w:webHidden/>
          </w:rPr>
        </w:r>
        <w:r w:rsidR="00507104">
          <w:rPr>
            <w:noProof/>
            <w:webHidden/>
          </w:rPr>
          <w:fldChar w:fldCharType="separate"/>
        </w:r>
        <w:r w:rsidR="00507104">
          <w:rPr>
            <w:noProof/>
            <w:webHidden/>
          </w:rPr>
          <w:t>11</w:t>
        </w:r>
        <w:r w:rsidR="00507104">
          <w:rPr>
            <w:noProof/>
            <w:webHidden/>
          </w:rPr>
          <w:fldChar w:fldCharType="end"/>
        </w:r>
      </w:hyperlink>
    </w:p>
    <w:p w:rsidR="00507104" w:rsidRDefault="00264236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30176099" w:history="1">
        <w:r w:rsidR="00507104" w:rsidRPr="00A818B0">
          <w:rPr>
            <w:rStyle w:val="af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</w:t>
        </w:r>
        <w:r w:rsidR="00507104">
          <w:rPr>
            <w:rFonts w:asciiTheme="minorHAnsi" w:eastAsiaTheme="minorEastAsia" w:hAnsiTheme="minorHAnsi" w:cstheme="minorBidi"/>
            <w:b w:val="0"/>
            <w:sz w:val="22"/>
            <w:szCs w:val="22"/>
            <w:lang w:eastAsia="ru-RU"/>
          </w:rPr>
          <w:tab/>
        </w:r>
        <w:r w:rsidR="00507104" w:rsidRPr="00A818B0">
          <w:rPr>
            <w:rStyle w:val="af8"/>
          </w:rPr>
          <w:t>Порядок контроля и приемки системы</w:t>
        </w:r>
        <w:r w:rsidR="00507104">
          <w:rPr>
            <w:webHidden/>
          </w:rPr>
          <w:tab/>
        </w:r>
        <w:r w:rsidR="00507104">
          <w:rPr>
            <w:webHidden/>
          </w:rPr>
          <w:fldChar w:fldCharType="begin"/>
        </w:r>
        <w:r w:rsidR="00507104">
          <w:rPr>
            <w:webHidden/>
          </w:rPr>
          <w:instrText xml:space="preserve"> PAGEREF _Toc530176099 \h </w:instrText>
        </w:r>
        <w:r w:rsidR="00507104">
          <w:rPr>
            <w:webHidden/>
          </w:rPr>
        </w:r>
        <w:r w:rsidR="00507104">
          <w:rPr>
            <w:webHidden/>
          </w:rPr>
          <w:fldChar w:fldCharType="separate"/>
        </w:r>
        <w:r w:rsidR="00507104">
          <w:rPr>
            <w:webHidden/>
          </w:rPr>
          <w:t>12</w:t>
        </w:r>
        <w:r w:rsidR="00507104">
          <w:rPr>
            <w:webHidden/>
          </w:rPr>
          <w:fldChar w:fldCharType="end"/>
        </w:r>
      </w:hyperlink>
    </w:p>
    <w:p w:rsidR="00507104" w:rsidRDefault="0026423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0176100" w:history="1">
        <w:r w:rsidR="00507104" w:rsidRPr="00A818B0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</w:t>
        </w:r>
        <w:r w:rsidR="00507104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07104" w:rsidRPr="00A818B0">
          <w:rPr>
            <w:rStyle w:val="af8"/>
            <w:noProof/>
          </w:rPr>
          <w:t>Виды, состав, объем и методы испытаний системы и ее составных частей</w:t>
        </w:r>
        <w:r w:rsidR="00507104">
          <w:rPr>
            <w:noProof/>
            <w:webHidden/>
          </w:rPr>
          <w:tab/>
        </w:r>
        <w:r w:rsidR="00507104">
          <w:rPr>
            <w:noProof/>
            <w:webHidden/>
          </w:rPr>
          <w:fldChar w:fldCharType="begin"/>
        </w:r>
        <w:r w:rsidR="00507104">
          <w:rPr>
            <w:noProof/>
            <w:webHidden/>
          </w:rPr>
          <w:instrText xml:space="preserve"> PAGEREF _Toc530176100 \h </w:instrText>
        </w:r>
        <w:r w:rsidR="00507104">
          <w:rPr>
            <w:noProof/>
            <w:webHidden/>
          </w:rPr>
        </w:r>
        <w:r w:rsidR="00507104">
          <w:rPr>
            <w:noProof/>
            <w:webHidden/>
          </w:rPr>
          <w:fldChar w:fldCharType="separate"/>
        </w:r>
        <w:r w:rsidR="00507104">
          <w:rPr>
            <w:noProof/>
            <w:webHidden/>
          </w:rPr>
          <w:t>12</w:t>
        </w:r>
        <w:r w:rsidR="00507104">
          <w:rPr>
            <w:noProof/>
            <w:webHidden/>
          </w:rPr>
          <w:fldChar w:fldCharType="end"/>
        </w:r>
      </w:hyperlink>
    </w:p>
    <w:p w:rsidR="00507104" w:rsidRDefault="0026423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0176101" w:history="1">
        <w:r w:rsidR="00507104" w:rsidRPr="00A818B0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6.2</w:t>
        </w:r>
        <w:r w:rsidR="00507104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07104" w:rsidRPr="00A818B0">
          <w:rPr>
            <w:rStyle w:val="af8"/>
            <w:noProof/>
          </w:rPr>
          <w:t>Общие требования к приемке работ по стадиям</w:t>
        </w:r>
        <w:r w:rsidR="00507104">
          <w:rPr>
            <w:noProof/>
            <w:webHidden/>
          </w:rPr>
          <w:tab/>
        </w:r>
        <w:r w:rsidR="00507104">
          <w:rPr>
            <w:noProof/>
            <w:webHidden/>
          </w:rPr>
          <w:fldChar w:fldCharType="begin"/>
        </w:r>
        <w:r w:rsidR="00507104">
          <w:rPr>
            <w:noProof/>
            <w:webHidden/>
          </w:rPr>
          <w:instrText xml:space="preserve"> PAGEREF _Toc530176101 \h </w:instrText>
        </w:r>
        <w:r w:rsidR="00507104">
          <w:rPr>
            <w:noProof/>
            <w:webHidden/>
          </w:rPr>
        </w:r>
        <w:r w:rsidR="00507104">
          <w:rPr>
            <w:noProof/>
            <w:webHidden/>
          </w:rPr>
          <w:fldChar w:fldCharType="separate"/>
        </w:r>
        <w:r w:rsidR="00507104">
          <w:rPr>
            <w:noProof/>
            <w:webHidden/>
          </w:rPr>
          <w:t>12</w:t>
        </w:r>
        <w:r w:rsidR="00507104">
          <w:rPr>
            <w:noProof/>
            <w:webHidden/>
          </w:rPr>
          <w:fldChar w:fldCharType="end"/>
        </w:r>
      </w:hyperlink>
    </w:p>
    <w:p w:rsidR="00507104" w:rsidRDefault="0026423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0176102" w:history="1">
        <w:r w:rsidR="00507104" w:rsidRPr="00A818B0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6.3</w:t>
        </w:r>
        <w:r w:rsidR="00507104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07104" w:rsidRPr="00A818B0">
          <w:rPr>
            <w:rStyle w:val="af8"/>
            <w:noProof/>
          </w:rPr>
          <w:t>Статус приемочной комиссии</w:t>
        </w:r>
        <w:r w:rsidR="00507104">
          <w:rPr>
            <w:noProof/>
            <w:webHidden/>
          </w:rPr>
          <w:tab/>
        </w:r>
        <w:r w:rsidR="00507104">
          <w:rPr>
            <w:noProof/>
            <w:webHidden/>
          </w:rPr>
          <w:fldChar w:fldCharType="begin"/>
        </w:r>
        <w:r w:rsidR="00507104">
          <w:rPr>
            <w:noProof/>
            <w:webHidden/>
          </w:rPr>
          <w:instrText xml:space="preserve"> PAGEREF _Toc530176102 \h </w:instrText>
        </w:r>
        <w:r w:rsidR="00507104">
          <w:rPr>
            <w:noProof/>
            <w:webHidden/>
          </w:rPr>
        </w:r>
        <w:r w:rsidR="00507104">
          <w:rPr>
            <w:noProof/>
            <w:webHidden/>
          </w:rPr>
          <w:fldChar w:fldCharType="separate"/>
        </w:r>
        <w:r w:rsidR="00507104">
          <w:rPr>
            <w:noProof/>
            <w:webHidden/>
          </w:rPr>
          <w:t>12</w:t>
        </w:r>
        <w:r w:rsidR="00507104">
          <w:rPr>
            <w:noProof/>
            <w:webHidden/>
          </w:rPr>
          <w:fldChar w:fldCharType="end"/>
        </w:r>
      </w:hyperlink>
    </w:p>
    <w:p w:rsidR="00507104" w:rsidRDefault="00264236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30176103" w:history="1">
        <w:r w:rsidR="00507104" w:rsidRPr="00A818B0">
          <w:rPr>
            <w:rStyle w:val="af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</w:t>
        </w:r>
        <w:r w:rsidR="00507104">
          <w:rPr>
            <w:rFonts w:asciiTheme="minorHAnsi" w:eastAsiaTheme="minorEastAsia" w:hAnsiTheme="minorHAnsi" w:cstheme="minorBidi"/>
            <w:b w:val="0"/>
            <w:sz w:val="22"/>
            <w:szCs w:val="22"/>
            <w:lang w:eastAsia="ru-RU"/>
          </w:rPr>
          <w:tab/>
        </w:r>
        <w:r w:rsidR="00507104" w:rsidRPr="00A818B0">
          <w:rPr>
            <w:rStyle w:val="af8"/>
          </w:rPr>
          <w:t>Требования к документированию</w:t>
        </w:r>
        <w:r w:rsidR="00507104">
          <w:rPr>
            <w:webHidden/>
          </w:rPr>
          <w:tab/>
        </w:r>
        <w:r w:rsidR="00507104">
          <w:rPr>
            <w:webHidden/>
          </w:rPr>
          <w:fldChar w:fldCharType="begin"/>
        </w:r>
        <w:r w:rsidR="00507104">
          <w:rPr>
            <w:webHidden/>
          </w:rPr>
          <w:instrText xml:space="preserve"> PAGEREF _Toc530176103 \h </w:instrText>
        </w:r>
        <w:r w:rsidR="00507104">
          <w:rPr>
            <w:webHidden/>
          </w:rPr>
        </w:r>
        <w:r w:rsidR="00507104">
          <w:rPr>
            <w:webHidden/>
          </w:rPr>
          <w:fldChar w:fldCharType="separate"/>
        </w:r>
        <w:r w:rsidR="00507104">
          <w:rPr>
            <w:webHidden/>
          </w:rPr>
          <w:t>13</w:t>
        </w:r>
        <w:r w:rsidR="00507104">
          <w:rPr>
            <w:webHidden/>
          </w:rPr>
          <w:fldChar w:fldCharType="end"/>
        </w:r>
      </w:hyperlink>
    </w:p>
    <w:p w:rsidR="00507104" w:rsidRDefault="00264236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30176104" w:history="1">
        <w:r w:rsidR="00507104" w:rsidRPr="00A818B0">
          <w:rPr>
            <w:rStyle w:val="af8"/>
          </w:rPr>
          <w:t>Перечень сокращений</w:t>
        </w:r>
        <w:r w:rsidR="00507104">
          <w:rPr>
            <w:webHidden/>
          </w:rPr>
          <w:tab/>
        </w:r>
        <w:r w:rsidR="00507104">
          <w:rPr>
            <w:webHidden/>
          </w:rPr>
          <w:fldChar w:fldCharType="begin"/>
        </w:r>
        <w:r w:rsidR="00507104">
          <w:rPr>
            <w:webHidden/>
          </w:rPr>
          <w:instrText xml:space="preserve"> PAGEREF _Toc530176104 \h </w:instrText>
        </w:r>
        <w:r w:rsidR="00507104">
          <w:rPr>
            <w:webHidden/>
          </w:rPr>
        </w:r>
        <w:r w:rsidR="00507104">
          <w:rPr>
            <w:webHidden/>
          </w:rPr>
          <w:fldChar w:fldCharType="separate"/>
        </w:r>
        <w:r w:rsidR="00507104">
          <w:rPr>
            <w:webHidden/>
          </w:rPr>
          <w:t>14</w:t>
        </w:r>
        <w:r w:rsidR="00507104">
          <w:rPr>
            <w:webHidden/>
          </w:rPr>
          <w:fldChar w:fldCharType="end"/>
        </w:r>
      </w:hyperlink>
    </w:p>
    <w:p w:rsidR="00507104" w:rsidRDefault="00264236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30176105" w:history="1">
        <w:r w:rsidR="00507104" w:rsidRPr="00A818B0">
          <w:rPr>
            <w:rStyle w:val="af8"/>
          </w:rPr>
          <w:t>Лист регистрации изменений</w:t>
        </w:r>
        <w:r w:rsidR="00507104">
          <w:rPr>
            <w:webHidden/>
          </w:rPr>
          <w:tab/>
        </w:r>
        <w:r w:rsidR="00507104">
          <w:rPr>
            <w:webHidden/>
          </w:rPr>
          <w:fldChar w:fldCharType="begin"/>
        </w:r>
        <w:r w:rsidR="00507104">
          <w:rPr>
            <w:webHidden/>
          </w:rPr>
          <w:instrText xml:space="preserve"> PAGEREF _Toc530176105 \h </w:instrText>
        </w:r>
        <w:r w:rsidR="00507104">
          <w:rPr>
            <w:webHidden/>
          </w:rPr>
        </w:r>
        <w:r w:rsidR="00507104">
          <w:rPr>
            <w:webHidden/>
          </w:rPr>
          <w:fldChar w:fldCharType="separate"/>
        </w:r>
        <w:r w:rsidR="00507104">
          <w:rPr>
            <w:webHidden/>
          </w:rPr>
          <w:t>16</w:t>
        </w:r>
        <w:r w:rsidR="00507104">
          <w:rPr>
            <w:webHidden/>
          </w:rPr>
          <w:fldChar w:fldCharType="end"/>
        </w:r>
      </w:hyperlink>
    </w:p>
    <w:p w:rsidR="00EC5243" w:rsidRPr="00EC5243" w:rsidRDefault="00EC5243" w:rsidP="00EC5243">
      <w:pPr>
        <w:pStyle w:val="34a"/>
      </w:pPr>
      <w:r>
        <w:fldChar w:fldCharType="end"/>
      </w:r>
    </w:p>
    <w:p w:rsidR="00D47C08" w:rsidRDefault="00E77D0E" w:rsidP="00E77D0E">
      <w:pPr>
        <w:rPr>
          <w:lang w:eastAsia="x-none"/>
        </w:rPr>
      </w:pPr>
      <w:r>
        <w:br w:type="page"/>
      </w:r>
    </w:p>
    <w:p w:rsidR="00C92331" w:rsidRDefault="00A52B06" w:rsidP="00C92331">
      <w:pPr>
        <w:pStyle w:val="1"/>
        <w:rPr>
          <w:lang w:val="ru-RU"/>
        </w:rPr>
      </w:pPr>
      <w:bookmarkStart w:id="0" w:name="_Toc398683298"/>
      <w:bookmarkStart w:id="1" w:name="_Toc403479431"/>
      <w:bookmarkStart w:id="2" w:name="_Toc530176071"/>
      <w:r>
        <w:rPr>
          <w:lang w:val="ru-RU"/>
        </w:rPr>
        <w:lastRenderedPageBreak/>
        <w:t>О</w:t>
      </w:r>
      <w:r w:rsidR="006E57A9">
        <w:rPr>
          <w:lang w:val="ru-RU"/>
        </w:rPr>
        <w:t>бщие</w:t>
      </w:r>
      <w:r>
        <w:t xml:space="preserve"> сведения</w:t>
      </w:r>
      <w:bookmarkEnd w:id="0"/>
      <w:bookmarkEnd w:id="1"/>
      <w:bookmarkEnd w:id="2"/>
    </w:p>
    <w:p w:rsidR="006E57A9" w:rsidRDefault="006E57A9" w:rsidP="006E57A9">
      <w:pPr>
        <w:pStyle w:val="2"/>
      </w:pPr>
      <w:bookmarkStart w:id="3" w:name="_Toc398683299"/>
      <w:bookmarkStart w:id="4" w:name="_Toc403479432"/>
      <w:bookmarkStart w:id="5" w:name="_Toc530176072"/>
      <w:r>
        <w:t>П</w:t>
      </w:r>
      <w:r w:rsidRPr="006E57A9">
        <w:t>олное наименование си</w:t>
      </w:r>
      <w:r>
        <w:t>стемы и ее условное обозначение</w:t>
      </w:r>
      <w:bookmarkEnd w:id="3"/>
      <w:bookmarkEnd w:id="4"/>
      <w:bookmarkEnd w:id="5"/>
    </w:p>
    <w:p w:rsidR="006C3638" w:rsidRPr="00750CB8" w:rsidRDefault="006C3638" w:rsidP="00750CB8">
      <w:pPr>
        <w:pStyle w:val="3"/>
      </w:pPr>
      <w:bookmarkStart w:id="6" w:name="_Toc530176073"/>
      <w:r w:rsidRPr="00750CB8">
        <w:t>Наименование на русском языке:</w:t>
      </w:r>
      <w:bookmarkEnd w:id="6"/>
    </w:p>
    <w:p w:rsidR="006E57A9" w:rsidRDefault="006C3638" w:rsidP="006E57A9">
      <w:pPr>
        <w:pStyle w:val="34a"/>
        <w:rPr>
          <w:lang w:eastAsia="ru-RU"/>
        </w:rPr>
      </w:pPr>
      <w:r w:rsidRPr="006C3638">
        <w:rPr>
          <w:lang w:eastAsia="ru-RU"/>
        </w:rPr>
        <w:t>Автоматизированная система ориентации и стабилизации макета малого космического аппарата на основе методов машинного обучения</w:t>
      </w:r>
      <w:r w:rsidR="001F5560">
        <w:rPr>
          <w:lang w:eastAsia="ru-RU"/>
        </w:rPr>
        <w:t>.</w:t>
      </w:r>
    </w:p>
    <w:p w:rsidR="006C3638" w:rsidRPr="00050522" w:rsidRDefault="006C3638" w:rsidP="00750CB8">
      <w:pPr>
        <w:pStyle w:val="3"/>
        <w:rPr>
          <w:lang w:val="en-US"/>
        </w:rPr>
      </w:pPr>
      <w:bookmarkStart w:id="7" w:name="_Toc530176074"/>
      <w:r w:rsidRPr="00050522">
        <w:t>Наименование</w:t>
      </w:r>
      <w:r w:rsidRPr="001F5560">
        <w:rPr>
          <w:lang w:val="en-US"/>
        </w:rPr>
        <w:t xml:space="preserve"> </w:t>
      </w:r>
      <w:r w:rsidRPr="00050522">
        <w:t>на</w:t>
      </w:r>
      <w:r w:rsidRPr="001F5560">
        <w:rPr>
          <w:lang w:val="en-US"/>
        </w:rPr>
        <w:t xml:space="preserve"> </w:t>
      </w:r>
      <w:r w:rsidRPr="00050522">
        <w:t>английском</w:t>
      </w:r>
      <w:r w:rsidRPr="001F5560">
        <w:rPr>
          <w:lang w:val="en-US"/>
        </w:rPr>
        <w:t xml:space="preserve"> </w:t>
      </w:r>
      <w:r w:rsidRPr="00050522">
        <w:t>языке</w:t>
      </w:r>
      <w:r w:rsidRPr="001F5560">
        <w:rPr>
          <w:lang w:val="en-US"/>
        </w:rPr>
        <w:t>:</w:t>
      </w:r>
      <w:bookmarkEnd w:id="7"/>
    </w:p>
    <w:p w:rsidR="00E328EC" w:rsidRPr="001F5560" w:rsidRDefault="006C3638" w:rsidP="0035243F">
      <w:pPr>
        <w:pStyle w:val="34a"/>
        <w:rPr>
          <w:lang w:val="en-US" w:eastAsia="ru-RU"/>
        </w:rPr>
      </w:pPr>
      <w:r w:rsidRPr="006C3638">
        <w:rPr>
          <w:color w:val="000000"/>
          <w:shd w:val="clear" w:color="auto" w:fill="FFFFFF"/>
          <w:lang w:val="en-US"/>
        </w:rPr>
        <w:t xml:space="preserve">The Automated Navigation System and Stabilization of the Small Spacecraft </w:t>
      </w:r>
      <w:proofErr w:type="gramStart"/>
      <w:r w:rsidRPr="006C3638">
        <w:rPr>
          <w:color w:val="000000"/>
          <w:shd w:val="clear" w:color="auto" w:fill="FFFFFF"/>
          <w:lang w:val="en-US"/>
        </w:rPr>
        <w:t>on the Basis of</w:t>
      </w:r>
      <w:proofErr w:type="gramEnd"/>
      <w:r w:rsidRPr="006C3638">
        <w:rPr>
          <w:color w:val="000000"/>
          <w:shd w:val="clear" w:color="auto" w:fill="FFFFFF"/>
          <w:lang w:val="en-US"/>
        </w:rPr>
        <w:t xml:space="preserve"> Machine Learning Methods</w:t>
      </w:r>
      <w:r w:rsidR="001F5560" w:rsidRPr="001F5560">
        <w:rPr>
          <w:color w:val="000000"/>
          <w:shd w:val="clear" w:color="auto" w:fill="FFFFFF"/>
          <w:lang w:val="en-US"/>
        </w:rPr>
        <w:t>.</w:t>
      </w:r>
    </w:p>
    <w:p w:rsidR="006E57A9" w:rsidRDefault="006E57A9" w:rsidP="006E57A9">
      <w:pPr>
        <w:pStyle w:val="2"/>
      </w:pPr>
      <w:bookmarkStart w:id="8" w:name="_Toc398683301"/>
      <w:bookmarkStart w:id="9" w:name="_Toc403479434"/>
      <w:bookmarkStart w:id="10" w:name="_Toc530176075"/>
      <w:r>
        <w:t>Н</w:t>
      </w:r>
      <w:r w:rsidRPr="006E57A9">
        <w:t>аименование предприятий (объединений) разработчика и заказчика (польз</w:t>
      </w:r>
      <w:r>
        <w:t>ователя) системы и их реквизиты</w:t>
      </w:r>
      <w:bookmarkEnd w:id="8"/>
      <w:bookmarkEnd w:id="9"/>
      <w:bookmarkEnd w:id="10"/>
    </w:p>
    <w:p w:rsidR="00050522" w:rsidRDefault="00050522" w:rsidP="00750CB8">
      <w:pPr>
        <w:pStyle w:val="3"/>
      </w:pPr>
      <w:bookmarkStart w:id="11" w:name="_Toc530176076"/>
      <w:r>
        <w:t>Заказчик:</w:t>
      </w:r>
      <w:bookmarkEnd w:id="11"/>
    </w:p>
    <w:p w:rsidR="00050522" w:rsidRDefault="00050522" w:rsidP="00050522">
      <w:pPr>
        <w:pStyle w:val="afa"/>
        <w:spacing w:before="0" w:beforeAutospacing="0" w:after="0" w:afterAutospacing="0"/>
        <w:ind w:firstLine="709"/>
        <w:jc w:val="both"/>
        <w:rPr>
          <w:color w:val="000000"/>
          <w:shd w:val="clear" w:color="auto" w:fill="FFFFFF"/>
        </w:rPr>
      </w:pPr>
      <w:r w:rsidRPr="00050522">
        <w:t>Московский институт электроники и математики им. А.Н. Тихонова</w:t>
      </w:r>
      <w:r>
        <w:t xml:space="preserve"> </w:t>
      </w:r>
      <w:r>
        <w:rPr>
          <w:color w:val="000000"/>
          <w:shd w:val="clear" w:color="auto" w:fill="FFFFFF"/>
        </w:rPr>
        <w:t>Федерального государственного автономного образовательного учреждения высшего образования «Национальный исследовательский университет «Высшая школа экономики»</w:t>
      </w:r>
    </w:p>
    <w:p w:rsidR="00A958A6" w:rsidRDefault="00A958A6" w:rsidP="00050522">
      <w:pPr>
        <w:pStyle w:val="afa"/>
        <w:spacing w:before="0" w:beforeAutospacing="0" w:after="0" w:afterAutospacing="0"/>
        <w:ind w:firstLine="709"/>
        <w:jc w:val="both"/>
      </w:pPr>
      <w:r>
        <w:t>Учебно-исследовательская лаборатория функциональной безопасности космических аппаратов и систем.</w:t>
      </w:r>
    </w:p>
    <w:p w:rsidR="00050522" w:rsidRDefault="00050522" w:rsidP="00750CB8">
      <w:pPr>
        <w:pStyle w:val="3"/>
      </w:pPr>
      <w:bookmarkStart w:id="12" w:name="_Toc530176077"/>
      <w:r>
        <w:t>Разработчики</w:t>
      </w:r>
      <w:bookmarkEnd w:id="12"/>
    </w:p>
    <w:p w:rsidR="00050522" w:rsidRDefault="00050522" w:rsidP="00050522">
      <w:pPr>
        <w:pStyle w:val="34fffb"/>
      </w:pPr>
      <w:r>
        <w:t>Студентки 3 курса образовательной программы «Информатика и вычислительная техника» МИЭМ НИУ ВШЭ им. А.Н. Тихонова</w:t>
      </w:r>
    </w:p>
    <w:p w:rsidR="00050522" w:rsidRDefault="00050522" w:rsidP="00050522">
      <w:pPr>
        <w:pStyle w:val="34fffb"/>
      </w:pPr>
      <w:r>
        <w:t>Криворотова Полина Александровна, группа БИВ164</w:t>
      </w:r>
    </w:p>
    <w:p w:rsidR="00E328EC" w:rsidRDefault="00050522" w:rsidP="0035243F">
      <w:pPr>
        <w:pStyle w:val="34fffb"/>
      </w:pPr>
      <w:proofErr w:type="spellStart"/>
      <w:r>
        <w:t>Лапшинова</w:t>
      </w:r>
      <w:proofErr w:type="spellEnd"/>
      <w:r>
        <w:t xml:space="preserve"> Анастасия Эдуардовна, группа БИВ165</w:t>
      </w:r>
    </w:p>
    <w:p w:rsidR="0035243F" w:rsidRPr="006E57A9" w:rsidRDefault="0035243F" w:rsidP="0035243F">
      <w:pPr>
        <w:pStyle w:val="34fffb"/>
      </w:pPr>
    </w:p>
    <w:p w:rsidR="006E57A9" w:rsidRDefault="006E57A9" w:rsidP="006E57A9">
      <w:pPr>
        <w:pStyle w:val="2"/>
      </w:pPr>
      <w:bookmarkStart w:id="13" w:name="_Toc398683303"/>
      <w:bookmarkStart w:id="14" w:name="_Toc403479436"/>
      <w:bookmarkStart w:id="15" w:name="_Toc530176078"/>
      <w:r>
        <w:lastRenderedPageBreak/>
        <w:t>П</w:t>
      </w:r>
      <w:r w:rsidRPr="006E57A9">
        <w:t>лановые сроки начала и оконч</w:t>
      </w:r>
      <w:r>
        <w:t>ания работы по созданию системы</w:t>
      </w:r>
      <w:bookmarkEnd w:id="13"/>
      <w:bookmarkEnd w:id="14"/>
      <w:bookmarkEnd w:id="15"/>
    </w:p>
    <w:p w:rsidR="00050522" w:rsidRDefault="00050522" w:rsidP="00050522">
      <w:pPr>
        <w:pStyle w:val="34a"/>
        <w:rPr>
          <w:lang w:eastAsia="ru-RU"/>
        </w:rPr>
      </w:pPr>
      <w:r>
        <w:rPr>
          <w:lang w:eastAsia="ru-RU"/>
        </w:rPr>
        <w:t>Начало работы — 15 октября 2018 года</w:t>
      </w:r>
    </w:p>
    <w:p w:rsidR="00E328EC" w:rsidRPr="006E57A9" w:rsidRDefault="00050522" w:rsidP="0035243F">
      <w:pPr>
        <w:pStyle w:val="34a"/>
        <w:rPr>
          <w:lang w:eastAsia="ru-RU"/>
        </w:rPr>
      </w:pPr>
      <w:r>
        <w:rPr>
          <w:lang w:eastAsia="ru-RU"/>
        </w:rPr>
        <w:t>Окончание работы — 23 мая 2019 года</w:t>
      </w:r>
    </w:p>
    <w:p w:rsidR="00C92331" w:rsidRDefault="006E57A9" w:rsidP="00A52B06">
      <w:pPr>
        <w:pStyle w:val="1"/>
        <w:rPr>
          <w:lang w:val="ru-RU"/>
        </w:rPr>
      </w:pPr>
      <w:bookmarkStart w:id="16" w:name="_Toc398683306"/>
      <w:bookmarkStart w:id="17" w:name="_Toc403479439"/>
      <w:bookmarkStart w:id="18" w:name="_Toc530176079"/>
      <w:r>
        <w:rPr>
          <w:lang w:val="ru-RU"/>
        </w:rPr>
        <w:lastRenderedPageBreak/>
        <w:t>Назначение</w:t>
      </w:r>
      <w:r w:rsidR="00C92331" w:rsidRPr="00A52B06">
        <w:t xml:space="preserve"> и ц</w:t>
      </w:r>
      <w:r>
        <w:t>ели создания (развития) системы</w:t>
      </w:r>
      <w:bookmarkEnd w:id="16"/>
      <w:bookmarkEnd w:id="17"/>
      <w:bookmarkEnd w:id="18"/>
    </w:p>
    <w:p w:rsidR="002E7645" w:rsidRDefault="002E7645" w:rsidP="002E7645">
      <w:pPr>
        <w:pStyle w:val="2"/>
      </w:pPr>
      <w:bookmarkStart w:id="19" w:name="_Toc398683307"/>
      <w:bookmarkStart w:id="20" w:name="_Toc403479440"/>
      <w:bookmarkStart w:id="21" w:name="_Toc530176080"/>
      <w:r>
        <w:t>Назначение системы</w:t>
      </w:r>
      <w:bookmarkEnd w:id="19"/>
      <w:bookmarkEnd w:id="20"/>
      <w:bookmarkEnd w:id="21"/>
    </w:p>
    <w:p w:rsidR="00E328EC" w:rsidRDefault="00050522" w:rsidP="00E328EC">
      <w:pPr>
        <w:pStyle w:val="34a"/>
      </w:pPr>
      <w:r>
        <w:t xml:space="preserve">Система предназначается для конструктора макета </w:t>
      </w:r>
      <w:r w:rsidR="00A958A6">
        <w:t>малого космического аппарата (</w:t>
      </w:r>
      <w:r>
        <w:t>МКА</w:t>
      </w:r>
      <w:r w:rsidR="00A958A6">
        <w:t>)</w:t>
      </w:r>
      <w:r>
        <w:t xml:space="preserve"> «</w:t>
      </w:r>
      <w:proofErr w:type="spellStart"/>
      <w:r w:rsidR="00A958A6">
        <w:rPr>
          <w:lang w:val="en-US"/>
        </w:rPr>
        <w:t>Orbicraft</w:t>
      </w:r>
      <w:proofErr w:type="spellEnd"/>
      <w:r>
        <w:t>» и комплекса имитаторов космической среду «</w:t>
      </w:r>
      <w:r w:rsidR="00A958A6">
        <w:rPr>
          <w:lang w:val="en-US"/>
        </w:rPr>
        <w:t>Terra</w:t>
      </w:r>
      <w:r>
        <w:t>». Система разрабатывается для следующих видов деятельности:</w:t>
      </w:r>
    </w:p>
    <w:p w:rsidR="00050522" w:rsidRDefault="00050522" w:rsidP="00050522">
      <w:pPr>
        <w:pStyle w:val="34a"/>
        <w:numPr>
          <w:ilvl w:val="0"/>
          <w:numId w:val="29"/>
        </w:numPr>
      </w:pPr>
      <w:r>
        <w:t>Регулирование поведения</w:t>
      </w:r>
      <w:r w:rsidR="00F1207C">
        <w:t>, необходимого для проведения исследовательских работ,</w:t>
      </w:r>
      <w:r>
        <w:t xml:space="preserve"> макета МКА</w:t>
      </w:r>
    </w:p>
    <w:p w:rsidR="00F1207C" w:rsidRDefault="00F1207C" w:rsidP="00050522">
      <w:pPr>
        <w:pStyle w:val="34a"/>
        <w:numPr>
          <w:ilvl w:val="0"/>
          <w:numId w:val="29"/>
        </w:numPr>
      </w:pPr>
      <w:r>
        <w:t>Исследование надёжности применения нейронных сетей для программного обеспечения для МКА</w:t>
      </w:r>
    </w:p>
    <w:p w:rsidR="00050522" w:rsidRDefault="00050522" w:rsidP="00050522">
      <w:pPr>
        <w:pStyle w:val="34a"/>
        <w:numPr>
          <w:ilvl w:val="0"/>
          <w:numId w:val="29"/>
        </w:numPr>
      </w:pPr>
      <w:r>
        <w:t xml:space="preserve">Демонстрация </w:t>
      </w:r>
      <w:r w:rsidR="00F1207C">
        <w:t>основных принципов</w:t>
      </w:r>
      <w:r>
        <w:t xml:space="preserve"> ориентации и стабилизации МКА</w:t>
      </w:r>
    </w:p>
    <w:p w:rsidR="00E328EC" w:rsidRPr="00E328EC" w:rsidRDefault="00F1207C" w:rsidP="00F1207C">
      <w:pPr>
        <w:pStyle w:val="34a"/>
        <w:numPr>
          <w:ilvl w:val="0"/>
          <w:numId w:val="29"/>
        </w:numPr>
      </w:pPr>
      <w:r>
        <w:t>Демонстрация применения нейронных сетей в разработке алгоритмов для спутниковых систем</w:t>
      </w:r>
    </w:p>
    <w:p w:rsidR="006E57A9" w:rsidRDefault="002E7645" w:rsidP="002E7645">
      <w:pPr>
        <w:pStyle w:val="2"/>
      </w:pPr>
      <w:bookmarkStart w:id="22" w:name="_Toc398683308"/>
      <w:bookmarkStart w:id="23" w:name="_Toc403479441"/>
      <w:bookmarkStart w:id="24" w:name="_Toc530176081"/>
      <w:r>
        <w:t>Цели создания системы</w:t>
      </w:r>
      <w:bookmarkEnd w:id="22"/>
      <w:bookmarkEnd w:id="23"/>
      <w:bookmarkEnd w:id="24"/>
    </w:p>
    <w:p w:rsidR="00E328EC" w:rsidRDefault="00F1207C" w:rsidP="00E328EC">
      <w:pPr>
        <w:pStyle w:val="34a"/>
      </w:pPr>
      <w:r>
        <w:t>Разработка программного обеспечения, осуществляющего автоматическую ориентацию конструктора макета МКА «</w:t>
      </w:r>
      <w:proofErr w:type="spellStart"/>
      <w:r>
        <w:rPr>
          <w:lang w:val="en-US"/>
        </w:rPr>
        <w:t>Orbicraft</w:t>
      </w:r>
      <w:proofErr w:type="spellEnd"/>
      <w:r>
        <w:t>»</w:t>
      </w:r>
      <w:r w:rsidRPr="00F1207C">
        <w:t xml:space="preserve"> </w:t>
      </w:r>
      <w:r>
        <w:t xml:space="preserve">по имитатору </w:t>
      </w:r>
      <w:r w:rsidR="00624F2A">
        <w:t>С</w:t>
      </w:r>
      <w:r>
        <w:t>олнца и стабилизацию положения макета в пространстве.</w:t>
      </w:r>
      <w:r w:rsidR="00971185">
        <w:t xml:space="preserve"> Для реализации ориентации и стабилизации система использует две нейронные сети.</w:t>
      </w:r>
      <w:r w:rsidR="00463250">
        <w:t xml:space="preserve"> </w:t>
      </w:r>
    </w:p>
    <w:p w:rsidR="00E328EC" w:rsidRDefault="00624F2A" w:rsidP="00E328EC">
      <w:pPr>
        <w:pStyle w:val="34fffb"/>
      </w:pPr>
      <w:r>
        <w:t>Критерии оценки качества ориентации</w:t>
      </w:r>
      <w:r w:rsidR="00971185">
        <w:t xml:space="preserve"> макета МКА</w:t>
      </w:r>
      <w:r>
        <w:t xml:space="preserve"> по имитатору Солнца:</w:t>
      </w:r>
    </w:p>
    <w:p w:rsidR="00624F2A" w:rsidRDefault="00624F2A" w:rsidP="00624F2A">
      <w:pPr>
        <w:pStyle w:val="34fffb"/>
        <w:numPr>
          <w:ilvl w:val="0"/>
          <w:numId w:val="30"/>
        </w:numPr>
      </w:pPr>
      <w:r>
        <w:t>За конечное время макет МКА поворачивается к имитатору Солнца стороной, заданной пользователем</w:t>
      </w:r>
      <w:r w:rsidR="00971185">
        <w:t>;</w:t>
      </w:r>
    </w:p>
    <w:p w:rsidR="00624F2A" w:rsidRDefault="00971185" w:rsidP="00624F2A">
      <w:pPr>
        <w:pStyle w:val="34fffb"/>
        <w:numPr>
          <w:ilvl w:val="0"/>
          <w:numId w:val="30"/>
        </w:numPr>
      </w:pPr>
      <w:r>
        <w:t>Угол между перпендикуляром к плоскости грани макета, повёрнутой к имитатору Солнца, и прямой, соединяющей центр грани макета и центр имитатора Солнца, не превышает 10º.</w:t>
      </w:r>
    </w:p>
    <w:p w:rsidR="00971185" w:rsidRDefault="00971185" w:rsidP="00971185">
      <w:pPr>
        <w:pStyle w:val="34fffb"/>
      </w:pPr>
      <w:r>
        <w:t>Критерии оценки качества стабилизации макета МКА:</w:t>
      </w:r>
    </w:p>
    <w:p w:rsidR="00971185" w:rsidRDefault="00971185" w:rsidP="00971185">
      <w:pPr>
        <w:pStyle w:val="34fffb"/>
        <w:numPr>
          <w:ilvl w:val="0"/>
          <w:numId w:val="30"/>
        </w:numPr>
      </w:pPr>
      <w:r>
        <w:t>За конечное время макет МКА прекращает вращение, останавливаясь в положении, заданном пользователем либо другой программой;</w:t>
      </w:r>
    </w:p>
    <w:p w:rsidR="00971185" w:rsidRPr="00E328EC" w:rsidRDefault="00971185" w:rsidP="00CD1A7A">
      <w:pPr>
        <w:pStyle w:val="34fffb"/>
        <w:numPr>
          <w:ilvl w:val="0"/>
          <w:numId w:val="30"/>
        </w:numPr>
        <w:ind w:left="1080" w:firstLine="0"/>
      </w:pPr>
      <w:r>
        <w:t>Макет МКА находится в неподвижном состоянии не менее 5 секунд.</w:t>
      </w:r>
    </w:p>
    <w:p w:rsidR="00C92331" w:rsidRDefault="006E57A9" w:rsidP="00A52B06">
      <w:pPr>
        <w:pStyle w:val="1"/>
        <w:rPr>
          <w:lang w:val="ru-RU"/>
        </w:rPr>
      </w:pPr>
      <w:bookmarkStart w:id="25" w:name="_Toc398683309"/>
      <w:bookmarkStart w:id="26" w:name="_Toc403479442"/>
      <w:bookmarkStart w:id="27" w:name="_Toc530176082"/>
      <w:r>
        <w:rPr>
          <w:lang w:val="ru-RU"/>
        </w:rPr>
        <w:lastRenderedPageBreak/>
        <w:t>Характеристика</w:t>
      </w:r>
      <w:r w:rsidR="00C92331" w:rsidRPr="00A52B06">
        <w:t xml:space="preserve"> объек</w:t>
      </w:r>
      <w:r>
        <w:t>тов автоматизации</w:t>
      </w:r>
      <w:bookmarkEnd w:id="25"/>
      <w:bookmarkEnd w:id="26"/>
      <w:bookmarkEnd w:id="27"/>
    </w:p>
    <w:p w:rsidR="002E7645" w:rsidRDefault="003406A5" w:rsidP="003406A5">
      <w:pPr>
        <w:pStyle w:val="2"/>
      </w:pPr>
      <w:bookmarkStart w:id="28" w:name="_Toc398683310"/>
      <w:bookmarkStart w:id="29" w:name="_Toc403479443"/>
      <w:bookmarkStart w:id="30" w:name="_Toc530176083"/>
      <w:r>
        <w:t>К</w:t>
      </w:r>
      <w:r w:rsidR="002E7645" w:rsidRPr="003406A5">
        <w:t>раткие сведения об объекте автоматизации или ссылки на докумен</w:t>
      </w:r>
      <w:r>
        <w:t>ты, содержащие такую информацию</w:t>
      </w:r>
      <w:bookmarkEnd w:id="28"/>
      <w:bookmarkEnd w:id="29"/>
      <w:bookmarkEnd w:id="30"/>
    </w:p>
    <w:p w:rsidR="00507104" w:rsidRDefault="00507104" w:rsidP="003406A5">
      <w:pPr>
        <w:pStyle w:val="34a"/>
        <w:rPr>
          <w:lang w:eastAsia="ru-RU"/>
        </w:rPr>
      </w:pPr>
      <w:r w:rsidRPr="00507104">
        <w:rPr>
          <w:lang w:eastAsia="ru-RU"/>
        </w:rPr>
        <w:t>Конструктор «</w:t>
      </w:r>
      <w:proofErr w:type="spellStart"/>
      <w:r w:rsidRPr="00507104">
        <w:rPr>
          <w:lang w:eastAsia="ru-RU"/>
        </w:rPr>
        <w:t>ОрбиКрафт</w:t>
      </w:r>
      <w:proofErr w:type="spellEnd"/>
      <w:r w:rsidRPr="00507104">
        <w:rPr>
          <w:lang w:eastAsia="ru-RU"/>
        </w:rPr>
        <w:t>» вместе с комплексом имитаторов космической среды «Терра» является комплексом полунатурного моделирования, предназначенным для обучения школьников и студентов основам разработки, проектирования, сборки, испытаний и эксплуатации космического аппарата.</w:t>
      </w:r>
    </w:p>
    <w:p w:rsidR="00507104" w:rsidRDefault="009F6B1C" w:rsidP="003406A5">
      <w:pPr>
        <w:pStyle w:val="34a"/>
        <w:rPr>
          <w:lang w:eastAsia="ru-RU"/>
        </w:rPr>
      </w:pPr>
      <w:r w:rsidRPr="009F6B1C">
        <w:rPr>
          <w:lang w:eastAsia="ru-RU"/>
        </w:rPr>
        <w:t>В набор комплекса входят набор модулей для сборки функциональных макетов спутника</w:t>
      </w:r>
      <w:r>
        <w:rPr>
          <w:lang w:eastAsia="ru-RU"/>
        </w:rPr>
        <w:t xml:space="preserve"> –</w:t>
      </w:r>
      <w:r w:rsidRPr="009F6B1C">
        <w:rPr>
          <w:lang w:eastAsia="ru-RU"/>
        </w:rPr>
        <w:t xml:space="preserve"> конструктор «</w:t>
      </w:r>
      <w:proofErr w:type="spellStart"/>
      <w:r w:rsidRPr="009F6B1C">
        <w:rPr>
          <w:lang w:eastAsia="ru-RU"/>
        </w:rPr>
        <w:t>ОрбиКрафт</w:t>
      </w:r>
      <w:proofErr w:type="spellEnd"/>
      <w:r w:rsidRPr="009F6B1C">
        <w:rPr>
          <w:lang w:eastAsia="ru-RU"/>
        </w:rPr>
        <w:t>» и комплекс имитаторов космической среды «Терра».</w:t>
      </w:r>
    </w:p>
    <w:p w:rsidR="009F6B1C" w:rsidRDefault="009F6B1C" w:rsidP="009F6B1C">
      <w:pPr>
        <w:pStyle w:val="34a"/>
        <w:rPr>
          <w:lang w:eastAsia="ru-RU"/>
        </w:rPr>
      </w:pPr>
      <w:r>
        <w:rPr>
          <w:lang w:eastAsia="ru-RU"/>
        </w:rPr>
        <w:t>Функциональный макет спутника (собираемый из конструктора «</w:t>
      </w:r>
      <w:proofErr w:type="spellStart"/>
      <w:r>
        <w:rPr>
          <w:lang w:eastAsia="ru-RU"/>
        </w:rPr>
        <w:t>ОрбиКрафт</w:t>
      </w:r>
      <w:proofErr w:type="spellEnd"/>
      <w:r>
        <w:rPr>
          <w:lang w:eastAsia="ru-RU"/>
        </w:rPr>
        <w:t>» объект) содержит:</w:t>
      </w:r>
    </w:p>
    <w:p w:rsidR="009F6B1C" w:rsidRDefault="009F6B1C" w:rsidP="009F6B1C">
      <w:pPr>
        <w:pStyle w:val="34a"/>
        <w:numPr>
          <w:ilvl w:val="0"/>
          <w:numId w:val="42"/>
        </w:numPr>
        <w:rPr>
          <w:lang w:eastAsia="ru-RU"/>
        </w:rPr>
      </w:pPr>
      <w:r>
        <w:rPr>
          <w:lang w:eastAsia="ru-RU"/>
        </w:rPr>
        <w:t>полезную нагрузку - камеру для съемки пространства вокруг себя</w:t>
      </w:r>
    </w:p>
    <w:p w:rsidR="009F6B1C" w:rsidRDefault="009F6B1C" w:rsidP="009F6B1C">
      <w:pPr>
        <w:pStyle w:val="34a"/>
        <w:numPr>
          <w:ilvl w:val="0"/>
          <w:numId w:val="42"/>
        </w:numPr>
        <w:rPr>
          <w:lang w:eastAsia="ru-RU"/>
        </w:rPr>
      </w:pPr>
      <w:r>
        <w:rPr>
          <w:lang w:eastAsia="ru-RU"/>
        </w:rPr>
        <w:t xml:space="preserve">центральный бортовой компьютер на основе </w:t>
      </w:r>
      <w:proofErr w:type="spellStart"/>
      <w:r>
        <w:rPr>
          <w:lang w:eastAsia="ru-RU"/>
        </w:rPr>
        <w:t>Raspberry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Pi</w:t>
      </w:r>
      <w:proofErr w:type="spellEnd"/>
    </w:p>
    <w:p w:rsidR="009F6B1C" w:rsidRDefault="009F6B1C" w:rsidP="009F6B1C">
      <w:pPr>
        <w:pStyle w:val="34a"/>
        <w:numPr>
          <w:ilvl w:val="0"/>
          <w:numId w:val="42"/>
        </w:numPr>
        <w:rPr>
          <w:lang w:eastAsia="ru-RU"/>
        </w:rPr>
      </w:pPr>
      <w:r>
        <w:rPr>
          <w:lang w:eastAsia="ru-RU"/>
        </w:rPr>
        <w:t>систему энергопитания, включая аккумулятор, блок управления питанием</w:t>
      </w:r>
    </w:p>
    <w:p w:rsidR="009F6B1C" w:rsidRDefault="009F6B1C" w:rsidP="009F6B1C">
      <w:pPr>
        <w:pStyle w:val="34a"/>
        <w:numPr>
          <w:ilvl w:val="0"/>
          <w:numId w:val="42"/>
        </w:numPr>
        <w:rPr>
          <w:lang w:eastAsia="ru-RU"/>
        </w:rPr>
      </w:pPr>
      <w:r>
        <w:rPr>
          <w:lang w:eastAsia="ru-RU"/>
        </w:rPr>
        <w:t xml:space="preserve">систему передачи команд и сбора телеметрии, включая </w:t>
      </w:r>
      <w:proofErr w:type="spellStart"/>
      <w:r>
        <w:rPr>
          <w:lang w:eastAsia="ru-RU"/>
        </w:rPr>
        <w:t>радиоприемо</w:t>
      </w:r>
      <w:proofErr w:type="spellEnd"/>
      <w:r>
        <w:rPr>
          <w:lang w:eastAsia="ru-RU"/>
        </w:rPr>
        <w:t>-передатчик на борту и «Земле»</w:t>
      </w:r>
    </w:p>
    <w:p w:rsidR="009F6B1C" w:rsidRDefault="009F6B1C" w:rsidP="009F6B1C">
      <w:pPr>
        <w:pStyle w:val="34a"/>
        <w:numPr>
          <w:ilvl w:val="0"/>
          <w:numId w:val="42"/>
        </w:numPr>
        <w:rPr>
          <w:lang w:eastAsia="ru-RU"/>
        </w:rPr>
      </w:pPr>
      <w:r>
        <w:rPr>
          <w:lang w:eastAsia="ru-RU"/>
        </w:rPr>
        <w:t>систему определения ориентации и стабилизации, включая солнечные датчики, магнитометр и датчик угловой скорости, а также двигатель-маховик</w:t>
      </w:r>
    </w:p>
    <w:p w:rsidR="009F6B1C" w:rsidRDefault="009F6B1C" w:rsidP="009F6B1C">
      <w:pPr>
        <w:pStyle w:val="34a"/>
        <w:numPr>
          <w:ilvl w:val="0"/>
          <w:numId w:val="42"/>
        </w:numPr>
        <w:rPr>
          <w:lang w:eastAsia="ru-RU"/>
        </w:rPr>
      </w:pPr>
      <w:r>
        <w:rPr>
          <w:lang w:eastAsia="ru-RU"/>
        </w:rPr>
        <w:t>программное обеспечение</w:t>
      </w:r>
    </w:p>
    <w:p w:rsidR="00507104" w:rsidRDefault="009F6B1C" w:rsidP="009F6B1C">
      <w:pPr>
        <w:pStyle w:val="34a"/>
        <w:numPr>
          <w:ilvl w:val="0"/>
          <w:numId w:val="42"/>
        </w:numPr>
        <w:rPr>
          <w:lang w:eastAsia="ru-RU"/>
        </w:rPr>
      </w:pPr>
      <w:r>
        <w:rPr>
          <w:lang w:eastAsia="ru-RU"/>
        </w:rPr>
        <w:t>набор руководств и инструкций по сборке и по использованию конструктора в составе лабораторной оснастки.</w:t>
      </w:r>
    </w:p>
    <w:p w:rsidR="00E67294" w:rsidRDefault="00E67294" w:rsidP="003406A5">
      <w:pPr>
        <w:pStyle w:val="34a"/>
        <w:rPr>
          <w:lang w:eastAsia="ru-RU"/>
        </w:rPr>
      </w:pPr>
      <w:r>
        <w:rPr>
          <w:lang w:eastAsia="ru-RU"/>
        </w:rPr>
        <w:t>Описание конструктора МКА «</w:t>
      </w:r>
      <w:proofErr w:type="spellStart"/>
      <w:r>
        <w:rPr>
          <w:lang w:val="en-US" w:eastAsia="ru-RU"/>
        </w:rPr>
        <w:t>Orbicraft</w:t>
      </w:r>
      <w:proofErr w:type="spellEnd"/>
      <w:r>
        <w:rPr>
          <w:lang w:eastAsia="ru-RU"/>
        </w:rPr>
        <w:t>» доступно по следующему адресу:</w:t>
      </w:r>
    </w:p>
    <w:p w:rsidR="009F6B1C" w:rsidRDefault="00264236" w:rsidP="003406A5">
      <w:pPr>
        <w:pStyle w:val="34a"/>
        <w:rPr>
          <w:lang w:eastAsia="ru-RU"/>
        </w:rPr>
      </w:pPr>
      <w:hyperlink r:id="rId9" w:history="1">
        <w:r w:rsidR="009F6B1C" w:rsidRPr="009F7EEF">
          <w:rPr>
            <w:rStyle w:val="af8"/>
            <w:lang w:eastAsia="ru-RU"/>
          </w:rPr>
          <w:t>http://www.orbicraft.sputnix.ru/doku.php?id=how</w:t>
        </w:r>
      </w:hyperlink>
    </w:p>
    <w:p w:rsidR="009F6B1C" w:rsidRDefault="009F6B1C" w:rsidP="009F6B1C">
      <w:pPr>
        <w:pStyle w:val="34a"/>
        <w:rPr>
          <w:lang w:eastAsia="ru-RU"/>
        </w:rPr>
      </w:pPr>
      <w:r>
        <w:rPr>
          <w:lang w:eastAsia="ru-RU"/>
        </w:rPr>
        <w:t>Комплекс имитаторов космической среды «Терра» включает в себя:</w:t>
      </w:r>
    </w:p>
    <w:p w:rsidR="009F6B1C" w:rsidRDefault="009F6B1C" w:rsidP="009F6B1C">
      <w:pPr>
        <w:pStyle w:val="34a"/>
        <w:numPr>
          <w:ilvl w:val="0"/>
          <w:numId w:val="43"/>
        </w:numPr>
        <w:rPr>
          <w:lang w:eastAsia="ru-RU"/>
        </w:rPr>
      </w:pPr>
      <w:r>
        <w:rPr>
          <w:lang w:eastAsia="ru-RU"/>
        </w:rPr>
        <w:t>Вращающийся глобус - имитатор Земной поверхности</w:t>
      </w:r>
    </w:p>
    <w:p w:rsidR="009F6B1C" w:rsidRDefault="009F6B1C" w:rsidP="009F6B1C">
      <w:pPr>
        <w:pStyle w:val="34a"/>
        <w:numPr>
          <w:ilvl w:val="0"/>
          <w:numId w:val="43"/>
        </w:numPr>
        <w:rPr>
          <w:lang w:eastAsia="ru-RU"/>
        </w:rPr>
      </w:pPr>
      <w:r>
        <w:rPr>
          <w:lang w:eastAsia="ru-RU"/>
        </w:rPr>
        <w:t>Прожектор - имитатор Солнца</w:t>
      </w:r>
    </w:p>
    <w:p w:rsidR="009F6B1C" w:rsidRDefault="009F6B1C" w:rsidP="009F6B1C">
      <w:pPr>
        <w:pStyle w:val="34a"/>
        <w:numPr>
          <w:ilvl w:val="0"/>
          <w:numId w:val="43"/>
        </w:numPr>
        <w:rPr>
          <w:lang w:eastAsia="ru-RU"/>
        </w:rPr>
      </w:pPr>
      <w:r>
        <w:rPr>
          <w:lang w:eastAsia="ru-RU"/>
        </w:rPr>
        <w:t xml:space="preserve">Токовую рамку - имитатор геомагнитного поля </w:t>
      </w:r>
    </w:p>
    <w:p w:rsidR="009F6B1C" w:rsidRDefault="009F6B1C" w:rsidP="009F6B1C">
      <w:pPr>
        <w:pStyle w:val="34a"/>
        <w:numPr>
          <w:ilvl w:val="0"/>
          <w:numId w:val="43"/>
        </w:numPr>
        <w:rPr>
          <w:lang w:eastAsia="ru-RU"/>
        </w:rPr>
      </w:pPr>
      <w:r>
        <w:rPr>
          <w:lang w:eastAsia="ru-RU"/>
        </w:rPr>
        <w:t>Специальный струнный подвес (нить), обеспечивающий движение спутника относительно центра масс</w:t>
      </w:r>
    </w:p>
    <w:p w:rsidR="009F6B1C" w:rsidRDefault="009F6B1C" w:rsidP="009F6B1C">
      <w:pPr>
        <w:pStyle w:val="34a"/>
        <w:numPr>
          <w:ilvl w:val="0"/>
          <w:numId w:val="43"/>
        </w:numPr>
        <w:rPr>
          <w:lang w:eastAsia="ru-RU"/>
        </w:rPr>
      </w:pPr>
      <w:r>
        <w:rPr>
          <w:lang w:eastAsia="ru-RU"/>
        </w:rPr>
        <w:t>«Центр управления полетом», имитирующее функционально работу настоящего Центра управления полетом космического аппарата</w:t>
      </w:r>
    </w:p>
    <w:p w:rsidR="003406A5" w:rsidRDefault="00E67294" w:rsidP="003406A5">
      <w:pPr>
        <w:pStyle w:val="34a"/>
        <w:rPr>
          <w:lang w:eastAsia="ru-RU"/>
        </w:rPr>
      </w:pPr>
      <w:r>
        <w:rPr>
          <w:lang w:eastAsia="ru-RU"/>
        </w:rPr>
        <w:lastRenderedPageBreak/>
        <w:t>Описание комплекса имитаторов космической среду «</w:t>
      </w:r>
      <w:r>
        <w:rPr>
          <w:lang w:val="en-US" w:eastAsia="ru-RU"/>
        </w:rPr>
        <w:t>Terra</w:t>
      </w:r>
      <w:r>
        <w:rPr>
          <w:lang w:eastAsia="ru-RU"/>
        </w:rPr>
        <w:t>» доступно по следующему адресу:</w:t>
      </w:r>
    </w:p>
    <w:p w:rsidR="0070064C" w:rsidRDefault="00264236" w:rsidP="0070064C">
      <w:pPr>
        <w:pStyle w:val="34a"/>
        <w:rPr>
          <w:lang w:eastAsia="ru-RU"/>
        </w:rPr>
      </w:pPr>
      <w:hyperlink r:id="rId10" w:history="1">
        <w:r w:rsidR="0070064C" w:rsidRPr="009F7EEF">
          <w:rPr>
            <w:rStyle w:val="af8"/>
            <w:lang w:eastAsia="ru-RU"/>
          </w:rPr>
          <w:t>http://www.orbicraft.sputnix.ru/doku.php?id=terra</w:t>
        </w:r>
      </w:hyperlink>
    </w:p>
    <w:p w:rsidR="002E7645" w:rsidRDefault="003406A5" w:rsidP="003406A5">
      <w:pPr>
        <w:pStyle w:val="2"/>
      </w:pPr>
      <w:bookmarkStart w:id="31" w:name="_Toc398683311"/>
      <w:bookmarkStart w:id="32" w:name="_Toc403479444"/>
      <w:bookmarkStart w:id="33" w:name="_Toc530176084"/>
      <w:r>
        <w:t>С</w:t>
      </w:r>
      <w:r w:rsidR="002E7645" w:rsidRPr="003406A5">
        <w:rPr>
          <w:lang w:val="x-none"/>
        </w:rPr>
        <w:t xml:space="preserve">ведения </w:t>
      </w:r>
      <w:r w:rsidR="002E7645" w:rsidRPr="003406A5">
        <w:t>об</w:t>
      </w:r>
      <w:r w:rsidR="002E7645" w:rsidRPr="003406A5">
        <w:rPr>
          <w:lang w:val="x-none"/>
        </w:rPr>
        <w:t xml:space="preserve"> условиях эксплуатации объекта автоматизации и х</w:t>
      </w:r>
      <w:r>
        <w:rPr>
          <w:lang w:val="x-none"/>
        </w:rPr>
        <w:t>арактеристиках окружающей среды</w:t>
      </w:r>
      <w:bookmarkEnd w:id="31"/>
      <w:bookmarkEnd w:id="32"/>
      <w:bookmarkEnd w:id="33"/>
    </w:p>
    <w:p w:rsidR="003406A5" w:rsidRDefault="002A7DBD" w:rsidP="003406A5">
      <w:pPr>
        <w:pStyle w:val="34a"/>
        <w:rPr>
          <w:lang w:eastAsia="ru-RU"/>
        </w:rPr>
      </w:pPr>
      <w:r>
        <w:rPr>
          <w:lang w:eastAsia="ru-RU"/>
        </w:rPr>
        <w:t>Конструктор м</w:t>
      </w:r>
      <w:r w:rsidR="00434D46">
        <w:rPr>
          <w:lang w:eastAsia="ru-RU"/>
        </w:rPr>
        <w:t>акет</w:t>
      </w:r>
      <w:r>
        <w:rPr>
          <w:lang w:eastAsia="ru-RU"/>
        </w:rPr>
        <w:t>а</w:t>
      </w:r>
      <w:r w:rsidR="00434D46">
        <w:rPr>
          <w:lang w:eastAsia="ru-RU"/>
        </w:rPr>
        <w:t xml:space="preserve"> МКА «</w:t>
      </w:r>
      <w:proofErr w:type="spellStart"/>
      <w:r w:rsidR="00434D46">
        <w:rPr>
          <w:lang w:val="en-US" w:eastAsia="ru-RU"/>
        </w:rPr>
        <w:t>Orbicraft</w:t>
      </w:r>
      <w:proofErr w:type="spellEnd"/>
      <w:r w:rsidR="00434D46">
        <w:rPr>
          <w:lang w:eastAsia="ru-RU"/>
        </w:rPr>
        <w:t>»</w:t>
      </w:r>
      <w:r w:rsidR="00434D46" w:rsidRPr="00434D46">
        <w:rPr>
          <w:lang w:eastAsia="ru-RU"/>
        </w:rPr>
        <w:t xml:space="preserve"> </w:t>
      </w:r>
      <w:r w:rsidR="00434D46">
        <w:rPr>
          <w:lang w:eastAsia="ru-RU"/>
        </w:rPr>
        <w:t>и комплекс имитаторов космической среды «</w:t>
      </w:r>
      <w:r w:rsidR="00434D46">
        <w:rPr>
          <w:lang w:val="en-US" w:eastAsia="ru-RU"/>
        </w:rPr>
        <w:t>Terra</w:t>
      </w:r>
      <w:r w:rsidR="00434D46">
        <w:rPr>
          <w:lang w:eastAsia="ru-RU"/>
        </w:rPr>
        <w:t xml:space="preserve">» входят в перечень оборудования </w:t>
      </w:r>
      <w:r w:rsidR="002C2966">
        <w:rPr>
          <w:lang w:eastAsia="ru-RU"/>
        </w:rPr>
        <w:t xml:space="preserve">УИЛ </w:t>
      </w:r>
      <w:proofErr w:type="spellStart"/>
      <w:r w:rsidR="002C2966">
        <w:rPr>
          <w:lang w:eastAsia="ru-RU"/>
        </w:rPr>
        <w:t>ФБКАиС</w:t>
      </w:r>
      <w:proofErr w:type="spellEnd"/>
      <w:r w:rsidR="002C2966">
        <w:rPr>
          <w:lang w:eastAsia="ru-RU"/>
        </w:rPr>
        <w:t xml:space="preserve"> МИЭМ НИУ ВШЭ.</w:t>
      </w:r>
    </w:p>
    <w:p w:rsidR="00E328EC" w:rsidRDefault="002C2966" w:rsidP="00E328EC">
      <w:pPr>
        <w:pStyle w:val="34fffb"/>
      </w:pPr>
      <w:r>
        <w:t>Оборудование используется в пределах лаборатории</w:t>
      </w:r>
      <w:r w:rsidR="002A7DBD">
        <w:t>.</w:t>
      </w:r>
      <w:r w:rsidR="009A259E">
        <w:t xml:space="preserve"> Для работы с оборудованием необходимо обеспечить электропитанием комплекс имитаторов, а также персональный компьютер (ноутбук) для подключения к конструктору и комплексу.</w:t>
      </w:r>
    </w:p>
    <w:p w:rsidR="009A259E" w:rsidRPr="009A259E" w:rsidRDefault="009A259E" w:rsidP="00E328EC">
      <w:pPr>
        <w:pStyle w:val="34fffb"/>
      </w:pPr>
      <w:r>
        <w:t xml:space="preserve">Персональный компьютер (ноутбук) должен работать с операционной системой </w:t>
      </w:r>
      <w:r>
        <w:rPr>
          <w:lang w:val="en-US"/>
        </w:rPr>
        <w:t>Windows</w:t>
      </w:r>
      <w:r w:rsidRPr="009A259E">
        <w:t xml:space="preserve"> 7,</w:t>
      </w:r>
      <w:r>
        <w:t xml:space="preserve"> </w:t>
      </w:r>
      <w:r>
        <w:rPr>
          <w:lang w:val="en-US"/>
        </w:rPr>
        <w:t>Windows</w:t>
      </w:r>
      <w:r w:rsidRPr="009A259E">
        <w:t xml:space="preserve"> 8 </w:t>
      </w:r>
      <w:r>
        <w:t xml:space="preserve">или </w:t>
      </w:r>
      <w:r>
        <w:rPr>
          <w:lang w:val="en-US"/>
        </w:rPr>
        <w:t>Windows</w:t>
      </w:r>
      <w:r w:rsidRPr="009A259E">
        <w:t xml:space="preserve"> 10.</w:t>
      </w:r>
      <w:r>
        <w:t xml:space="preserve"> </w:t>
      </w:r>
      <w:r w:rsidR="00EA7A08">
        <w:t xml:space="preserve">На нём должно быть установлено ПО для подключения к лабораторной установке конструктора и комплекса имитаторов. </w:t>
      </w:r>
    </w:p>
    <w:p w:rsidR="00C92331" w:rsidRDefault="006E57A9" w:rsidP="00A52B06">
      <w:pPr>
        <w:pStyle w:val="1"/>
        <w:rPr>
          <w:lang w:val="ru-RU"/>
        </w:rPr>
      </w:pPr>
      <w:bookmarkStart w:id="34" w:name="_Toc398683313"/>
      <w:bookmarkStart w:id="35" w:name="_Toc403479446"/>
      <w:bookmarkStart w:id="36" w:name="_Toc530176085"/>
      <w:r>
        <w:rPr>
          <w:lang w:val="ru-RU"/>
        </w:rPr>
        <w:lastRenderedPageBreak/>
        <w:t>Требования</w:t>
      </w:r>
      <w:r>
        <w:t xml:space="preserve"> к системе</w:t>
      </w:r>
      <w:bookmarkEnd w:id="34"/>
      <w:bookmarkEnd w:id="35"/>
      <w:bookmarkEnd w:id="36"/>
    </w:p>
    <w:p w:rsidR="003406A5" w:rsidRDefault="003406A5" w:rsidP="003406A5">
      <w:pPr>
        <w:pStyle w:val="2"/>
      </w:pPr>
      <w:bookmarkStart w:id="37" w:name="_Toc398683314"/>
      <w:bookmarkStart w:id="38" w:name="_Toc403479447"/>
      <w:bookmarkStart w:id="39" w:name="_Toc530176086"/>
      <w:r>
        <w:t>Требования к системе в целом</w:t>
      </w:r>
      <w:bookmarkEnd w:id="37"/>
      <w:bookmarkEnd w:id="38"/>
      <w:bookmarkEnd w:id="39"/>
    </w:p>
    <w:p w:rsidR="003406A5" w:rsidRDefault="003406A5" w:rsidP="003406A5">
      <w:pPr>
        <w:pStyle w:val="3"/>
      </w:pPr>
      <w:bookmarkStart w:id="40" w:name="_Toc398683315"/>
      <w:bookmarkStart w:id="41" w:name="_Toc403479448"/>
      <w:bookmarkStart w:id="42" w:name="_Toc530176087"/>
      <w:r>
        <w:t>Т</w:t>
      </w:r>
      <w:r w:rsidRPr="003406A5">
        <w:t>ребования к струк</w:t>
      </w:r>
      <w:r>
        <w:t>туре и функционированию системы</w:t>
      </w:r>
      <w:bookmarkEnd w:id="40"/>
      <w:bookmarkEnd w:id="41"/>
      <w:bookmarkEnd w:id="42"/>
    </w:p>
    <w:p w:rsidR="00EA7A08" w:rsidRPr="00EA7A08" w:rsidRDefault="00EA7A08" w:rsidP="00EA7A08">
      <w:pPr>
        <w:pStyle w:val="4"/>
      </w:pPr>
      <w:r>
        <w:t>П</w:t>
      </w:r>
      <w:r w:rsidRPr="0020282A">
        <w:t>еречень подсистем, их назначение и основные характеристики, требования к числу уровней иерархии и степени централизации системы</w:t>
      </w:r>
      <w:r>
        <w:t xml:space="preserve"> </w:t>
      </w:r>
    </w:p>
    <w:p w:rsidR="00EA7A08" w:rsidRDefault="00EA7A08" w:rsidP="00EA7A08">
      <w:pPr>
        <w:pStyle w:val="34a"/>
      </w:pPr>
      <w:r>
        <w:t>Разрабатываемая автоматизированная система основывается на работе двух алгоритмов, построенных на нейронных сетях:</w:t>
      </w:r>
    </w:p>
    <w:p w:rsidR="002A7DBD" w:rsidRDefault="002A7DBD" w:rsidP="002A7DBD">
      <w:pPr>
        <w:pStyle w:val="34a"/>
        <w:numPr>
          <w:ilvl w:val="0"/>
          <w:numId w:val="31"/>
        </w:numPr>
      </w:pPr>
      <w:r>
        <w:t>Нейронная сеть, осуществляющая ориентацию макета МКА по имитатору Солнца</w:t>
      </w:r>
    </w:p>
    <w:p w:rsidR="002A7DBD" w:rsidRDefault="002A7DBD" w:rsidP="002A7DBD">
      <w:pPr>
        <w:pStyle w:val="34a"/>
        <w:numPr>
          <w:ilvl w:val="0"/>
          <w:numId w:val="31"/>
        </w:numPr>
      </w:pPr>
      <w:r>
        <w:t>Нейронная сеть, осуществляющая стабилизацию макета МКА на подвесе</w:t>
      </w:r>
    </w:p>
    <w:p w:rsidR="002A7DBD" w:rsidRDefault="002A7DBD" w:rsidP="002A7DBD">
      <w:pPr>
        <w:pStyle w:val="34a"/>
      </w:pPr>
      <w:r>
        <w:t>Обе нейронные сети соединены в един</w:t>
      </w:r>
      <w:r w:rsidR="00874AFB">
        <w:t>ом</w:t>
      </w:r>
      <w:r>
        <w:t xml:space="preserve"> интерфейс</w:t>
      </w:r>
      <w:r w:rsidR="00874AFB">
        <w:t>.</w:t>
      </w:r>
    </w:p>
    <w:p w:rsidR="00EA7A08" w:rsidRDefault="00EA7A08" w:rsidP="00EA7A08">
      <w:pPr>
        <w:pStyle w:val="4"/>
      </w:pPr>
      <w:r>
        <w:t>Т</w:t>
      </w:r>
      <w:r w:rsidRPr="0020282A">
        <w:t>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</w:t>
      </w:r>
      <w:r>
        <w:t xml:space="preserve"> </w:t>
      </w:r>
    </w:p>
    <w:p w:rsidR="00E328EC" w:rsidRDefault="002A7DBD" w:rsidP="00874AFB">
      <w:pPr>
        <w:pStyle w:val="34a"/>
      </w:pPr>
      <w:r>
        <w:t>А</w:t>
      </w:r>
      <w:r w:rsidR="00874AFB">
        <w:t>С</w:t>
      </w:r>
      <w:r>
        <w:t xml:space="preserve"> ориентации и стабилизации должна быть совместима с ПО</w:t>
      </w:r>
      <w:r w:rsidR="00874AFB">
        <w:t xml:space="preserve"> конструктора «</w:t>
      </w:r>
      <w:proofErr w:type="spellStart"/>
      <w:r w:rsidR="00874AFB">
        <w:rPr>
          <w:lang w:val="en-US"/>
        </w:rPr>
        <w:t>Orbicraft</w:t>
      </w:r>
      <w:proofErr w:type="spellEnd"/>
      <w:r w:rsidR="00874AFB">
        <w:t>» и комплексом «</w:t>
      </w:r>
      <w:r w:rsidR="00874AFB">
        <w:rPr>
          <w:lang w:val="en-US"/>
        </w:rPr>
        <w:t>Terra</w:t>
      </w:r>
      <w:r w:rsidR="00874AFB">
        <w:t>»</w:t>
      </w:r>
      <w:r w:rsidR="00EA7A08">
        <w:t xml:space="preserve"> через веб-интерфейс.</w:t>
      </w:r>
    </w:p>
    <w:p w:rsidR="00874AFB" w:rsidRDefault="00874AFB" w:rsidP="00874AFB">
      <w:pPr>
        <w:pStyle w:val="34a"/>
      </w:pPr>
      <w:r>
        <w:t>АС может использоваться как самостоятельная система, так и как часть программ для работы с конструктором «</w:t>
      </w:r>
      <w:proofErr w:type="spellStart"/>
      <w:r>
        <w:rPr>
          <w:lang w:val="en-US"/>
        </w:rPr>
        <w:t>Orbicraft</w:t>
      </w:r>
      <w:proofErr w:type="spellEnd"/>
      <w:r>
        <w:t>».</w:t>
      </w:r>
    </w:p>
    <w:p w:rsidR="00EA7A08" w:rsidRDefault="00EA7A08" w:rsidP="00EA7A08">
      <w:pPr>
        <w:pStyle w:val="4"/>
      </w:pPr>
      <w:r>
        <w:t>П</w:t>
      </w:r>
      <w:r w:rsidRPr="0020282A">
        <w:t>ерспективы развития, модернизации системы</w:t>
      </w:r>
    </w:p>
    <w:p w:rsidR="00E328EC" w:rsidRDefault="00874AFB" w:rsidP="00EA7A08">
      <w:pPr>
        <w:pStyle w:val="34a"/>
      </w:pPr>
      <w:r>
        <w:t>Результаты проектирования АС для конструктора «</w:t>
      </w:r>
      <w:proofErr w:type="spellStart"/>
      <w:r>
        <w:rPr>
          <w:lang w:val="en-US"/>
        </w:rPr>
        <w:t>Orbicraft</w:t>
      </w:r>
      <w:proofErr w:type="spellEnd"/>
      <w:r>
        <w:t xml:space="preserve">» могут быть использованы для разработки </w:t>
      </w:r>
      <w:r w:rsidR="00750CB8">
        <w:t xml:space="preserve">систем ориентации и стабилизации </w:t>
      </w:r>
      <w:r>
        <w:t>реальных МКА</w:t>
      </w:r>
      <w:r w:rsidR="00750CB8">
        <w:t xml:space="preserve"> на нейронных сетях</w:t>
      </w:r>
      <w:r>
        <w:t>.</w:t>
      </w:r>
    </w:p>
    <w:p w:rsidR="00750CB8" w:rsidRPr="00E328EC" w:rsidRDefault="00750CB8" w:rsidP="00EA7A08">
      <w:pPr>
        <w:pStyle w:val="34a"/>
      </w:pPr>
      <w:r>
        <w:t xml:space="preserve">Результаты проектирования АС могут быть использованы УИЛ </w:t>
      </w:r>
      <w:proofErr w:type="spellStart"/>
      <w:r>
        <w:t>ФБКАиС</w:t>
      </w:r>
      <w:proofErr w:type="spellEnd"/>
      <w:r>
        <w:t xml:space="preserve"> для реализации новых ПО для управления МКА.</w:t>
      </w:r>
    </w:p>
    <w:p w:rsidR="003406A5" w:rsidRDefault="003406A5" w:rsidP="003406A5">
      <w:pPr>
        <w:pStyle w:val="3"/>
      </w:pPr>
      <w:bookmarkStart w:id="43" w:name="_Toc398683317"/>
      <w:bookmarkStart w:id="44" w:name="_Toc403479450"/>
      <w:bookmarkStart w:id="45" w:name="_Toc530176088"/>
      <w:r>
        <w:lastRenderedPageBreak/>
        <w:t>Показатели назначения</w:t>
      </w:r>
      <w:bookmarkEnd w:id="43"/>
      <w:bookmarkEnd w:id="44"/>
      <w:bookmarkEnd w:id="45"/>
    </w:p>
    <w:p w:rsidR="00463250" w:rsidRPr="00463250" w:rsidRDefault="00463250" w:rsidP="00463250">
      <w:pPr>
        <w:pStyle w:val="34fffb"/>
      </w:pPr>
      <w:r>
        <w:t>АС должна демонстрировать высокое качество выполняемых функций (ориентации и стабилизации) независимо от внешних условий среды, создаваемых комплексом имитаторов космической среды</w:t>
      </w:r>
      <w:r w:rsidRPr="00463250">
        <w:t xml:space="preserve"> </w:t>
      </w:r>
      <w:r>
        <w:t>«</w:t>
      </w:r>
      <w:r>
        <w:rPr>
          <w:lang w:val="en-US"/>
        </w:rPr>
        <w:t>Terra</w:t>
      </w:r>
      <w:r>
        <w:t>».</w:t>
      </w:r>
    </w:p>
    <w:p w:rsidR="00463250" w:rsidRDefault="00463250" w:rsidP="00463250">
      <w:pPr>
        <w:pStyle w:val="34fffb"/>
      </w:pPr>
      <w:r>
        <w:t>Критерии оценки качества ориентации макета МКА по имитатору Солнца:</w:t>
      </w:r>
    </w:p>
    <w:p w:rsidR="00463250" w:rsidRDefault="00463250" w:rsidP="00463250">
      <w:pPr>
        <w:pStyle w:val="34fffb"/>
        <w:numPr>
          <w:ilvl w:val="0"/>
          <w:numId w:val="30"/>
        </w:numPr>
      </w:pPr>
      <w:r>
        <w:t>За конечное время макет МКА поворачивается к имитатору Солнца стороной, заданной пользователем;</w:t>
      </w:r>
    </w:p>
    <w:p w:rsidR="00463250" w:rsidRDefault="00463250" w:rsidP="00463250">
      <w:pPr>
        <w:pStyle w:val="34fffb"/>
        <w:numPr>
          <w:ilvl w:val="0"/>
          <w:numId w:val="30"/>
        </w:numPr>
      </w:pPr>
      <w:r>
        <w:t>Угол между перпендикуляром к плоскости грани макета, повёрнутой к имитатору Солнца, и прямой, соединяющей центр грани макета и центр имитатора Солнца, не превышает 10º.</w:t>
      </w:r>
    </w:p>
    <w:p w:rsidR="00463250" w:rsidRDefault="00463250" w:rsidP="00463250">
      <w:pPr>
        <w:pStyle w:val="34fffb"/>
      </w:pPr>
      <w:r>
        <w:t>Критерии оценки качества стабилизации макета МКА:</w:t>
      </w:r>
    </w:p>
    <w:p w:rsidR="00463250" w:rsidRDefault="00463250" w:rsidP="00463250">
      <w:pPr>
        <w:pStyle w:val="34fffb"/>
        <w:numPr>
          <w:ilvl w:val="0"/>
          <w:numId w:val="30"/>
        </w:numPr>
      </w:pPr>
      <w:r>
        <w:t>За конечное время макет МКА прекращает вращение, останавливаясь в положении, заданном пользователем либо другой программой;</w:t>
      </w:r>
    </w:p>
    <w:p w:rsidR="00463250" w:rsidRPr="00E328EC" w:rsidRDefault="00463250" w:rsidP="00463250">
      <w:pPr>
        <w:pStyle w:val="34fffb"/>
        <w:numPr>
          <w:ilvl w:val="0"/>
          <w:numId w:val="30"/>
        </w:numPr>
        <w:ind w:left="1080" w:firstLine="0"/>
      </w:pPr>
      <w:r>
        <w:t>Макет МКА находится в неподвижном состоянии не менее 5 секунд.</w:t>
      </w:r>
    </w:p>
    <w:p w:rsidR="003406A5" w:rsidRDefault="003406A5" w:rsidP="003406A5">
      <w:pPr>
        <w:pStyle w:val="3"/>
      </w:pPr>
      <w:bookmarkStart w:id="46" w:name="_Toc398683318"/>
      <w:bookmarkStart w:id="47" w:name="_Toc403479451"/>
      <w:bookmarkStart w:id="48" w:name="_Toc530176089"/>
      <w:r>
        <w:t>Т</w:t>
      </w:r>
      <w:r w:rsidRPr="003406A5">
        <w:t xml:space="preserve">ребования </w:t>
      </w:r>
      <w:r>
        <w:t>к надежности</w:t>
      </w:r>
      <w:bookmarkEnd w:id="46"/>
      <w:bookmarkEnd w:id="47"/>
      <w:bookmarkEnd w:id="48"/>
    </w:p>
    <w:p w:rsidR="00463250" w:rsidRDefault="00463250" w:rsidP="00463250">
      <w:pPr>
        <w:pStyle w:val="34a"/>
      </w:pPr>
      <w: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:rsidR="007A4320" w:rsidRDefault="007A4320" w:rsidP="007A4320">
      <w:pPr>
        <w:pStyle w:val="4"/>
      </w:pPr>
      <w:r>
        <w:t>Общие требования к надёжности</w:t>
      </w:r>
    </w:p>
    <w:p w:rsidR="00463250" w:rsidRDefault="00463250" w:rsidP="007A4320">
      <w:pPr>
        <w:pStyle w:val="34a"/>
      </w:pPr>
      <w:r>
        <w:t>Надежность должна обеспечиваться за счет:</w:t>
      </w:r>
    </w:p>
    <w:p w:rsidR="00463250" w:rsidRDefault="00463250" w:rsidP="007A4320">
      <w:pPr>
        <w:pStyle w:val="34a"/>
        <w:numPr>
          <w:ilvl w:val="0"/>
          <w:numId w:val="33"/>
        </w:numPr>
      </w:pPr>
      <w:r>
        <w:t>применения технических средств, системного и базового программного обеспечения, соответствующих классу решаемых задач;</w:t>
      </w:r>
    </w:p>
    <w:p w:rsidR="00463250" w:rsidRDefault="00463250" w:rsidP="007A4320">
      <w:pPr>
        <w:pStyle w:val="34a"/>
        <w:numPr>
          <w:ilvl w:val="0"/>
          <w:numId w:val="33"/>
        </w:numPr>
      </w:pPr>
      <w:r>
        <w:t>соблюдения правил эксплуатации и технического обслуживания программно-аппаратных средств;</w:t>
      </w:r>
    </w:p>
    <w:p w:rsidR="00463250" w:rsidRDefault="007A4320" w:rsidP="007A4320">
      <w:pPr>
        <w:pStyle w:val="34a"/>
        <w:numPr>
          <w:ilvl w:val="0"/>
          <w:numId w:val="33"/>
        </w:numPr>
      </w:pPr>
      <w:r>
        <w:t>п</w:t>
      </w:r>
      <w:r w:rsidR="00463250">
        <w:t>редварительного обучения пользователей.</w:t>
      </w:r>
    </w:p>
    <w:p w:rsidR="007A4320" w:rsidRDefault="007A4320" w:rsidP="007A4320">
      <w:pPr>
        <w:pStyle w:val="4"/>
      </w:pPr>
      <w:r>
        <w:t>Требования к надёжности оборудования</w:t>
      </w:r>
    </w:p>
    <w:p w:rsidR="00463250" w:rsidRDefault="00463250" w:rsidP="007A4320">
      <w:pPr>
        <w:pStyle w:val="34a"/>
      </w:pPr>
      <w:r w:rsidRPr="007A4320">
        <w:t>К надежности оборудования предъявляются следующие требования</w:t>
      </w:r>
      <w:r>
        <w:t>:</w:t>
      </w:r>
    </w:p>
    <w:p w:rsidR="00463250" w:rsidRDefault="00463250" w:rsidP="007A4320">
      <w:pPr>
        <w:pStyle w:val="34fffb"/>
        <w:numPr>
          <w:ilvl w:val="0"/>
          <w:numId w:val="35"/>
        </w:numPr>
      </w:pPr>
      <w:r>
        <w:t>в качестве аппаратных платформ должны использоваться средства с повышенной надежностью;</w:t>
      </w:r>
    </w:p>
    <w:p w:rsidR="00463250" w:rsidRDefault="00463250" w:rsidP="007A4320">
      <w:pPr>
        <w:pStyle w:val="34fffb"/>
        <w:numPr>
          <w:ilvl w:val="0"/>
          <w:numId w:val="35"/>
        </w:numPr>
      </w:pPr>
      <w:r>
        <w:lastRenderedPageBreak/>
        <w:t>применение технических средств соответствующих классу</w:t>
      </w:r>
      <w:r w:rsidR="00AF111A">
        <w:t xml:space="preserve"> задач, связанных с системой ориентации и стабилизации макета МКА</w:t>
      </w:r>
      <w:r>
        <w:t>;</w:t>
      </w:r>
    </w:p>
    <w:p w:rsidR="00463250" w:rsidRDefault="00463250" w:rsidP="007A4320">
      <w:pPr>
        <w:pStyle w:val="34fffb"/>
        <w:numPr>
          <w:ilvl w:val="0"/>
          <w:numId w:val="35"/>
        </w:numPr>
      </w:pPr>
      <w:r>
        <w:t xml:space="preserve">аппаратно-программный комплекс </w:t>
      </w:r>
      <w:r w:rsidR="00AF111A">
        <w:t>АС</w:t>
      </w:r>
      <w:r>
        <w:t xml:space="preserve"> должен иметь возможность восстановления в случаях сбоев.</w:t>
      </w:r>
    </w:p>
    <w:p w:rsidR="00463250" w:rsidRDefault="00463250" w:rsidP="00AF111A">
      <w:pPr>
        <w:pStyle w:val="4"/>
      </w:pPr>
      <w:r>
        <w:t xml:space="preserve">Надежность программного обеспечения подсистем </w:t>
      </w:r>
    </w:p>
    <w:p w:rsidR="00AF111A" w:rsidRPr="00AF111A" w:rsidRDefault="00AF111A" w:rsidP="00AF111A">
      <w:pPr>
        <w:pStyle w:val="34a"/>
        <w:rPr>
          <w:lang w:eastAsia="ru-RU"/>
        </w:rPr>
      </w:pPr>
      <w:r>
        <w:t>Надежность программного обеспечения подсистем должна обеспечиваться за счет:</w:t>
      </w:r>
    </w:p>
    <w:p w:rsidR="00463250" w:rsidRDefault="00463250" w:rsidP="007A4320">
      <w:pPr>
        <w:pStyle w:val="34fffb"/>
        <w:numPr>
          <w:ilvl w:val="0"/>
          <w:numId w:val="36"/>
        </w:numPr>
      </w:pPr>
      <w:r>
        <w:t>проведением комплекса мероприятий отладки, поиска и исключения ошибок.</w:t>
      </w:r>
    </w:p>
    <w:p w:rsidR="00463250" w:rsidRDefault="00463250" w:rsidP="007A4320">
      <w:pPr>
        <w:pStyle w:val="34fffb"/>
        <w:numPr>
          <w:ilvl w:val="0"/>
          <w:numId w:val="36"/>
        </w:numPr>
      </w:pPr>
      <w:r>
        <w:t>ведением журналов системных сообщений и ошибок по подсистемам для последующего анализа и изменения конфигурации.</w:t>
      </w:r>
    </w:p>
    <w:p w:rsidR="001F5560" w:rsidRDefault="001F5560" w:rsidP="007A4320">
      <w:pPr>
        <w:pStyle w:val="4"/>
      </w:pPr>
      <w:r>
        <w:t>Требования к методам оценки и контроля показателей надежности</w:t>
      </w:r>
    </w:p>
    <w:p w:rsidR="00463250" w:rsidRDefault="00463250" w:rsidP="001F5560">
      <w:pPr>
        <w:pStyle w:val="34a"/>
      </w:pPr>
      <w:r>
        <w:t xml:space="preserve">Требования к методам оценки и контроля показателей надежности на разных стадиях создания системы </w:t>
      </w:r>
      <w:r w:rsidR="00566617">
        <w:t xml:space="preserve">должны соответствовать </w:t>
      </w:r>
      <w:r>
        <w:t>действующим нормативно-техническими документами.</w:t>
      </w:r>
    </w:p>
    <w:p w:rsidR="00E328EC" w:rsidRPr="00E328EC" w:rsidRDefault="00463250" w:rsidP="007A4320">
      <w:pPr>
        <w:pStyle w:val="34fffb"/>
      </w:pPr>
      <w:r>
        <w:t xml:space="preserve">Проверка выполнения требований по надежности должна производиться на этапе </w:t>
      </w:r>
      <w:r w:rsidR="007A4320">
        <w:t>разработки</w:t>
      </w:r>
      <w:r>
        <w:t xml:space="preserve"> расчетным путем, а на этапах испытаний и эксплуатации</w:t>
      </w:r>
      <w:r w:rsidR="007A4320">
        <w:t xml:space="preserve"> путём сравнения с </w:t>
      </w:r>
      <w:proofErr w:type="gramStart"/>
      <w:r w:rsidR="007A4320">
        <w:t>уже существующими</w:t>
      </w:r>
      <w:proofErr w:type="gramEnd"/>
      <w:r w:rsidR="001F5560">
        <w:t xml:space="preserve"> программами</w:t>
      </w:r>
      <w:r w:rsidR="007A4320">
        <w:t>, которые работают не на нейронных сетях</w:t>
      </w:r>
      <w:r w:rsidR="00EA7A08">
        <w:t>.</w:t>
      </w:r>
    </w:p>
    <w:p w:rsidR="003406A5" w:rsidRDefault="003406A5" w:rsidP="003406A5">
      <w:pPr>
        <w:pStyle w:val="3"/>
      </w:pPr>
      <w:bookmarkStart w:id="49" w:name="_Toc398683322"/>
      <w:bookmarkStart w:id="50" w:name="_Toc403479455"/>
      <w:bookmarkStart w:id="51" w:name="_Toc530176090"/>
      <w:r>
        <w:t>Т</w:t>
      </w:r>
      <w:r w:rsidRPr="003406A5">
        <w:t>ребования к эксплуатации</w:t>
      </w:r>
      <w:bookmarkEnd w:id="49"/>
      <w:bookmarkEnd w:id="50"/>
      <w:bookmarkEnd w:id="51"/>
    </w:p>
    <w:p w:rsidR="00287213" w:rsidRDefault="00287213" w:rsidP="00750CB8">
      <w:pPr>
        <w:pStyle w:val="34a"/>
        <w:numPr>
          <w:ilvl w:val="0"/>
          <w:numId w:val="38"/>
        </w:numPr>
      </w:pPr>
      <w:r>
        <w:t>К использованию системы допускаются только лица, прошедшие инструктаж по технике безопасности</w:t>
      </w:r>
      <w:r w:rsidR="00750CB8">
        <w:t xml:space="preserve"> в лаборатории </w:t>
      </w:r>
      <w:proofErr w:type="spellStart"/>
      <w:r w:rsidR="00750CB8">
        <w:t>ФБКАиС</w:t>
      </w:r>
      <w:proofErr w:type="spellEnd"/>
      <w:r w:rsidR="00750CB8" w:rsidRPr="00750CB8">
        <w:t>;</w:t>
      </w:r>
    </w:p>
    <w:p w:rsidR="00750CB8" w:rsidRDefault="00750CB8" w:rsidP="00287213">
      <w:pPr>
        <w:pStyle w:val="34a"/>
        <w:numPr>
          <w:ilvl w:val="0"/>
          <w:numId w:val="37"/>
        </w:numPr>
      </w:pPr>
      <w:r>
        <w:t>Разрешается использование АС только при корректном подключении элементов конструктора «</w:t>
      </w:r>
      <w:proofErr w:type="spellStart"/>
      <w:r>
        <w:rPr>
          <w:lang w:val="en-US"/>
        </w:rPr>
        <w:t>Orbicraft</w:t>
      </w:r>
      <w:proofErr w:type="spellEnd"/>
      <w:r>
        <w:t>»</w:t>
      </w:r>
      <w:r w:rsidRPr="00750CB8">
        <w:t xml:space="preserve"> </w:t>
      </w:r>
      <w:r>
        <w:t>и комплекса имитаторов космической среды «</w:t>
      </w:r>
      <w:r>
        <w:rPr>
          <w:lang w:val="en-US"/>
        </w:rPr>
        <w:t>Terra</w:t>
      </w:r>
      <w:r>
        <w:t>»</w:t>
      </w:r>
      <w:r w:rsidRPr="00750CB8">
        <w:t>;</w:t>
      </w:r>
    </w:p>
    <w:p w:rsidR="00AE5166" w:rsidRPr="00AE5166" w:rsidRDefault="00750CB8" w:rsidP="00CD1A7A">
      <w:pPr>
        <w:pStyle w:val="34a"/>
        <w:numPr>
          <w:ilvl w:val="0"/>
          <w:numId w:val="37"/>
        </w:numPr>
      </w:pPr>
      <w:r>
        <w:t>Обязательным является условие соблюдения требований эксплуатации конструктора «</w:t>
      </w:r>
      <w:proofErr w:type="spellStart"/>
      <w:r w:rsidRPr="00750CB8">
        <w:rPr>
          <w:lang w:val="en-US"/>
        </w:rPr>
        <w:t>Orbicraft</w:t>
      </w:r>
      <w:proofErr w:type="spellEnd"/>
      <w:r>
        <w:t>»</w:t>
      </w:r>
      <w:r w:rsidRPr="00750CB8">
        <w:t xml:space="preserve"> </w:t>
      </w:r>
      <w:r>
        <w:t>и комплекса имитаторов космической среды «</w:t>
      </w:r>
      <w:r w:rsidRPr="00750CB8">
        <w:rPr>
          <w:lang w:val="en-US"/>
        </w:rPr>
        <w:t>Terra</w:t>
      </w:r>
      <w:r>
        <w:t>»</w:t>
      </w:r>
      <w:r w:rsidR="00F83629">
        <w:t xml:space="preserve">, описанных на официальном сайте: </w:t>
      </w:r>
      <w:r w:rsidR="00F83629" w:rsidRPr="00F83629">
        <w:t>http://www.orbicraft.sputnix.ru/doku.php?id=recomendations</w:t>
      </w:r>
    </w:p>
    <w:p w:rsidR="00AE5166" w:rsidRPr="00AE5166" w:rsidRDefault="00AE5166" w:rsidP="00AE5166">
      <w:pPr>
        <w:pStyle w:val="34fffb"/>
      </w:pPr>
    </w:p>
    <w:p w:rsidR="003406A5" w:rsidRDefault="003406A5" w:rsidP="003406A5">
      <w:pPr>
        <w:pStyle w:val="2"/>
      </w:pPr>
      <w:bookmarkStart w:id="52" w:name="_Toc398683330"/>
      <w:bookmarkStart w:id="53" w:name="_Toc403479463"/>
      <w:bookmarkStart w:id="54" w:name="_Toc530176092"/>
      <w:r>
        <w:lastRenderedPageBreak/>
        <w:t>Требования к видам обеспечения</w:t>
      </w:r>
      <w:bookmarkEnd w:id="52"/>
      <w:bookmarkEnd w:id="53"/>
      <w:bookmarkEnd w:id="54"/>
    </w:p>
    <w:p w:rsidR="005E7421" w:rsidRDefault="005E7421" w:rsidP="005E7421">
      <w:pPr>
        <w:pStyle w:val="3"/>
      </w:pPr>
      <w:bookmarkStart w:id="55" w:name="_Toc398683331"/>
      <w:bookmarkStart w:id="56" w:name="_Toc403479464"/>
      <w:bookmarkStart w:id="57" w:name="_Toc530176093"/>
      <w:r>
        <w:t>Т</w:t>
      </w:r>
      <w:r w:rsidRPr="005E7421">
        <w:t>реб</w:t>
      </w:r>
      <w:r>
        <w:t>ования к математическому обеспечению</w:t>
      </w:r>
      <w:bookmarkEnd w:id="55"/>
      <w:bookmarkEnd w:id="56"/>
      <w:bookmarkEnd w:id="57"/>
    </w:p>
    <w:p w:rsidR="00AE5166" w:rsidRPr="00AE5166" w:rsidRDefault="00750CB8" w:rsidP="00AF111A">
      <w:pPr>
        <w:pStyle w:val="34a"/>
      </w:pPr>
      <w:r>
        <w:t xml:space="preserve">Для разработки АС должны быть изучены и использованы современные методы ориентации и стабилизации малых космических аппаратов. </w:t>
      </w:r>
      <w:r w:rsidR="00AF111A">
        <w:t>Данные математические методы должны послужить основой для обучения нейронных сетей.</w:t>
      </w:r>
    </w:p>
    <w:p w:rsidR="005E7421" w:rsidRDefault="005E7421" w:rsidP="005E7421">
      <w:pPr>
        <w:pStyle w:val="3"/>
      </w:pPr>
      <w:bookmarkStart w:id="58" w:name="_Toc398683332"/>
      <w:bookmarkStart w:id="59" w:name="_Toc403479465"/>
      <w:bookmarkStart w:id="60" w:name="_Toc530176094"/>
      <w:r>
        <w:t>Требования к информационному обеспечению</w:t>
      </w:r>
      <w:bookmarkEnd w:id="58"/>
      <w:bookmarkEnd w:id="59"/>
      <w:bookmarkEnd w:id="60"/>
      <w:r w:rsidRPr="005E7421">
        <w:t xml:space="preserve"> </w:t>
      </w:r>
    </w:p>
    <w:p w:rsidR="00AE5166" w:rsidRPr="00AE5166" w:rsidRDefault="00AF111A" w:rsidP="00AF111A">
      <w:pPr>
        <w:pStyle w:val="34a"/>
      </w:pPr>
      <w:r>
        <w:t>Для своей работы АС должна использовать показания с датчиков угловой скорости, солнечных датчиков и магнитометров, находящихся в составе конструктора «</w:t>
      </w:r>
      <w:proofErr w:type="spellStart"/>
      <w:r>
        <w:rPr>
          <w:lang w:val="en-US"/>
        </w:rPr>
        <w:t>Orbicraft</w:t>
      </w:r>
      <w:proofErr w:type="spellEnd"/>
      <w:r>
        <w:t>». Таким образом, система должна корректно работать с данными и иметь устойчивость к данным, содержащим ошибки.</w:t>
      </w:r>
    </w:p>
    <w:p w:rsidR="005E7421" w:rsidRDefault="005E7421" w:rsidP="005E7421">
      <w:pPr>
        <w:pStyle w:val="3"/>
      </w:pPr>
      <w:bookmarkStart w:id="61" w:name="_Toc398683333"/>
      <w:bookmarkStart w:id="62" w:name="_Toc403479466"/>
      <w:bookmarkStart w:id="63" w:name="_Toc530176095"/>
      <w:r>
        <w:t>Требования к лингвистическому обеспечению</w:t>
      </w:r>
      <w:bookmarkEnd w:id="61"/>
      <w:bookmarkEnd w:id="62"/>
      <w:bookmarkEnd w:id="63"/>
    </w:p>
    <w:p w:rsidR="00AE5166" w:rsidRDefault="00287213" w:rsidP="00AE5166">
      <w:pPr>
        <w:pStyle w:val="34a"/>
      </w:pPr>
      <w:r>
        <w:t>АС должна быть совместима с программами для конструктора «</w:t>
      </w:r>
      <w:proofErr w:type="spellStart"/>
      <w:r>
        <w:rPr>
          <w:lang w:val="en-US"/>
        </w:rPr>
        <w:t>Orbicraft</w:t>
      </w:r>
      <w:proofErr w:type="spellEnd"/>
      <w:r>
        <w:t xml:space="preserve">», которые пишутся на языках СИ и </w:t>
      </w:r>
      <w:r>
        <w:rPr>
          <w:lang w:val="en-US"/>
        </w:rPr>
        <w:t>Python</w:t>
      </w:r>
      <w:r w:rsidRPr="00287213">
        <w:t>.</w:t>
      </w:r>
    </w:p>
    <w:p w:rsidR="00287213" w:rsidRPr="00287213" w:rsidRDefault="00287213" w:rsidP="00AE5166">
      <w:pPr>
        <w:pStyle w:val="34a"/>
      </w:pPr>
      <w:r>
        <w:t xml:space="preserve">Язык интерфейса </w:t>
      </w:r>
      <w:r w:rsidR="00AF111A">
        <w:t>АС</w:t>
      </w:r>
      <w:r>
        <w:t xml:space="preserve"> – английский.</w:t>
      </w:r>
    </w:p>
    <w:p w:rsidR="00AE5166" w:rsidRPr="00AE5166" w:rsidRDefault="00AE5166" w:rsidP="00750CB8">
      <w:pPr>
        <w:pStyle w:val="34fffb"/>
        <w:ind w:firstLine="0"/>
      </w:pPr>
    </w:p>
    <w:p w:rsidR="003406A5" w:rsidRDefault="006E57A9" w:rsidP="009F2B17">
      <w:pPr>
        <w:pStyle w:val="1"/>
        <w:rPr>
          <w:lang w:eastAsia="ru-RU"/>
        </w:rPr>
      </w:pPr>
      <w:bookmarkStart w:id="64" w:name="_Toc530176096"/>
      <w:bookmarkStart w:id="65" w:name="_Toc398683340"/>
      <w:bookmarkStart w:id="66" w:name="_Toc403479473"/>
      <w:r>
        <w:rPr>
          <w:lang w:val="ru-RU"/>
        </w:rPr>
        <w:lastRenderedPageBreak/>
        <w:t>Состав</w:t>
      </w:r>
      <w:r w:rsidR="00C92331" w:rsidRPr="00A52B06">
        <w:t xml:space="preserve"> и содер</w:t>
      </w:r>
      <w:r>
        <w:t>жание работ по созданию</w:t>
      </w:r>
      <w:bookmarkEnd w:id="64"/>
      <w:r>
        <w:t xml:space="preserve"> </w:t>
      </w:r>
      <w:bookmarkEnd w:id="65"/>
      <w:bookmarkEnd w:id="66"/>
    </w:p>
    <w:p w:rsidR="00AF111A" w:rsidRDefault="009F2B17" w:rsidP="00AF111A">
      <w:pPr>
        <w:pStyle w:val="2"/>
      </w:pPr>
      <w:bookmarkStart w:id="67" w:name="_Toc530176097"/>
      <w:r>
        <w:t>Перечень работ по созданию АС</w:t>
      </w:r>
      <w:bookmarkEnd w:id="67"/>
    </w:p>
    <w:p w:rsidR="009F2B17" w:rsidRPr="009F2B17" w:rsidRDefault="009F2B17" w:rsidP="009F2B17">
      <w:pPr>
        <w:pStyle w:val="34a"/>
        <w:numPr>
          <w:ilvl w:val="0"/>
          <w:numId w:val="39"/>
        </w:numPr>
      </w:pPr>
      <w:r w:rsidRPr="009F2B17">
        <w:t>Изучение существующих алгоритмов ориентации и стабилизации МКА</w:t>
      </w:r>
    </w:p>
    <w:p w:rsidR="009F2B17" w:rsidRPr="009F2B17" w:rsidRDefault="009F2B17" w:rsidP="009F2B17">
      <w:pPr>
        <w:pStyle w:val="34a"/>
        <w:numPr>
          <w:ilvl w:val="0"/>
          <w:numId w:val="39"/>
        </w:numPr>
      </w:pPr>
      <w:r w:rsidRPr="009F2B17">
        <w:t>Изучение возможностей конструктора “</w:t>
      </w:r>
      <w:proofErr w:type="spellStart"/>
      <w:r w:rsidRPr="009F2B17">
        <w:rPr>
          <w:lang w:val="en-US"/>
        </w:rPr>
        <w:t>Orbicraft</w:t>
      </w:r>
      <w:proofErr w:type="spellEnd"/>
      <w:r w:rsidRPr="009F2B17">
        <w:t>” и комплекса имитаторов космической среды “</w:t>
      </w:r>
      <w:r w:rsidRPr="009F2B17">
        <w:rPr>
          <w:lang w:val="en-US"/>
        </w:rPr>
        <w:t>Terra</w:t>
      </w:r>
      <w:r w:rsidRPr="009F2B17">
        <w:t>”</w:t>
      </w:r>
    </w:p>
    <w:p w:rsidR="009F2B17" w:rsidRPr="009F2B17" w:rsidRDefault="009F2B17" w:rsidP="009F2B17">
      <w:pPr>
        <w:pStyle w:val="34a"/>
        <w:numPr>
          <w:ilvl w:val="0"/>
          <w:numId w:val="39"/>
        </w:numPr>
      </w:pPr>
      <w:r w:rsidRPr="009F2B17">
        <w:t>Обучение нейронной сети для ориентации макета МКА по имитатору Солнца</w:t>
      </w:r>
    </w:p>
    <w:p w:rsidR="009F2B17" w:rsidRPr="009F2B17" w:rsidRDefault="009F2B17" w:rsidP="009F2B17">
      <w:pPr>
        <w:pStyle w:val="34a"/>
        <w:numPr>
          <w:ilvl w:val="0"/>
          <w:numId w:val="39"/>
        </w:numPr>
      </w:pPr>
      <w:r w:rsidRPr="009F2B17">
        <w:t>Обучение нейронной сети для стабилизации макета МКА</w:t>
      </w:r>
    </w:p>
    <w:p w:rsidR="009F2B17" w:rsidRPr="009F2B17" w:rsidRDefault="009F2B17" w:rsidP="009F2B17">
      <w:pPr>
        <w:pStyle w:val="34a"/>
        <w:numPr>
          <w:ilvl w:val="0"/>
          <w:numId w:val="39"/>
        </w:numPr>
      </w:pPr>
      <w:r w:rsidRPr="009F2B17">
        <w:t>Приведение полученных нейронных сетей к одному интерфейсу</w:t>
      </w:r>
    </w:p>
    <w:p w:rsidR="009F2B17" w:rsidRDefault="009F2B17" w:rsidP="00CD1A7A">
      <w:pPr>
        <w:pStyle w:val="34a"/>
        <w:numPr>
          <w:ilvl w:val="0"/>
          <w:numId w:val="39"/>
        </w:numPr>
      </w:pPr>
      <w:r w:rsidRPr="009F2B17">
        <w:t>Написание руководства по использованию ПО</w:t>
      </w:r>
    </w:p>
    <w:p w:rsidR="00AE5166" w:rsidRDefault="00AF111A" w:rsidP="00AF111A">
      <w:pPr>
        <w:pStyle w:val="2"/>
      </w:pPr>
      <w:bookmarkStart w:id="68" w:name="_Toc530176098"/>
      <w:r>
        <w:t>Календарный план создания системы</w:t>
      </w:r>
      <w:bookmarkEnd w:id="68"/>
    </w:p>
    <w:tbl>
      <w:tblPr>
        <w:tblW w:w="9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508"/>
        <w:gridCol w:w="2250"/>
      </w:tblGrid>
      <w:tr w:rsidR="00AF111A" w:rsidRPr="00AF111A" w:rsidTr="009F2B17">
        <w:trPr>
          <w:trHeight w:val="386"/>
        </w:trPr>
        <w:tc>
          <w:tcPr>
            <w:tcW w:w="75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111A" w:rsidRPr="00AF111A" w:rsidRDefault="00AF111A" w:rsidP="009F2B17">
            <w:pPr>
              <w:pStyle w:val="34a"/>
              <w:ind w:firstLine="0"/>
            </w:pPr>
            <w:r w:rsidRPr="00AF111A">
              <w:rPr>
                <w:b/>
                <w:bCs/>
              </w:rPr>
              <w:t>Этапы разработки</w:t>
            </w:r>
          </w:p>
        </w:tc>
        <w:tc>
          <w:tcPr>
            <w:tcW w:w="22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111A" w:rsidRPr="00AF111A" w:rsidRDefault="00AF111A" w:rsidP="009F2B17">
            <w:pPr>
              <w:pStyle w:val="34a"/>
              <w:ind w:left="-2" w:firstLine="0"/>
            </w:pPr>
            <w:r w:rsidRPr="00AF111A">
              <w:rPr>
                <w:b/>
                <w:bCs/>
              </w:rPr>
              <w:t>Дата завершения</w:t>
            </w:r>
          </w:p>
        </w:tc>
      </w:tr>
      <w:tr w:rsidR="00AF111A" w:rsidRPr="00AF111A" w:rsidTr="009F2B17">
        <w:trPr>
          <w:trHeight w:val="273"/>
        </w:trPr>
        <w:tc>
          <w:tcPr>
            <w:tcW w:w="75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111A" w:rsidRPr="00AF111A" w:rsidRDefault="00AF111A" w:rsidP="009F2B17">
            <w:pPr>
              <w:pStyle w:val="34a"/>
              <w:ind w:firstLine="0"/>
            </w:pPr>
            <w:r w:rsidRPr="00AF111A">
              <w:t>Составление и утверждение технического задания</w:t>
            </w:r>
          </w:p>
        </w:tc>
        <w:tc>
          <w:tcPr>
            <w:tcW w:w="22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111A" w:rsidRPr="00AF111A" w:rsidRDefault="00AF111A" w:rsidP="009F2B17">
            <w:pPr>
              <w:pStyle w:val="34a"/>
              <w:ind w:left="-2" w:firstLine="2"/>
            </w:pPr>
            <w:r w:rsidRPr="00AF111A">
              <w:t>16 ноября 2018</w:t>
            </w:r>
          </w:p>
        </w:tc>
      </w:tr>
      <w:tr w:rsidR="00AF111A" w:rsidRPr="00AF111A" w:rsidTr="009F2B17">
        <w:trPr>
          <w:trHeight w:val="766"/>
        </w:trPr>
        <w:tc>
          <w:tcPr>
            <w:tcW w:w="75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111A" w:rsidRPr="00AF111A" w:rsidRDefault="00AF111A" w:rsidP="009F2B17">
            <w:pPr>
              <w:pStyle w:val="34a"/>
              <w:ind w:firstLine="0"/>
            </w:pPr>
            <w:r w:rsidRPr="00AF111A">
              <w:t>Изучение теоретического материала, возможностей конструктора “</w:t>
            </w:r>
            <w:proofErr w:type="spellStart"/>
            <w:r w:rsidRPr="00AF111A">
              <w:rPr>
                <w:lang w:val="en-US"/>
              </w:rPr>
              <w:t>Orbicraft</w:t>
            </w:r>
            <w:proofErr w:type="spellEnd"/>
            <w:r w:rsidRPr="00AF111A">
              <w:t>”</w:t>
            </w:r>
          </w:p>
        </w:tc>
        <w:tc>
          <w:tcPr>
            <w:tcW w:w="22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111A" w:rsidRPr="00AF111A" w:rsidRDefault="00AF111A" w:rsidP="009F2B17">
            <w:pPr>
              <w:pStyle w:val="34a"/>
              <w:ind w:left="-2" w:firstLine="2"/>
            </w:pPr>
            <w:r w:rsidRPr="00AF111A">
              <w:t>1 декабря 2018</w:t>
            </w:r>
          </w:p>
        </w:tc>
      </w:tr>
      <w:tr w:rsidR="00AF111A" w:rsidRPr="00AF111A" w:rsidTr="009F2B17">
        <w:trPr>
          <w:trHeight w:val="289"/>
        </w:trPr>
        <w:tc>
          <w:tcPr>
            <w:tcW w:w="75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111A" w:rsidRPr="00AF111A" w:rsidRDefault="00AF111A" w:rsidP="009F2B17">
            <w:pPr>
              <w:pStyle w:val="34a"/>
              <w:ind w:firstLine="0"/>
            </w:pPr>
            <w:r w:rsidRPr="00AF111A">
              <w:t xml:space="preserve">Подготовка первой версии </w:t>
            </w:r>
            <w:r w:rsidR="009F2B17">
              <w:t>нейронных сетей</w:t>
            </w:r>
          </w:p>
        </w:tc>
        <w:tc>
          <w:tcPr>
            <w:tcW w:w="22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111A" w:rsidRPr="00AF111A" w:rsidRDefault="00AF111A" w:rsidP="009F2B17">
            <w:pPr>
              <w:pStyle w:val="34a"/>
              <w:ind w:left="-2" w:firstLine="2"/>
            </w:pPr>
            <w:r w:rsidRPr="00AF111A">
              <w:t>25 декабря 2018</w:t>
            </w:r>
          </w:p>
        </w:tc>
      </w:tr>
      <w:tr w:rsidR="00AF111A" w:rsidRPr="00AF111A" w:rsidTr="009F2B17">
        <w:trPr>
          <w:trHeight w:val="422"/>
        </w:trPr>
        <w:tc>
          <w:tcPr>
            <w:tcW w:w="75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2B17" w:rsidRPr="00AF111A" w:rsidRDefault="00AF111A" w:rsidP="009F2B17">
            <w:pPr>
              <w:pStyle w:val="34a"/>
              <w:ind w:firstLine="0"/>
            </w:pPr>
            <w:r w:rsidRPr="00AF111A">
              <w:t>Тестирование, выявление ошибок, презентация первой версии проекта</w:t>
            </w:r>
          </w:p>
        </w:tc>
        <w:tc>
          <w:tcPr>
            <w:tcW w:w="22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111A" w:rsidRPr="00AF111A" w:rsidRDefault="00AF111A" w:rsidP="009F2B17">
            <w:pPr>
              <w:pStyle w:val="34a"/>
              <w:ind w:left="-2" w:firstLine="2"/>
            </w:pPr>
            <w:r w:rsidRPr="00AF111A">
              <w:rPr>
                <w:lang w:val="en-US"/>
              </w:rPr>
              <w:t xml:space="preserve">15 </w:t>
            </w:r>
            <w:r w:rsidRPr="00AF111A">
              <w:t>января 2019</w:t>
            </w:r>
          </w:p>
        </w:tc>
      </w:tr>
      <w:tr w:rsidR="00AF111A" w:rsidRPr="00AF111A" w:rsidTr="009F2B17">
        <w:trPr>
          <w:trHeight w:val="343"/>
        </w:trPr>
        <w:tc>
          <w:tcPr>
            <w:tcW w:w="75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111A" w:rsidRPr="00AF111A" w:rsidRDefault="00AF111A" w:rsidP="009F2B17">
            <w:pPr>
              <w:pStyle w:val="34a"/>
              <w:ind w:firstLine="0"/>
            </w:pPr>
            <w:r w:rsidRPr="00AF111A">
              <w:t>Исправление ошибок, повторное тестирование</w:t>
            </w:r>
          </w:p>
        </w:tc>
        <w:tc>
          <w:tcPr>
            <w:tcW w:w="22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111A" w:rsidRPr="00AF111A" w:rsidRDefault="00AF111A" w:rsidP="009F2B17">
            <w:pPr>
              <w:pStyle w:val="34a"/>
              <w:ind w:left="-2" w:firstLine="2"/>
            </w:pPr>
            <w:r w:rsidRPr="00AF111A">
              <w:t>1 апреля 2019</w:t>
            </w:r>
          </w:p>
        </w:tc>
      </w:tr>
      <w:tr w:rsidR="00AF111A" w:rsidRPr="00AF111A" w:rsidTr="00507104">
        <w:trPr>
          <w:trHeight w:val="511"/>
        </w:trPr>
        <w:tc>
          <w:tcPr>
            <w:tcW w:w="75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111A" w:rsidRPr="00AF111A" w:rsidRDefault="00AF111A" w:rsidP="009F2B17">
            <w:pPr>
              <w:pStyle w:val="34a"/>
              <w:ind w:firstLine="0"/>
            </w:pPr>
            <w:r w:rsidRPr="00AF111A">
              <w:t xml:space="preserve">Разработка интерфейса для работы с конструктором </w:t>
            </w:r>
          </w:p>
        </w:tc>
        <w:tc>
          <w:tcPr>
            <w:tcW w:w="22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111A" w:rsidRPr="00AF111A" w:rsidRDefault="00AF111A" w:rsidP="009F2B17">
            <w:pPr>
              <w:pStyle w:val="34a"/>
              <w:ind w:left="-2" w:firstLine="2"/>
            </w:pPr>
            <w:r w:rsidRPr="00AF111A">
              <w:t>1 мая 2019</w:t>
            </w:r>
          </w:p>
        </w:tc>
      </w:tr>
      <w:tr w:rsidR="00AF111A" w:rsidRPr="00AF111A" w:rsidTr="009F2B17">
        <w:trPr>
          <w:trHeight w:val="766"/>
        </w:trPr>
        <w:tc>
          <w:tcPr>
            <w:tcW w:w="75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111A" w:rsidRPr="00AF111A" w:rsidRDefault="00AF111A" w:rsidP="009F2B17">
            <w:pPr>
              <w:pStyle w:val="34a"/>
              <w:ind w:firstLine="0"/>
            </w:pPr>
            <w:r w:rsidRPr="00AF111A">
              <w:t>Доработка и представление финальной версии проекта, разработка руководства пользователя</w:t>
            </w:r>
          </w:p>
        </w:tc>
        <w:tc>
          <w:tcPr>
            <w:tcW w:w="22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111A" w:rsidRPr="00AF111A" w:rsidRDefault="00AF111A" w:rsidP="009F2B17">
            <w:pPr>
              <w:pStyle w:val="34a"/>
              <w:ind w:left="-2" w:firstLine="2"/>
            </w:pPr>
            <w:r w:rsidRPr="00AF111A">
              <w:t>23 мая 2019</w:t>
            </w:r>
          </w:p>
        </w:tc>
      </w:tr>
    </w:tbl>
    <w:p w:rsidR="00AF111A" w:rsidRPr="00AF111A" w:rsidRDefault="00AF111A" w:rsidP="00AF111A">
      <w:pPr>
        <w:pStyle w:val="34a"/>
        <w:rPr>
          <w:lang w:eastAsia="ru-RU"/>
        </w:rPr>
      </w:pPr>
    </w:p>
    <w:p w:rsidR="00AE5166" w:rsidRPr="00AE5166" w:rsidRDefault="00AE5166" w:rsidP="00AE5166">
      <w:pPr>
        <w:pStyle w:val="34fffb"/>
      </w:pPr>
    </w:p>
    <w:p w:rsidR="00C92331" w:rsidRDefault="006E57A9" w:rsidP="00A52B06">
      <w:pPr>
        <w:pStyle w:val="1"/>
        <w:rPr>
          <w:lang w:val="ru-RU"/>
        </w:rPr>
      </w:pPr>
      <w:bookmarkStart w:id="69" w:name="_Toc398683341"/>
      <w:bookmarkStart w:id="70" w:name="_Toc403479474"/>
      <w:bookmarkStart w:id="71" w:name="_Toc530176099"/>
      <w:r>
        <w:rPr>
          <w:lang w:val="ru-RU"/>
        </w:rPr>
        <w:lastRenderedPageBreak/>
        <w:t>Порядок</w:t>
      </w:r>
      <w:r>
        <w:t xml:space="preserve"> контроля и приемки системы</w:t>
      </w:r>
      <w:bookmarkEnd w:id="69"/>
      <w:bookmarkEnd w:id="70"/>
      <w:bookmarkEnd w:id="71"/>
    </w:p>
    <w:p w:rsidR="00C63789" w:rsidRDefault="00C63789" w:rsidP="00C63789">
      <w:pPr>
        <w:pStyle w:val="2"/>
      </w:pPr>
      <w:bookmarkStart w:id="72" w:name="_Toc398683342"/>
      <w:bookmarkStart w:id="73" w:name="_Toc403479475"/>
      <w:bookmarkStart w:id="74" w:name="_Toc530176100"/>
      <w:r>
        <w:t>В</w:t>
      </w:r>
      <w:r w:rsidRPr="00C63789">
        <w:t>иды, состав, объем и методы испытаний</w:t>
      </w:r>
      <w:r>
        <w:t xml:space="preserve"> системы и ее составных частей</w:t>
      </w:r>
      <w:bookmarkEnd w:id="72"/>
      <w:bookmarkEnd w:id="73"/>
      <w:bookmarkEnd w:id="74"/>
      <w:r>
        <w:t xml:space="preserve"> </w:t>
      </w:r>
    </w:p>
    <w:p w:rsidR="009F2B17" w:rsidRDefault="009F2B17" w:rsidP="009F2B17">
      <w:pPr>
        <w:pStyle w:val="34a"/>
        <w:numPr>
          <w:ilvl w:val="0"/>
          <w:numId w:val="40"/>
        </w:numPr>
      </w:pPr>
      <w:r>
        <w:t>Тестирование нейронных сетей и оценка качества обучения</w:t>
      </w:r>
      <w:r w:rsidRPr="009F2B17">
        <w:t>;</w:t>
      </w:r>
    </w:p>
    <w:p w:rsidR="00AE5166" w:rsidRDefault="009F2B17" w:rsidP="00E77D0E">
      <w:pPr>
        <w:pStyle w:val="34a"/>
        <w:numPr>
          <w:ilvl w:val="0"/>
          <w:numId w:val="40"/>
        </w:numPr>
      </w:pPr>
      <w:r>
        <w:t>Тестирование работы АС в различных условиях, создаваемых имитатором космической среды</w:t>
      </w:r>
      <w:r w:rsidR="00E77D0E" w:rsidRPr="00E77D0E">
        <w:t>;</w:t>
      </w:r>
    </w:p>
    <w:p w:rsidR="00E77D0E" w:rsidRPr="00AE5166" w:rsidRDefault="00507104" w:rsidP="00E77D0E">
      <w:pPr>
        <w:pStyle w:val="34a"/>
        <w:numPr>
          <w:ilvl w:val="0"/>
          <w:numId w:val="40"/>
        </w:numPr>
      </w:pPr>
      <w:r>
        <w:t xml:space="preserve">Сравнительный анализ качества работы алгоритмов ориентации и стабилизации макета МКА с использованием АС и с использованием имеющихся у лаборатории </w:t>
      </w:r>
      <w:proofErr w:type="spellStart"/>
      <w:r>
        <w:t>ФБКАиС</w:t>
      </w:r>
      <w:proofErr w:type="spellEnd"/>
      <w:r>
        <w:t xml:space="preserve"> программ.</w:t>
      </w:r>
    </w:p>
    <w:p w:rsidR="00C63789" w:rsidRDefault="00C63789" w:rsidP="00C63789">
      <w:pPr>
        <w:pStyle w:val="2"/>
      </w:pPr>
      <w:bookmarkStart w:id="75" w:name="_Toc398683343"/>
      <w:bookmarkStart w:id="76" w:name="_Toc403479476"/>
      <w:bookmarkStart w:id="77" w:name="_Toc530176101"/>
      <w:r>
        <w:t>О</w:t>
      </w:r>
      <w:r w:rsidRPr="00C63789">
        <w:t>бщие требования к приемке работ по стадиям</w:t>
      </w:r>
      <w:bookmarkEnd w:id="75"/>
      <w:bookmarkEnd w:id="76"/>
      <w:bookmarkEnd w:id="77"/>
      <w:r w:rsidRPr="00C63789">
        <w:t xml:space="preserve"> </w:t>
      </w:r>
    </w:p>
    <w:p w:rsidR="00AF111A" w:rsidRDefault="00AF111A" w:rsidP="00AF111A">
      <w:pPr>
        <w:pStyle w:val="34a"/>
        <w:rPr>
          <w:lang w:eastAsia="ru-RU"/>
        </w:rPr>
      </w:pPr>
      <w:r>
        <w:rPr>
          <w:lang w:eastAsia="ru-RU"/>
        </w:rPr>
        <w:t>Предоставление видеофрагмента с описанием цели, результата разработки системы — 8 ноября 2018 года</w:t>
      </w:r>
    </w:p>
    <w:p w:rsidR="00AF111A" w:rsidRDefault="00AF111A" w:rsidP="00AF111A">
      <w:pPr>
        <w:pStyle w:val="34a"/>
        <w:rPr>
          <w:lang w:eastAsia="ru-RU"/>
        </w:rPr>
      </w:pPr>
      <w:r>
        <w:rPr>
          <w:lang w:eastAsia="ru-RU"/>
        </w:rPr>
        <w:t>Публичная презентация целей, результата проектирования системы, этапов разработки — 15 ноября 2018 года</w:t>
      </w:r>
    </w:p>
    <w:p w:rsidR="00AF111A" w:rsidRDefault="00AF111A" w:rsidP="00AF111A">
      <w:pPr>
        <w:pStyle w:val="34a"/>
        <w:rPr>
          <w:lang w:eastAsia="ru-RU"/>
        </w:rPr>
      </w:pPr>
      <w:r>
        <w:rPr>
          <w:lang w:eastAsia="ru-RU"/>
        </w:rPr>
        <w:t>Размещение технического задания в репозиторий — 16 ноября 2018 года</w:t>
      </w:r>
    </w:p>
    <w:p w:rsidR="00AF111A" w:rsidRDefault="00AF111A" w:rsidP="00AF111A">
      <w:pPr>
        <w:pStyle w:val="34a"/>
        <w:rPr>
          <w:lang w:eastAsia="ru-RU"/>
        </w:rPr>
      </w:pPr>
      <w:r>
        <w:rPr>
          <w:lang w:eastAsia="ru-RU"/>
        </w:rPr>
        <w:t>Публичная презентация первой версии системы — 15-31 января 2019 года</w:t>
      </w:r>
    </w:p>
    <w:p w:rsidR="00AE5166" w:rsidRPr="00AE5166" w:rsidRDefault="00AF111A" w:rsidP="00AF111A">
      <w:pPr>
        <w:pStyle w:val="34a"/>
      </w:pPr>
      <w:r>
        <w:rPr>
          <w:lang w:eastAsia="ru-RU"/>
        </w:rPr>
        <w:t>Публичная презентация финальной версии системы — 24 мая 2019 года</w:t>
      </w:r>
    </w:p>
    <w:p w:rsidR="00C63789" w:rsidRDefault="00C63789" w:rsidP="00C63789">
      <w:pPr>
        <w:pStyle w:val="2"/>
      </w:pPr>
      <w:bookmarkStart w:id="78" w:name="_Toc398683344"/>
      <w:bookmarkStart w:id="79" w:name="_Toc403479477"/>
      <w:bookmarkStart w:id="80" w:name="_Toc530176102"/>
      <w:r>
        <w:t>С</w:t>
      </w:r>
      <w:r w:rsidRPr="00C63789">
        <w:t>татус приемочной комиссии</w:t>
      </w:r>
      <w:bookmarkEnd w:id="78"/>
      <w:bookmarkEnd w:id="79"/>
      <w:bookmarkEnd w:id="80"/>
      <w:r w:rsidRPr="00C63789">
        <w:t xml:space="preserve"> </w:t>
      </w:r>
    </w:p>
    <w:p w:rsidR="00AE5166" w:rsidRDefault="00AF111A" w:rsidP="00AE5166">
      <w:pPr>
        <w:pStyle w:val="34a"/>
      </w:pPr>
      <w:r>
        <w:t>Комиссия, формируемая проектным офисом МИЭМ НИУ ВШЭ</w:t>
      </w:r>
    </w:p>
    <w:p w:rsidR="00AE5166" w:rsidRPr="00AE5166" w:rsidRDefault="00AE5166" w:rsidP="00AE5166">
      <w:pPr>
        <w:pStyle w:val="34fffb"/>
      </w:pPr>
    </w:p>
    <w:p w:rsidR="00AE5166" w:rsidRDefault="00AE5166" w:rsidP="00AE5166">
      <w:pPr>
        <w:pStyle w:val="34a"/>
      </w:pPr>
    </w:p>
    <w:p w:rsidR="00AE5166" w:rsidRPr="00AE5166" w:rsidRDefault="00AE5166" w:rsidP="00AE5166">
      <w:pPr>
        <w:pStyle w:val="34fffb"/>
      </w:pPr>
    </w:p>
    <w:p w:rsidR="00C92331" w:rsidRDefault="006E57A9" w:rsidP="00A52B06">
      <w:pPr>
        <w:pStyle w:val="1"/>
        <w:rPr>
          <w:lang w:val="ru-RU"/>
        </w:rPr>
      </w:pPr>
      <w:bookmarkStart w:id="81" w:name="_Toc398683346"/>
      <w:bookmarkStart w:id="82" w:name="_Toc403479479"/>
      <w:bookmarkStart w:id="83" w:name="_Toc530176103"/>
      <w:r>
        <w:rPr>
          <w:lang w:val="ru-RU"/>
        </w:rPr>
        <w:lastRenderedPageBreak/>
        <w:t>Требования</w:t>
      </w:r>
      <w:r w:rsidR="00C92331" w:rsidRPr="00A52B06">
        <w:t xml:space="preserve"> к </w:t>
      </w:r>
      <w:r>
        <w:t>документированию</w:t>
      </w:r>
      <w:bookmarkEnd w:id="81"/>
      <w:bookmarkEnd w:id="82"/>
      <w:bookmarkEnd w:id="83"/>
    </w:p>
    <w:p w:rsidR="002C463E" w:rsidRDefault="002C463E" w:rsidP="002C463E">
      <w:pPr>
        <w:pStyle w:val="34fffb"/>
      </w:pPr>
      <w:r>
        <w:t xml:space="preserve">Перечень </w:t>
      </w:r>
      <w:r w:rsidRPr="007231EF">
        <w:t>подлежащих разработке документов</w:t>
      </w:r>
      <w:r>
        <w:t>:</w:t>
      </w:r>
    </w:p>
    <w:p w:rsidR="002C463E" w:rsidRDefault="002C463E" w:rsidP="002C463E">
      <w:pPr>
        <w:pStyle w:val="34fffb"/>
        <w:numPr>
          <w:ilvl w:val="0"/>
          <w:numId w:val="37"/>
        </w:numPr>
      </w:pPr>
      <w:r w:rsidRPr="00287213">
        <w:t>Инструкция по эксплуатации</w:t>
      </w:r>
    </w:p>
    <w:p w:rsidR="002C463E" w:rsidRDefault="002C463E" w:rsidP="002C463E">
      <w:pPr>
        <w:pStyle w:val="34fffb"/>
        <w:numPr>
          <w:ilvl w:val="0"/>
          <w:numId w:val="37"/>
        </w:numPr>
      </w:pPr>
      <w:r>
        <w:t>Общее описание системы</w:t>
      </w:r>
    </w:p>
    <w:p w:rsidR="002C463E" w:rsidRDefault="002C463E" w:rsidP="002C463E">
      <w:pPr>
        <w:pStyle w:val="34fffb"/>
      </w:pPr>
      <w:r>
        <w:t>Все документы по разработке и эксплуатации автоматизированной системы должны быть оформлены в соответствии с ГОСТ 34.</w:t>
      </w:r>
    </w:p>
    <w:p w:rsidR="00AE5166" w:rsidRPr="00AE5166" w:rsidRDefault="00AE5166" w:rsidP="00AE5166">
      <w:pPr>
        <w:pStyle w:val="34fffb"/>
      </w:pPr>
    </w:p>
    <w:p w:rsidR="003140DA" w:rsidRDefault="003140DA" w:rsidP="003140DA">
      <w:pPr>
        <w:pStyle w:val="34fffb"/>
      </w:pPr>
    </w:p>
    <w:p w:rsidR="00147B49" w:rsidRPr="00213D35" w:rsidRDefault="002C35B5" w:rsidP="00507104">
      <w:pPr>
        <w:pStyle w:val="3414"/>
      </w:pPr>
      <w:bookmarkStart w:id="84" w:name="_Toc397971534"/>
      <w:bookmarkStart w:id="85" w:name="_Toc398225599"/>
      <w:bookmarkStart w:id="86" w:name="_Toc386572818"/>
      <w:bookmarkStart w:id="87" w:name="_Toc386572947"/>
      <w:bookmarkStart w:id="88" w:name="_Toc390811904"/>
      <w:bookmarkStart w:id="89" w:name="_Toc394586650"/>
      <w:bookmarkStart w:id="90" w:name="_Toc403479483"/>
      <w:bookmarkStart w:id="91" w:name="_Toc530176104"/>
      <w:bookmarkEnd w:id="84"/>
      <w:bookmarkEnd w:id="85"/>
      <w:r>
        <w:lastRenderedPageBreak/>
        <w:t>Перечень</w:t>
      </w:r>
      <w:r w:rsidR="00147B49">
        <w:t xml:space="preserve"> сокращений</w:t>
      </w:r>
      <w:bookmarkEnd w:id="86"/>
      <w:bookmarkEnd w:id="87"/>
      <w:bookmarkEnd w:id="88"/>
      <w:bookmarkEnd w:id="89"/>
      <w:bookmarkEnd w:id="90"/>
      <w:bookmarkEnd w:id="91"/>
    </w:p>
    <w:tbl>
      <w:tblPr>
        <w:tblW w:w="99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0"/>
        <w:gridCol w:w="7245"/>
      </w:tblGrid>
      <w:tr w:rsidR="00147B49" w:rsidRPr="005F1B2E" w:rsidTr="00DC2970">
        <w:trPr>
          <w:cantSplit/>
          <w:tblHeader/>
        </w:trPr>
        <w:tc>
          <w:tcPr>
            <w:tcW w:w="2680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147B49" w:rsidRPr="005F1B2E" w:rsidRDefault="00147B49" w:rsidP="00AD0715">
            <w:pPr>
              <w:pStyle w:val="34ff8"/>
            </w:pPr>
            <w:r w:rsidRPr="005F1B2E">
              <w:t>Сокращение</w:t>
            </w:r>
          </w:p>
        </w:tc>
        <w:tc>
          <w:tcPr>
            <w:tcW w:w="7245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147B49" w:rsidRPr="005F1B2E" w:rsidRDefault="00147B49" w:rsidP="00AD0715">
            <w:pPr>
              <w:pStyle w:val="34ff8"/>
            </w:pPr>
            <w:r w:rsidRPr="005F1B2E">
              <w:t>Расшифровка</w:t>
            </w:r>
          </w:p>
        </w:tc>
      </w:tr>
      <w:tr w:rsidR="00147B49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147B49" w:rsidRPr="00AD0715" w:rsidRDefault="00B4089A" w:rsidP="00AD0715">
            <w:pPr>
              <w:pStyle w:val="34ff4"/>
            </w:pPr>
            <w:r>
              <w:t>А</w:t>
            </w:r>
            <w:r w:rsidR="00147B49" w:rsidRPr="00AD0715">
              <w:t>С</w:t>
            </w:r>
          </w:p>
        </w:tc>
        <w:tc>
          <w:tcPr>
            <w:tcW w:w="7245" w:type="dxa"/>
            <w:tcMar>
              <w:top w:w="113" w:type="dxa"/>
              <w:bottom w:w="113" w:type="dxa"/>
            </w:tcMar>
          </w:tcPr>
          <w:p w:rsidR="00147B49" w:rsidRPr="00AD0715" w:rsidRDefault="00147B49" w:rsidP="00B4089A">
            <w:pPr>
              <w:pStyle w:val="34ff4"/>
            </w:pPr>
            <w:r w:rsidRPr="00AD0715">
              <w:t>Автоматизированная система</w:t>
            </w:r>
          </w:p>
        </w:tc>
      </w:tr>
      <w:tr w:rsidR="00147B49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147B49" w:rsidRPr="00AD0715" w:rsidRDefault="00147B49" w:rsidP="00AD0715">
            <w:pPr>
              <w:pStyle w:val="34ff4"/>
            </w:pPr>
            <w:r w:rsidRPr="00AD0715">
              <w:t>АРМ</w:t>
            </w:r>
          </w:p>
        </w:tc>
        <w:tc>
          <w:tcPr>
            <w:tcW w:w="7245" w:type="dxa"/>
            <w:tcMar>
              <w:top w:w="113" w:type="dxa"/>
              <w:bottom w:w="113" w:type="dxa"/>
            </w:tcMar>
          </w:tcPr>
          <w:p w:rsidR="00147B49" w:rsidRPr="00AD0715" w:rsidRDefault="00147B49" w:rsidP="00AD0715">
            <w:pPr>
              <w:pStyle w:val="34ff4"/>
            </w:pPr>
            <w:r w:rsidRPr="00AD0715">
              <w:t>Автоматизированное рабочее место</w:t>
            </w:r>
          </w:p>
        </w:tc>
      </w:tr>
      <w:tr w:rsidR="00147B49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147B49" w:rsidRPr="00F800E2" w:rsidRDefault="006C3638" w:rsidP="00D358E9">
            <w:pPr>
              <w:pStyle w:val="34ff4"/>
            </w:pPr>
            <w:r>
              <w:t>МКА</w:t>
            </w:r>
          </w:p>
        </w:tc>
        <w:tc>
          <w:tcPr>
            <w:tcW w:w="7245" w:type="dxa"/>
            <w:tcMar>
              <w:top w:w="113" w:type="dxa"/>
              <w:bottom w:w="113" w:type="dxa"/>
            </w:tcMar>
          </w:tcPr>
          <w:p w:rsidR="00147B49" w:rsidRPr="00F800E2" w:rsidRDefault="006C3638" w:rsidP="00D358E9">
            <w:pPr>
              <w:pStyle w:val="34ff4"/>
            </w:pPr>
            <w:r>
              <w:t>Малый космический аппарат</w:t>
            </w:r>
          </w:p>
        </w:tc>
      </w:tr>
      <w:tr w:rsidR="00147B49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147B49" w:rsidRPr="00F800E2" w:rsidRDefault="002C2966" w:rsidP="00D358E9">
            <w:pPr>
              <w:pStyle w:val="34ff4"/>
            </w:pPr>
            <w:r>
              <w:t xml:space="preserve">УИЛ </w:t>
            </w:r>
            <w:proofErr w:type="spellStart"/>
            <w:r>
              <w:t>ФБКАиС</w:t>
            </w:r>
            <w:proofErr w:type="spellEnd"/>
          </w:p>
        </w:tc>
        <w:tc>
          <w:tcPr>
            <w:tcW w:w="7245" w:type="dxa"/>
            <w:tcMar>
              <w:top w:w="113" w:type="dxa"/>
              <w:bottom w:w="113" w:type="dxa"/>
            </w:tcMar>
          </w:tcPr>
          <w:p w:rsidR="00147B49" w:rsidRPr="00F800E2" w:rsidRDefault="002C2966" w:rsidP="00D358E9">
            <w:pPr>
              <w:pStyle w:val="34ff4"/>
            </w:pPr>
            <w:r>
              <w:rPr>
                <w:lang w:eastAsia="ru-RU"/>
              </w:rPr>
              <w:t>Учебно-исследовательская лаборатория функциональной безопасности космических аппаратов и систем</w:t>
            </w:r>
          </w:p>
        </w:tc>
      </w:tr>
      <w:tr w:rsidR="00147B49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147B49" w:rsidRPr="00F800E2" w:rsidRDefault="002A7DBD" w:rsidP="00D358E9">
            <w:pPr>
              <w:pStyle w:val="34ff4"/>
            </w:pPr>
            <w:r>
              <w:t>ПО</w:t>
            </w:r>
          </w:p>
        </w:tc>
        <w:tc>
          <w:tcPr>
            <w:tcW w:w="7245" w:type="dxa"/>
            <w:tcMar>
              <w:top w:w="113" w:type="dxa"/>
              <w:bottom w:w="113" w:type="dxa"/>
            </w:tcMar>
          </w:tcPr>
          <w:p w:rsidR="00147B49" w:rsidRPr="00F800E2" w:rsidRDefault="002A7DBD" w:rsidP="00D358E9">
            <w:pPr>
              <w:pStyle w:val="34ff4"/>
            </w:pPr>
            <w:r>
              <w:t>Программное обеспечение</w:t>
            </w:r>
          </w:p>
        </w:tc>
      </w:tr>
    </w:tbl>
    <w:p w:rsidR="00147B49" w:rsidRDefault="00147B49" w:rsidP="002C35B5">
      <w:pPr>
        <w:pStyle w:val="34fffb"/>
      </w:pPr>
      <w:bookmarkStart w:id="92" w:name="_GoBack"/>
      <w:bookmarkEnd w:id="92"/>
    </w:p>
    <w:p w:rsidR="002C35B5" w:rsidRDefault="002C35B5" w:rsidP="002C35B5">
      <w:pPr>
        <w:pStyle w:val="34fffb"/>
      </w:pPr>
    </w:p>
    <w:p w:rsidR="009C3ACD" w:rsidRDefault="009C3ACD" w:rsidP="002C35B5">
      <w:pPr>
        <w:pStyle w:val="34fffb"/>
        <w:sectPr w:rsidR="009C3ACD" w:rsidSect="001550E8">
          <w:headerReference w:type="first" r:id="rId11"/>
          <w:pgSz w:w="11906" w:h="16838" w:code="9"/>
          <w:pgMar w:top="1134" w:right="567" w:bottom="851" w:left="1418" w:header="454" w:footer="340" w:gutter="0"/>
          <w:cols w:space="708"/>
          <w:docGrid w:linePitch="360"/>
        </w:sectPr>
      </w:pPr>
    </w:p>
    <w:p w:rsidR="009C3ACD" w:rsidRDefault="00765028" w:rsidP="00507104">
      <w:pPr>
        <w:pStyle w:val="34a0"/>
      </w:pPr>
      <w:r>
        <w:lastRenderedPageBreak/>
        <w:t>Код ТЗ</w:t>
      </w:r>
    </w:p>
    <w:p w:rsidR="009C3ACD" w:rsidRPr="009C3ACD" w:rsidRDefault="009C3ACD" w:rsidP="00613ECF">
      <w:pPr>
        <w:pStyle w:val="34ffff9"/>
      </w:pPr>
      <w:r w:rsidRPr="009C3ACD">
        <w:t>СОСТАВИЛИ</w:t>
      </w:r>
    </w:p>
    <w:tbl>
      <w:tblPr>
        <w:tblW w:w="489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96"/>
        <w:gridCol w:w="2218"/>
        <w:gridCol w:w="2218"/>
        <w:gridCol w:w="1525"/>
        <w:gridCol w:w="1246"/>
      </w:tblGrid>
      <w:tr w:rsidR="009C3ACD" w:rsidRPr="009C3ACD" w:rsidTr="009C3ACD">
        <w:tc>
          <w:tcPr>
            <w:tcW w:w="1286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:rsidR="009C3ACD" w:rsidRPr="009C3ACD" w:rsidRDefault="009C3ACD" w:rsidP="00613ECF">
            <w:pPr>
              <w:pStyle w:val="34ff8"/>
            </w:pPr>
            <w:r w:rsidRPr="009C3ACD">
              <w:t>Наименование организации, предприятия</w:t>
            </w:r>
          </w:p>
        </w:tc>
        <w:tc>
          <w:tcPr>
            <w:tcW w:w="1143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:rsidR="009C3ACD" w:rsidRPr="009C3ACD" w:rsidRDefault="009C3ACD" w:rsidP="00613ECF">
            <w:pPr>
              <w:pStyle w:val="34ff8"/>
            </w:pPr>
            <w:r w:rsidRPr="009C3ACD">
              <w:t>Должность исполнителя</w:t>
            </w:r>
          </w:p>
        </w:tc>
        <w:tc>
          <w:tcPr>
            <w:tcW w:w="1143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:rsidR="009C3ACD" w:rsidRPr="009C3ACD" w:rsidRDefault="009C3ACD" w:rsidP="00613ECF">
            <w:pPr>
              <w:pStyle w:val="34ff8"/>
            </w:pPr>
            <w:r w:rsidRPr="009C3ACD">
              <w:t>Фамилия имя, отчество</w:t>
            </w:r>
          </w:p>
        </w:tc>
        <w:tc>
          <w:tcPr>
            <w:tcW w:w="786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:rsidR="009C3ACD" w:rsidRPr="009C3ACD" w:rsidRDefault="009C3ACD" w:rsidP="00613ECF">
            <w:pPr>
              <w:pStyle w:val="34ff8"/>
            </w:pPr>
            <w:r w:rsidRPr="009C3ACD">
              <w:t>Подпись</w:t>
            </w:r>
          </w:p>
        </w:tc>
        <w:tc>
          <w:tcPr>
            <w:tcW w:w="642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:rsidR="009C3ACD" w:rsidRPr="009C3ACD" w:rsidRDefault="009C3ACD" w:rsidP="00613ECF">
            <w:pPr>
              <w:pStyle w:val="34ff8"/>
            </w:pPr>
            <w:r w:rsidRPr="009C3ACD">
              <w:t>Дата</w:t>
            </w:r>
          </w:p>
        </w:tc>
      </w:tr>
      <w:tr w:rsidR="009C3ACD" w:rsidRPr="009C3ACD" w:rsidTr="009C3ACD">
        <w:tc>
          <w:tcPr>
            <w:tcW w:w="1286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:rsidR="009C3ACD" w:rsidRPr="009C3ACD" w:rsidRDefault="00507104" w:rsidP="00613ECF">
            <w:pPr>
              <w:pStyle w:val="34ff4"/>
            </w:pPr>
            <w:r>
              <w:t>МИЭМ НИУ ВШЭ</w:t>
            </w:r>
          </w:p>
        </w:tc>
        <w:tc>
          <w:tcPr>
            <w:tcW w:w="1143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:rsidR="009C3ACD" w:rsidRPr="009C3ACD" w:rsidRDefault="00507104" w:rsidP="00613ECF">
            <w:pPr>
              <w:pStyle w:val="34ff4"/>
            </w:pPr>
            <w:r>
              <w:t>Студент 3 курса ОП Информатика и вычислительная техника</w:t>
            </w:r>
          </w:p>
        </w:tc>
        <w:tc>
          <w:tcPr>
            <w:tcW w:w="1143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:rsidR="009C3ACD" w:rsidRPr="00507104" w:rsidRDefault="00507104" w:rsidP="00613ECF">
            <w:pPr>
              <w:pStyle w:val="34ff4"/>
            </w:pPr>
            <w:r>
              <w:t>Криворотова Полина Александровна</w:t>
            </w:r>
          </w:p>
        </w:tc>
        <w:tc>
          <w:tcPr>
            <w:tcW w:w="786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:rsidR="009C3ACD" w:rsidRPr="009C3ACD" w:rsidRDefault="009C3ACD" w:rsidP="00613ECF">
            <w:pPr>
              <w:pStyle w:val="34ff4"/>
            </w:pPr>
          </w:p>
        </w:tc>
        <w:tc>
          <w:tcPr>
            <w:tcW w:w="642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:rsidR="009C3ACD" w:rsidRPr="00507104" w:rsidRDefault="00507104" w:rsidP="00613ECF">
            <w:pPr>
              <w:pStyle w:val="34ff4"/>
              <w:rPr>
                <w:lang w:val="en-US"/>
              </w:rPr>
            </w:pPr>
            <w:r>
              <w:rPr>
                <w:lang w:val="en-US"/>
              </w:rPr>
              <w:t>16.11.2018</w:t>
            </w:r>
          </w:p>
        </w:tc>
      </w:tr>
      <w:tr w:rsidR="00507104" w:rsidRPr="009C3ACD" w:rsidTr="009C3ACD">
        <w:tc>
          <w:tcPr>
            <w:tcW w:w="1286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507104" w:rsidRPr="009C3ACD" w:rsidRDefault="00507104" w:rsidP="00613ECF">
            <w:pPr>
              <w:pStyle w:val="34ff4"/>
            </w:pPr>
            <w:r>
              <w:t>МИЭМ НИУ ВШЭ</w:t>
            </w:r>
          </w:p>
        </w:tc>
        <w:tc>
          <w:tcPr>
            <w:tcW w:w="1143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507104" w:rsidRPr="009C3ACD" w:rsidRDefault="00507104" w:rsidP="00613ECF">
            <w:pPr>
              <w:pStyle w:val="34ff4"/>
            </w:pPr>
            <w:r>
              <w:t>Студент 3 курса ОП Информатика и вычислительная техника</w:t>
            </w:r>
          </w:p>
        </w:tc>
        <w:tc>
          <w:tcPr>
            <w:tcW w:w="1143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507104" w:rsidRDefault="00507104" w:rsidP="00613ECF">
            <w:pPr>
              <w:pStyle w:val="34ff4"/>
            </w:pPr>
            <w:proofErr w:type="spellStart"/>
            <w:r>
              <w:t>Лапшинова</w:t>
            </w:r>
            <w:proofErr w:type="spellEnd"/>
            <w:r>
              <w:t xml:space="preserve"> Анастасия Эдуардовна</w:t>
            </w:r>
          </w:p>
        </w:tc>
        <w:tc>
          <w:tcPr>
            <w:tcW w:w="786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507104" w:rsidRPr="009C3ACD" w:rsidRDefault="00507104" w:rsidP="00613ECF">
            <w:pPr>
              <w:pStyle w:val="34ff4"/>
            </w:pPr>
          </w:p>
        </w:tc>
        <w:tc>
          <w:tcPr>
            <w:tcW w:w="642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507104" w:rsidRPr="00507104" w:rsidRDefault="00507104" w:rsidP="00613ECF">
            <w:pPr>
              <w:pStyle w:val="34ff4"/>
            </w:pPr>
            <w:r>
              <w:t>16.11.18</w:t>
            </w:r>
          </w:p>
        </w:tc>
      </w:tr>
    </w:tbl>
    <w:p w:rsidR="009C3ACD" w:rsidRDefault="009C3ACD" w:rsidP="009C3ACD">
      <w:pPr>
        <w:pStyle w:val="34a"/>
      </w:pPr>
    </w:p>
    <w:p w:rsidR="009C3ACD" w:rsidRPr="009C3ACD" w:rsidRDefault="009C3ACD" w:rsidP="009C3ACD">
      <w:pPr>
        <w:pStyle w:val="34a"/>
      </w:pPr>
    </w:p>
    <w:p w:rsidR="009C3ACD" w:rsidRDefault="009C3ACD" w:rsidP="00613ECF">
      <w:pPr>
        <w:pStyle w:val="34ffff9"/>
      </w:pPr>
      <w:r w:rsidRPr="009C3ACD">
        <w:t>СОГЛАСОВАНО</w:t>
      </w:r>
    </w:p>
    <w:tbl>
      <w:tblPr>
        <w:tblW w:w="489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96"/>
        <w:gridCol w:w="2218"/>
        <w:gridCol w:w="2218"/>
        <w:gridCol w:w="1525"/>
        <w:gridCol w:w="1246"/>
      </w:tblGrid>
      <w:tr w:rsidR="009C3ACD" w:rsidRPr="009C3ACD" w:rsidTr="00E62AD0">
        <w:tc>
          <w:tcPr>
            <w:tcW w:w="1286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:rsidR="009C3ACD" w:rsidRPr="009C3ACD" w:rsidRDefault="009C3ACD" w:rsidP="00613ECF">
            <w:pPr>
              <w:pStyle w:val="34ff8"/>
            </w:pPr>
            <w:r w:rsidRPr="009C3ACD">
              <w:t>Наименование организации, предприятия</w:t>
            </w:r>
          </w:p>
        </w:tc>
        <w:tc>
          <w:tcPr>
            <w:tcW w:w="1143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:rsidR="009C3ACD" w:rsidRPr="009C3ACD" w:rsidRDefault="009C3ACD" w:rsidP="00613ECF">
            <w:pPr>
              <w:pStyle w:val="34ff8"/>
            </w:pPr>
            <w:r w:rsidRPr="009C3ACD">
              <w:t>Должность исполнителя</w:t>
            </w:r>
          </w:p>
        </w:tc>
        <w:tc>
          <w:tcPr>
            <w:tcW w:w="1143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:rsidR="009C3ACD" w:rsidRPr="009C3ACD" w:rsidRDefault="009C3ACD" w:rsidP="00613ECF">
            <w:pPr>
              <w:pStyle w:val="34ff8"/>
            </w:pPr>
            <w:r w:rsidRPr="009C3ACD">
              <w:t>Фамилия имя, отчество</w:t>
            </w:r>
          </w:p>
        </w:tc>
        <w:tc>
          <w:tcPr>
            <w:tcW w:w="786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:rsidR="009C3ACD" w:rsidRPr="009C3ACD" w:rsidRDefault="009C3ACD" w:rsidP="00613ECF">
            <w:pPr>
              <w:pStyle w:val="34ff8"/>
            </w:pPr>
            <w:r w:rsidRPr="009C3ACD">
              <w:t>Подпись</w:t>
            </w:r>
          </w:p>
        </w:tc>
        <w:tc>
          <w:tcPr>
            <w:tcW w:w="642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:rsidR="009C3ACD" w:rsidRPr="009C3ACD" w:rsidRDefault="009C3ACD" w:rsidP="00613ECF">
            <w:pPr>
              <w:pStyle w:val="34ff8"/>
            </w:pPr>
            <w:r w:rsidRPr="009C3ACD">
              <w:t>Дата</w:t>
            </w:r>
          </w:p>
        </w:tc>
      </w:tr>
      <w:tr w:rsidR="009C3ACD" w:rsidRPr="009C3ACD" w:rsidTr="00E62AD0">
        <w:tc>
          <w:tcPr>
            <w:tcW w:w="1286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:rsidR="009C3ACD" w:rsidRPr="009C3ACD" w:rsidRDefault="00507104" w:rsidP="00613ECF">
            <w:pPr>
              <w:pStyle w:val="34ff4"/>
            </w:pPr>
            <w:r>
              <w:t>МИЭМ НИУ ВШЭ</w:t>
            </w:r>
          </w:p>
        </w:tc>
        <w:tc>
          <w:tcPr>
            <w:tcW w:w="1143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:rsidR="009C3ACD" w:rsidRPr="009C3ACD" w:rsidRDefault="00507104" w:rsidP="00613ECF">
            <w:pPr>
              <w:pStyle w:val="34ff4"/>
            </w:pPr>
            <w:r>
              <w:t>Старший преподаватель департамента компьютерной инженерии</w:t>
            </w:r>
          </w:p>
        </w:tc>
        <w:tc>
          <w:tcPr>
            <w:tcW w:w="1143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:rsidR="009C3ACD" w:rsidRPr="009C3ACD" w:rsidRDefault="00507104" w:rsidP="00613ECF">
            <w:pPr>
              <w:pStyle w:val="34ff4"/>
            </w:pPr>
            <w:r>
              <w:t>Ерохина Елена Альфредовна</w:t>
            </w:r>
          </w:p>
        </w:tc>
        <w:tc>
          <w:tcPr>
            <w:tcW w:w="786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:rsidR="009C3ACD" w:rsidRPr="009C3ACD" w:rsidRDefault="009C3ACD" w:rsidP="00613ECF">
            <w:pPr>
              <w:pStyle w:val="34ff4"/>
            </w:pPr>
          </w:p>
        </w:tc>
        <w:tc>
          <w:tcPr>
            <w:tcW w:w="642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:rsidR="009C3ACD" w:rsidRPr="009C3ACD" w:rsidRDefault="009C3ACD" w:rsidP="00613ECF">
            <w:pPr>
              <w:pStyle w:val="34ff4"/>
            </w:pPr>
          </w:p>
        </w:tc>
      </w:tr>
      <w:tr w:rsidR="00507104" w:rsidRPr="009C3ACD" w:rsidTr="00E62AD0">
        <w:tc>
          <w:tcPr>
            <w:tcW w:w="1286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507104" w:rsidRDefault="00507104" w:rsidP="00613ECF">
            <w:pPr>
              <w:pStyle w:val="34ff4"/>
            </w:pPr>
            <w:r>
              <w:t>МИЭМ НИУ ВШЭ</w:t>
            </w:r>
          </w:p>
        </w:tc>
        <w:tc>
          <w:tcPr>
            <w:tcW w:w="1143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507104" w:rsidRDefault="00507104" w:rsidP="00613ECF">
            <w:pPr>
              <w:pStyle w:val="34ff4"/>
            </w:pPr>
            <w:r>
              <w:t>Ассистент департамента компьютерной инженерии</w:t>
            </w:r>
          </w:p>
        </w:tc>
        <w:tc>
          <w:tcPr>
            <w:tcW w:w="1143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507104" w:rsidRDefault="00507104" w:rsidP="00613ECF">
            <w:pPr>
              <w:pStyle w:val="34ff4"/>
            </w:pPr>
            <w:proofErr w:type="spellStart"/>
            <w:r>
              <w:t>Хруслова</w:t>
            </w:r>
            <w:proofErr w:type="spellEnd"/>
            <w:r>
              <w:t xml:space="preserve"> Диана Владимировна</w:t>
            </w:r>
          </w:p>
        </w:tc>
        <w:tc>
          <w:tcPr>
            <w:tcW w:w="786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507104" w:rsidRPr="009C3ACD" w:rsidRDefault="00507104" w:rsidP="00613ECF">
            <w:pPr>
              <w:pStyle w:val="34ff4"/>
            </w:pPr>
          </w:p>
        </w:tc>
        <w:tc>
          <w:tcPr>
            <w:tcW w:w="642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507104" w:rsidRPr="009C3ACD" w:rsidRDefault="00507104" w:rsidP="00613ECF">
            <w:pPr>
              <w:pStyle w:val="34ff4"/>
            </w:pPr>
          </w:p>
        </w:tc>
      </w:tr>
    </w:tbl>
    <w:p w:rsidR="009C3ACD" w:rsidRPr="009C3ACD" w:rsidRDefault="009C3ACD" w:rsidP="00E62AD0">
      <w:pPr>
        <w:pStyle w:val="34fffb"/>
      </w:pPr>
    </w:p>
    <w:p w:rsidR="00140127" w:rsidRPr="00BB426D" w:rsidRDefault="00140127" w:rsidP="00507104">
      <w:pPr>
        <w:pStyle w:val="3414"/>
      </w:pPr>
      <w:bookmarkStart w:id="93" w:name="_Toc530176105"/>
      <w:r w:rsidRPr="00BB426D">
        <w:lastRenderedPageBreak/>
        <w:t>Лист регистрации изменений</w:t>
      </w:r>
      <w:bookmarkEnd w:id="93"/>
    </w:p>
    <w:tbl>
      <w:tblPr>
        <w:tblW w:w="9925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8"/>
        <w:gridCol w:w="900"/>
        <w:gridCol w:w="850"/>
        <w:gridCol w:w="851"/>
        <w:gridCol w:w="992"/>
        <w:gridCol w:w="1276"/>
        <w:gridCol w:w="1134"/>
        <w:gridCol w:w="1276"/>
        <w:gridCol w:w="1246"/>
        <w:gridCol w:w="882"/>
      </w:tblGrid>
      <w:tr w:rsidR="00140127" w:rsidRPr="005F1B2E" w:rsidTr="006C3638">
        <w:trPr>
          <w:trHeight w:val="355"/>
          <w:tblHeader/>
        </w:trPr>
        <w:tc>
          <w:tcPr>
            <w:tcW w:w="518" w:type="dxa"/>
            <w:vMerge w:val="restart"/>
            <w:vAlign w:val="center"/>
          </w:tcPr>
          <w:p w:rsidR="00140127" w:rsidRPr="00A86232" w:rsidRDefault="00140127" w:rsidP="006C3638">
            <w:pPr>
              <w:pStyle w:val="34ff8"/>
            </w:pPr>
            <w:r w:rsidRPr="005F1B2E">
              <w:t>Изм</w:t>
            </w:r>
            <w:r>
              <w:t>.</w:t>
            </w:r>
          </w:p>
        </w:tc>
        <w:tc>
          <w:tcPr>
            <w:tcW w:w="3593" w:type="dxa"/>
            <w:gridSpan w:val="4"/>
            <w:vAlign w:val="center"/>
          </w:tcPr>
          <w:p w:rsidR="00140127" w:rsidRPr="005F1B2E" w:rsidRDefault="00140127" w:rsidP="006C3638">
            <w:pPr>
              <w:pStyle w:val="34ff8"/>
            </w:pPr>
            <w:r w:rsidRPr="005F1B2E">
              <w:t>Номера листов (страниц)</w:t>
            </w:r>
          </w:p>
        </w:tc>
        <w:tc>
          <w:tcPr>
            <w:tcW w:w="1276" w:type="dxa"/>
            <w:vMerge w:val="restart"/>
            <w:vAlign w:val="center"/>
          </w:tcPr>
          <w:p w:rsidR="00140127" w:rsidRPr="005F1B2E" w:rsidRDefault="00140127" w:rsidP="006C3638">
            <w:pPr>
              <w:pStyle w:val="34ff8"/>
            </w:pPr>
            <w:r w:rsidRPr="005F1B2E">
              <w:t>Всего листов (страниц)</w:t>
            </w:r>
            <w:r w:rsidRPr="005F1B2E">
              <w:br/>
              <w:t>в докум.</w:t>
            </w:r>
          </w:p>
        </w:tc>
        <w:tc>
          <w:tcPr>
            <w:tcW w:w="1134" w:type="dxa"/>
            <w:vMerge w:val="restart"/>
            <w:vAlign w:val="center"/>
          </w:tcPr>
          <w:p w:rsidR="00140127" w:rsidRPr="005F1B2E" w:rsidRDefault="00140127" w:rsidP="006C3638">
            <w:pPr>
              <w:pStyle w:val="34ff8"/>
            </w:pPr>
            <w:r w:rsidRPr="005F1B2E">
              <w:t>№</w:t>
            </w:r>
            <w:r w:rsidRPr="005F1B2E">
              <w:br/>
              <w:t>документа</w:t>
            </w:r>
          </w:p>
        </w:tc>
        <w:tc>
          <w:tcPr>
            <w:tcW w:w="1276" w:type="dxa"/>
            <w:vMerge w:val="restart"/>
            <w:vAlign w:val="center"/>
          </w:tcPr>
          <w:p w:rsidR="00140127" w:rsidRPr="005F1B2E" w:rsidRDefault="00140127" w:rsidP="006C3638">
            <w:pPr>
              <w:pStyle w:val="34ff8"/>
            </w:pPr>
            <w:r w:rsidRPr="005F1B2E">
              <w:t xml:space="preserve">Входящий № </w:t>
            </w:r>
            <w:proofErr w:type="spellStart"/>
            <w:proofErr w:type="gramStart"/>
            <w:r w:rsidRPr="005F1B2E">
              <w:t>сопрово-дительного</w:t>
            </w:r>
            <w:proofErr w:type="spellEnd"/>
            <w:proofErr w:type="gramEnd"/>
            <w:r w:rsidRPr="005F1B2E">
              <w:t xml:space="preserve"> докум.</w:t>
            </w:r>
            <w:r w:rsidRPr="005F1B2E">
              <w:br/>
              <w:t>и дата</w:t>
            </w:r>
          </w:p>
        </w:tc>
        <w:tc>
          <w:tcPr>
            <w:tcW w:w="1246" w:type="dxa"/>
            <w:vMerge w:val="restart"/>
            <w:vAlign w:val="center"/>
          </w:tcPr>
          <w:p w:rsidR="00140127" w:rsidRPr="005F1B2E" w:rsidRDefault="00140127" w:rsidP="006C3638">
            <w:pPr>
              <w:pStyle w:val="34ff8"/>
            </w:pPr>
            <w:r w:rsidRPr="005F1B2E">
              <w:t>Подп.</w:t>
            </w:r>
          </w:p>
        </w:tc>
        <w:tc>
          <w:tcPr>
            <w:tcW w:w="882" w:type="dxa"/>
            <w:vMerge w:val="restart"/>
            <w:vAlign w:val="center"/>
          </w:tcPr>
          <w:p w:rsidR="00140127" w:rsidRPr="005F1B2E" w:rsidRDefault="00140127" w:rsidP="006C3638">
            <w:pPr>
              <w:pStyle w:val="34ff8"/>
            </w:pPr>
            <w:r w:rsidRPr="005F1B2E">
              <w:t>Дата</w:t>
            </w:r>
          </w:p>
        </w:tc>
      </w:tr>
      <w:tr w:rsidR="00140127" w:rsidRPr="005F1B2E" w:rsidTr="006C3638">
        <w:trPr>
          <w:trHeight w:val="1067"/>
          <w:tblHeader/>
        </w:trPr>
        <w:tc>
          <w:tcPr>
            <w:tcW w:w="518" w:type="dxa"/>
            <w:vMerge/>
            <w:vAlign w:val="center"/>
          </w:tcPr>
          <w:p w:rsidR="00140127" w:rsidRPr="005F1B2E" w:rsidRDefault="00140127" w:rsidP="006C3638">
            <w:pPr>
              <w:pStyle w:val="34ff8"/>
            </w:pPr>
          </w:p>
        </w:tc>
        <w:tc>
          <w:tcPr>
            <w:tcW w:w="900" w:type="dxa"/>
            <w:vAlign w:val="center"/>
          </w:tcPr>
          <w:p w:rsidR="00140127" w:rsidRPr="005F1B2E" w:rsidRDefault="00140127" w:rsidP="006C3638">
            <w:pPr>
              <w:pStyle w:val="34ff8"/>
            </w:pPr>
            <w:proofErr w:type="gramStart"/>
            <w:r w:rsidRPr="005F1B2E">
              <w:t>изменен</w:t>
            </w:r>
            <w:r>
              <w:t>-</w:t>
            </w:r>
            <w:proofErr w:type="spellStart"/>
            <w:r w:rsidRPr="005F1B2E">
              <w:t>ных</w:t>
            </w:r>
            <w:proofErr w:type="spellEnd"/>
            <w:proofErr w:type="gramEnd"/>
          </w:p>
        </w:tc>
        <w:tc>
          <w:tcPr>
            <w:tcW w:w="850" w:type="dxa"/>
            <w:vAlign w:val="center"/>
          </w:tcPr>
          <w:p w:rsidR="00140127" w:rsidRPr="005F1B2E" w:rsidRDefault="00140127" w:rsidP="006C3638">
            <w:pPr>
              <w:pStyle w:val="34ff8"/>
            </w:pPr>
            <w:proofErr w:type="gramStart"/>
            <w:r w:rsidRPr="005F1B2E">
              <w:t>заменен-</w:t>
            </w:r>
            <w:proofErr w:type="spellStart"/>
            <w:r w:rsidRPr="005F1B2E">
              <w:t>ных</w:t>
            </w:r>
            <w:proofErr w:type="spellEnd"/>
            <w:proofErr w:type="gramEnd"/>
          </w:p>
        </w:tc>
        <w:tc>
          <w:tcPr>
            <w:tcW w:w="851" w:type="dxa"/>
            <w:vAlign w:val="center"/>
          </w:tcPr>
          <w:p w:rsidR="00140127" w:rsidRPr="005F1B2E" w:rsidRDefault="00140127" w:rsidP="006C3638">
            <w:pPr>
              <w:pStyle w:val="34ff8"/>
            </w:pPr>
            <w:r w:rsidRPr="005F1B2E">
              <w:t>новых</w:t>
            </w:r>
          </w:p>
        </w:tc>
        <w:tc>
          <w:tcPr>
            <w:tcW w:w="992" w:type="dxa"/>
            <w:vAlign w:val="center"/>
          </w:tcPr>
          <w:p w:rsidR="00140127" w:rsidRPr="005F1B2E" w:rsidRDefault="00140127" w:rsidP="006C3638">
            <w:pPr>
              <w:pStyle w:val="34ff8"/>
            </w:pPr>
            <w:proofErr w:type="spellStart"/>
            <w:proofErr w:type="gramStart"/>
            <w:r w:rsidRPr="005F1B2E">
              <w:t>аннули-рованных</w:t>
            </w:r>
            <w:proofErr w:type="spellEnd"/>
            <w:proofErr w:type="gramEnd"/>
          </w:p>
        </w:tc>
        <w:tc>
          <w:tcPr>
            <w:tcW w:w="1276" w:type="dxa"/>
            <w:vMerge/>
          </w:tcPr>
          <w:p w:rsidR="00140127" w:rsidRPr="005F1B2E" w:rsidRDefault="00140127" w:rsidP="006C3638">
            <w:pPr>
              <w:pStyle w:val="34ff8"/>
            </w:pPr>
          </w:p>
        </w:tc>
        <w:tc>
          <w:tcPr>
            <w:tcW w:w="1134" w:type="dxa"/>
            <w:vMerge/>
          </w:tcPr>
          <w:p w:rsidR="00140127" w:rsidRPr="005F1B2E" w:rsidRDefault="00140127" w:rsidP="006C3638">
            <w:pPr>
              <w:pStyle w:val="34ff8"/>
            </w:pPr>
          </w:p>
        </w:tc>
        <w:tc>
          <w:tcPr>
            <w:tcW w:w="1276" w:type="dxa"/>
            <w:vMerge/>
          </w:tcPr>
          <w:p w:rsidR="00140127" w:rsidRPr="005F1B2E" w:rsidRDefault="00140127" w:rsidP="006C3638">
            <w:pPr>
              <w:pStyle w:val="34ff8"/>
            </w:pPr>
          </w:p>
        </w:tc>
        <w:tc>
          <w:tcPr>
            <w:tcW w:w="1246" w:type="dxa"/>
            <w:vMerge/>
          </w:tcPr>
          <w:p w:rsidR="00140127" w:rsidRPr="005F1B2E" w:rsidRDefault="00140127" w:rsidP="006C3638">
            <w:pPr>
              <w:pStyle w:val="34ff8"/>
            </w:pPr>
          </w:p>
        </w:tc>
        <w:tc>
          <w:tcPr>
            <w:tcW w:w="882" w:type="dxa"/>
            <w:vMerge/>
          </w:tcPr>
          <w:p w:rsidR="00140127" w:rsidRPr="005F1B2E" w:rsidRDefault="00140127" w:rsidP="006C3638">
            <w:pPr>
              <w:pStyle w:val="34ff8"/>
            </w:pPr>
          </w:p>
        </w:tc>
      </w:tr>
      <w:tr w:rsidR="00140127" w:rsidTr="006C3638">
        <w:trPr>
          <w:trHeight w:val="400"/>
        </w:trPr>
        <w:tc>
          <w:tcPr>
            <w:tcW w:w="518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900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50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51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992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7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134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7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4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82" w:type="dxa"/>
          </w:tcPr>
          <w:p w:rsidR="00140127" w:rsidRDefault="00140127" w:rsidP="006C3638">
            <w:pPr>
              <w:pStyle w:val="34ff4"/>
            </w:pPr>
          </w:p>
        </w:tc>
      </w:tr>
      <w:tr w:rsidR="00140127" w:rsidTr="006C3638">
        <w:trPr>
          <w:trHeight w:val="400"/>
        </w:trPr>
        <w:tc>
          <w:tcPr>
            <w:tcW w:w="518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900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50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51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992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7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134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7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4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82" w:type="dxa"/>
          </w:tcPr>
          <w:p w:rsidR="00140127" w:rsidRDefault="00140127" w:rsidP="006C3638">
            <w:pPr>
              <w:pStyle w:val="34ff4"/>
            </w:pPr>
          </w:p>
        </w:tc>
      </w:tr>
      <w:tr w:rsidR="00140127" w:rsidTr="006C3638">
        <w:trPr>
          <w:trHeight w:val="400"/>
        </w:trPr>
        <w:tc>
          <w:tcPr>
            <w:tcW w:w="518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900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50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51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992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7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134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7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4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82" w:type="dxa"/>
          </w:tcPr>
          <w:p w:rsidR="00140127" w:rsidRDefault="00140127" w:rsidP="006C3638">
            <w:pPr>
              <w:pStyle w:val="34ff4"/>
            </w:pPr>
          </w:p>
        </w:tc>
      </w:tr>
      <w:tr w:rsidR="00140127" w:rsidTr="006C3638">
        <w:trPr>
          <w:trHeight w:val="400"/>
        </w:trPr>
        <w:tc>
          <w:tcPr>
            <w:tcW w:w="518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900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50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51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992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7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134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7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4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82" w:type="dxa"/>
          </w:tcPr>
          <w:p w:rsidR="00140127" w:rsidRDefault="00140127" w:rsidP="006C3638">
            <w:pPr>
              <w:pStyle w:val="34ff4"/>
            </w:pPr>
          </w:p>
        </w:tc>
      </w:tr>
      <w:tr w:rsidR="00140127" w:rsidTr="006C3638">
        <w:trPr>
          <w:trHeight w:val="400"/>
        </w:trPr>
        <w:tc>
          <w:tcPr>
            <w:tcW w:w="518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900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50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51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992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7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134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7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4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82" w:type="dxa"/>
          </w:tcPr>
          <w:p w:rsidR="00140127" w:rsidRDefault="00140127" w:rsidP="006C3638">
            <w:pPr>
              <w:pStyle w:val="34ff4"/>
            </w:pPr>
          </w:p>
        </w:tc>
      </w:tr>
      <w:tr w:rsidR="00140127" w:rsidTr="006C3638">
        <w:trPr>
          <w:trHeight w:val="400"/>
        </w:trPr>
        <w:tc>
          <w:tcPr>
            <w:tcW w:w="518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900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50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51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992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7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134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7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4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82" w:type="dxa"/>
          </w:tcPr>
          <w:p w:rsidR="00140127" w:rsidRDefault="00140127" w:rsidP="006C3638">
            <w:pPr>
              <w:pStyle w:val="34ff4"/>
            </w:pPr>
          </w:p>
        </w:tc>
      </w:tr>
      <w:tr w:rsidR="00140127" w:rsidTr="006C3638">
        <w:trPr>
          <w:trHeight w:val="400"/>
        </w:trPr>
        <w:tc>
          <w:tcPr>
            <w:tcW w:w="518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900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50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51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992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7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134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7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4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82" w:type="dxa"/>
          </w:tcPr>
          <w:p w:rsidR="00140127" w:rsidRDefault="00140127" w:rsidP="006C3638">
            <w:pPr>
              <w:pStyle w:val="34ff4"/>
            </w:pPr>
          </w:p>
        </w:tc>
      </w:tr>
      <w:tr w:rsidR="00140127" w:rsidTr="006C3638">
        <w:trPr>
          <w:trHeight w:val="400"/>
        </w:trPr>
        <w:tc>
          <w:tcPr>
            <w:tcW w:w="518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900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50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51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992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7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134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7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4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82" w:type="dxa"/>
          </w:tcPr>
          <w:p w:rsidR="00140127" w:rsidRDefault="00140127" w:rsidP="006C3638">
            <w:pPr>
              <w:pStyle w:val="34ff4"/>
            </w:pPr>
          </w:p>
        </w:tc>
      </w:tr>
      <w:tr w:rsidR="00140127" w:rsidTr="006C3638">
        <w:trPr>
          <w:trHeight w:val="400"/>
        </w:trPr>
        <w:tc>
          <w:tcPr>
            <w:tcW w:w="518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900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50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51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992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7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134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7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4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82" w:type="dxa"/>
          </w:tcPr>
          <w:p w:rsidR="00140127" w:rsidRDefault="00140127" w:rsidP="006C3638">
            <w:pPr>
              <w:pStyle w:val="34ff4"/>
            </w:pPr>
          </w:p>
        </w:tc>
      </w:tr>
      <w:tr w:rsidR="00140127" w:rsidTr="006C3638">
        <w:trPr>
          <w:trHeight w:val="400"/>
        </w:trPr>
        <w:tc>
          <w:tcPr>
            <w:tcW w:w="518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900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50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51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992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7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134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7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4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82" w:type="dxa"/>
          </w:tcPr>
          <w:p w:rsidR="00140127" w:rsidRDefault="00140127" w:rsidP="006C3638">
            <w:pPr>
              <w:pStyle w:val="34ff4"/>
            </w:pPr>
          </w:p>
        </w:tc>
      </w:tr>
      <w:tr w:rsidR="00140127" w:rsidTr="006C3638">
        <w:trPr>
          <w:trHeight w:val="400"/>
        </w:trPr>
        <w:tc>
          <w:tcPr>
            <w:tcW w:w="518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900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50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51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992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7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134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7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4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82" w:type="dxa"/>
          </w:tcPr>
          <w:p w:rsidR="00140127" w:rsidRDefault="00140127" w:rsidP="006C3638">
            <w:pPr>
              <w:pStyle w:val="34ff4"/>
            </w:pPr>
          </w:p>
        </w:tc>
      </w:tr>
      <w:tr w:rsidR="00140127" w:rsidTr="006C3638">
        <w:trPr>
          <w:trHeight w:val="400"/>
        </w:trPr>
        <w:tc>
          <w:tcPr>
            <w:tcW w:w="518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900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50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51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992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7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134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7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4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82" w:type="dxa"/>
          </w:tcPr>
          <w:p w:rsidR="00140127" w:rsidRDefault="00140127" w:rsidP="006C3638">
            <w:pPr>
              <w:pStyle w:val="34ff4"/>
            </w:pPr>
          </w:p>
        </w:tc>
      </w:tr>
      <w:tr w:rsidR="00140127" w:rsidTr="006C3638">
        <w:trPr>
          <w:trHeight w:val="400"/>
        </w:trPr>
        <w:tc>
          <w:tcPr>
            <w:tcW w:w="518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900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50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51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992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7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134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7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4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82" w:type="dxa"/>
          </w:tcPr>
          <w:p w:rsidR="00140127" w:rsidRDefault="00140127" w:rsidP="006C3638">
            <w:pPr>
              <w:pStyle w:val="34ff4"/>
            </w:pPr>
          </w:p>
        </w:tc>
      </w:tr>
      <w:tr w:rsidR="00140127" w:rsidTr="006C3638">
        <w:trPr>
          <w:trHeight w:val="400"/>
        </w:trPr>
        <w:tc>
          <w:tcPr>
            <w:tcW w:w="518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900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50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51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992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7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134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7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4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82" w:type="dxa"/>
          </w:tcPr>
          <w:p w:rsidR="00140127" w:rsidRDefault="00140127" w:rsidP="006C3638">
            <w:pPr>
              <w:pStyle w:val="34ff4"/>
            </w:pPr>
          </w:p>
        </w:tc>
      </w:tr>
      <w:tr w:rsidR="00140127" w:rsidTr="006C3638">
        <w:trPr>
          <w:trHeight w:val="400"/>
        </w:trPr>
        <w:tc>
          <w:tcPr>
            <w:tcW w:w="518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900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50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51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992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7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134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7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4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82" w:type="dxa"/>
          </w:tcPr>
          <w:p w:rsidR="00140127" w:rsidRDefault="00140127" w:rsidP="006C3638">
            <w:pPr>
              <w:pStyle w:val="34ff4"/>
            </w:pPr>
          </w:p>
        </w:tc>
      </w:tr>
      <w:tr w:rsidR="00140127" w:rsidTr="006C3638">
        <w:trPr>
          <w:trHeight w:val="400"/>
        </w:trPr>
        <w:tc>
          <w:tcPr>
            <w:tcW w:w="518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900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50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51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992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7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134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7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4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82" w:type="dxa"/>
          </w:tcPr>
          <w:p w:rsidR="00140127" w:rsidRDefault="00140127" w:rsidP="006C3638">
            <w:pPr>
              <w:pStyle w:val="34ff4"/>
            </w:pPr>
          </w:p>
        </w:tc>
      </w:tr>
      <w:tr w:rsidR="00140127" w:rsidTr="006C3638">
        <w:trPr>
          <w:trHeight w:val="400"/>
        </w:trPr>
        <w:tc>
          <w:tcPr>
            <w:tcW w:w="518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900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50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51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992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7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134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7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4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82" w:type="dxa"/>
          </w:tcPr>
          <w:p w:rsidR="00140127" w:rsidRDefault="00140127" w:rsidP="006C3638">
            <w:pPr>
              <w:pStyle w:val="34ff4"/>
            </w:pPr>
          </w:p>
        </w:tc>
      </w:tr>
      <w:tr w:rsidR="00140127" w:rsidTr="006C3638">
        <w:trPr>
          <w:trHeight w:val="400"/>
        </w:trPr>
        <w:tc>
          <w:tcPr>
            <w:tcW w:w="518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900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50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51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992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7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134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7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4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82" w:type="dxa"/>
          </w:tcPr>
          <w:p w:rsidR="00140127" w:rsidRDefault="00140127" w:rsidP="006C3638">
            <w:pPr>
              <w:pStyle w:val="34ff4"/>
            </w:pPr>
          </w:p>
        </w:tc>
      </w:tr>
      <w:tr w:rsidR="00140127" w:rsidTr="006C3638">
        <w:trPr>
          <w:trHeight w:val="400"/>
        </w:trPr>
        <w:tc>
          <w:tcPr>
            <w:tcW w:w="518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900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50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51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992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7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134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7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4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82" w:type="dxa"/>
          </w:tcPr>
          <w:p w:rsidR="00140127" w:rsidRDefault="00140127" w:rsidP="006C3638">
            <w:pPr>
              <w:pStyle w:val="34ff4"/>
            </w:pPr>
          </w:p>
        </w:tc>
      </w:tr>
      <w:tr w:rsidR="00140127" w:rsidTr="006C3638">
        <w:trPr>
          <w:trHeight w:val="400"/>
        </w:trPr>
        <w:tc>
          <w:tcPr>
            <w:tcW w:w="518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900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50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51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992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7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134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7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4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82" w:type="dxa"/>
          </w:tcPr>
          <w:p w:rsidR="00140127" w:rsidRDefault="00140127" w:rsidP="006C3638">
            <w:pPr>
              <w:pStyle w:val="34ff4"/>
            </w:pPr>
          </w:p>
        </w:tc>
      </w:tr>
      <w:tr w:rsidR="00140127" w:rsidTr="006C3638">
        <w:trPr>
          <w:trHeight w:val="400"/>
        </w:trPr>
        <w:tc>
          <w:tcPr>
            <w:tcW w:w="518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900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50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51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992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7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134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7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1246" w:type="dxa"/>
          </w:tcPr>
          <w:p w:rsidR="00140127" w:rsidRDefault="00140127" w:rsidP="006C3638">
            <w:pPr>
              <w:pStyle w:val="34ff4"/>
            </w:pPr>
          </w:p>
        </w:tc>
        <w:tc>
          <w:tcPr>
            <w:tcW w:w="882" w:type="dxa"/>
          </w:tcPr>
          <w:p w:rsidR="00140127" w:rsidRDefault="00140127" w:rsidP="006C3638">
            <w:pPr>
              <w:pStyle w:val="34ff4"/>
            </w:pPr>
          </w:p>
        </w:tc>
      </w:tr>
    </w:tbl>
    <w:p w:rsidR="00AB28D5" w:rsidRPr="00AB28D5" w:rsidRDefault="00AB28D5" w:rsidP="002C35B5">
      <w:pPr>
        <w:pStyle w:val="34fffb"/>
      </w:pPr>
    </w:p>
    <w:sectPr w:rsidR="00AB28D5" w:rsidRPr="00AB28D5" w:rsidSect="00375A85">
      <w:pgSz w:w="11906" w:h="16838" w:code="9"/>
      <w:pgMar w:top="1134" w:right="567" w:bottom="851" w:left="1418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4236" w:rsidRDefault="00264236" w:rsidP="00AD0715">
      <w:r>
        <w:separator/>
      </w:r>
    </w:p>
    <w:p w:rsidR="00264236" w:rsidRDefault="00264236" w:rsidP="00AD0715"/>
  </w:endnote>
  <w:endnote w:type="continuationSeparator" w:id="0">
    <w:p w:rsidR="00264236" w:rsidRDefault="00264236" w:rsidP="00AD0715">
      <w:r>
        <w:continuationSeparator/>
      </w:r>
    </w:p>
    <w:p w:rsidR="00264236" w:rsidRDefault="00264236" w:rsidP="00AD07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4236" w:rsidRDefault="00264236" w:rsidP="00AD0715">
      <w:r>
        <w:separator/>
      </w:r>
    </w:p>
    <w:p w:rsidR="00264236" w:rsidRDefault="00264236" w:rsidP="00AD0715"/>
  </w:footnote>
  <w:footnote w:type="continuationSeparator" w:id="0">
    <w:p w:rsidR="00264236" w:rsidRDefault="00264236" w:rsidP="00AD0715">
      <w:r>
        <w:continuationSeparator/>
      </w:r>
    </w:p>
    <w:p w:rsidR="00264236" w:rsidRDefault="00264236" w:rsidP="00AD07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0592815"/>
      <w:docPartObj>
        <w:docPartGallery w:val="Page Numbers (Top of Page)"/>
        <w:docPartUnique/>
      </w:docPartObj>
    </w:sdtPr>
    <w:sdtEndPr/>
    <w:sdtContent>
      <w:p w:rsidR="00CD1A7A" w:rsidRDefault="00CD1A7A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A7A" w:rsidRDefault="00CD1A7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0C80"/>
    <w:multiLevelType w:val="multilevel"/>
    <w:tmpl w:val="E498257C"/>
    <w:lvl w:ilvl="0">
      <w:start w:val="1"/>
      <w:numFmt w:val="russianLower"/>
      <w:pStyle w:val="341"/>
      <w:lvlText w:val="%1)"/>
      <w:lvlJc w:val="left"/>
      <w:pPr>
        <w:tabs>
          <w:tab w:val="num" w:pos="1191"/>
        </w:tabs>
        <w:ind w:left="1191" w:hanging="471"/>
      </w:pPr>
      <w:rPr>
        <w:rFonts w:hint="default"/>
        <w:b w:val="0"/>
        <w:i w:val="0"/>
      </w:rPr>
    </w:lvl>
    <w:lvl w:ilvl="1">
      <w:start w:val="1"/>
      <w:numFmt w:val="decimal"/>
      <w:pStyle w:val="342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pStyle w:val="343"/>
      <w:lvlText w:val="%3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4DE7286"/>
    <w:multiLevelType w:val="hybridMultilevel"/>
    <w:tmpl w:val="1B329DFA"/>
    <w:lvl w:ilvl="0" w:tplc="D7F4429E">
      <w:start w:val="1"/>
      <w:numFmt w:val="russianLower"/>
      <w:pStyle w:val="3430"/>
      <w:lvlText w:val="%1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77E7B"/>
    <w:multiLevelType w:val="hybridMultilevel"/>
    <w:tmpl w:val="1DCC64EC"/>
    <w:lvl w:ilvl="0" w:tplc="1B588328">
      <w:start w:val="1"/>
      <w:numFmt w:val="bullet"/>
      <w:pStyle w:val="3410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41DF0"/>
    <w:multiLevelType w:val="hybridMultilevel"/>
    <w:tmpl w:val="50428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B03A4"/>
    <w:multiLevelType w:val="hybridMultilevel"/>
    <w:tmpl w:val="290C1200"/>
    <w:lvl w:ilvl="0" w:tplc="E5CA26E2">
      <w:start w:val="1"/>
      <w:numFmt w:val="decimal"/>
      <w:pStyle w:val="34"/>
      <w:lvlText w:val="%1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78098F"/>
    <w:multiLevelType w:val="multilevel"/>
    <w:tmpl w:val="7F9ABDA0"/>
    <w:lvl w:ilvl="0">
      <w:start w:val="1"/>
      <w:numFmt w:val="decimal"/>
      <w:pStyle w:val="340"/>
      <w:lvlText w:val="%1)"/>
      <w:lvlJc w:val="left"/>
      <w:pPr>
        <w:tabs>
          <w:tab w:val="num" w:pos="1191"/>
        </w:tabs>
        <w:ind w:left="1191" w:hanging="471"/>
      </w:pPr>
      <w:rPr>
        <w:rFonts w:hint="default"/>
        <w:b w:val="0"/>
        <w:i w:val="0"/>
      </w:rPr>
    </w:lvl>
    <w:lvl w:ilvl="1">
      <w:start w:val="1"/>
      <w:numFmt w:val="russianLower"/>
      <w:pStyle w:val="344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4010C86"/>
    <w:multiLevelType w:val="hybridMultilevel"/>
    <w:tmpl w:val="5CEAF56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B33870"/>
    <w:multiLevelType w:val="hybridMultilevel"/>
    <w:tmpl w:val="B92EC9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BB4E7E"/>
    <w:multiLevelType w:val="hybridMultilevel"/>
    <w:tmpl w:val="0BFAC09E"/>
    <w:lvl w:ilvl="0" w:tplc="D76A8058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4951E7"/>
    <w:multiLevelType w:val="hybridMultilevel"/>
    <w:tmpl w:val="807A5E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3B7FCB"/>
    <w:multiLevelType w:val="hybridMultilevel"/>
    <w:tmpl w:val="20EC84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053530"/>
    <w:multiLevelType w:val="hybridMultilevel"/>
    <w:tmpl w:val="43EE5194"/>
    <w:lvl w:ilvl="0" w:tplc="F6140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446E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5A1A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9E0B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40D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146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341A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8A4B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D817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1D934FC6"/>
    <w:multiLevelType w:val="hybridMultilevel"/>
    <w:tmpl w:val="FBB018D8"/>
    <w:lvl w:ilvl="0" w:tplc="EA00A64C">
      <w:start w:val="1"/>
      <w:numFmt w:val="bullet"/>
      <w:lvlText w:val="–"/>
      <w:lvlJc w:val="left"/>
      <w:pPr>
        <w:ind w:left="283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13" w15:restartNumberingAfterBreak="0">
    <w:nsid w:val="20DB2C2E"/>
    <w:multiLevelType w:val="multilevel"/>
    <w:tmpl w:val="2B98AB58"/>
    <w:lvl w:ilvl="0">
      <w:start w:val="1"/>
      <w:numFmt w:val="decimal"/>
      <w:lvlText w:val="%1)"/>
      <w:lvlJc w:val="left"/>
      <w:pPr>
        <w:tabs>
          <w:tab w:val="num" w:pos="1191"/>
        </w:tabs>
        <w:ind w:left="1191" w:hanging="471"/>
      </w:pPr>
      <w:rPr>
        <w:rFonts w:ascii="Times New Roman" w:hAnsi="Times New Roman" w:hint="default"/>
        <w:sz w:val="24"/>
      </w:rPr>
    </w:lvl>
    <w:lvl w:ilvl="1">
      <w:start w:val="1"/>
      <w:numFmt w:val="russianLower"/>
      <w:lvlText w:val="%2)"/>
      <w:lvlJc w:val="left"/>
      <w:pPr>
        <w:tabs>
          <w:tab w:val="num" w:pos="1888"/>
        </w:tabs>
        <w:ind w:left="1888" w:hanging="47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64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814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882"/>
        </w:tabs>
        <w:ind w:left="388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14" w15:restartNumberingAfterBreak="0">
    <w:nsid w:val="22E27A68"/>
    <w:multiLevelType w:val="hybridMultilevel"/>
    <w:tmpl w:val="1F426F80"/>
    <w:lvl w:ilvl="0" w:tplc="EC5E60C4">
      <w:start w:val="1"/>
      <w:numFmt w:val="decimal"/>
      <w:pStyle w:val="345"/>
      <w:lvlText w:val="%1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75476D7"/>
    <w:multiLevelType w:val="hybridMultilevel"/>
    <w:tmpl w:val="E21E5A7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6C3B46"/>
    <w:multiLevelType w:val="multilevel"/>
    <w:tmpl w:val="829E7A04"/>
    <w:lvl w:ilvl="0">
      <w:start w:val="1"/>
      <w:numFmt w:val="bullet"/>
      <w:lvlText w:val=""/>
      <w:lvlJc w:val="left"/>
      <w:pPr>
        <w:tabs>
          <w:tab w:val="num" w:pos="1191"/>
        </w:tabs>
        <w:ind w:left="1191" w:hanging="47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888"/>
        </w:tabs>
        <w:ind w:left="1888" w:hanging="4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2586"/>
        </w:tabs>
        <w:ind w:left="2586" w:hanging="47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C0744F9"/>
    <w:multiLevelType w:val="hybridMultilevel"/>
    <w:tmpl w:val="DBBAF3DC"/>
    <w:lvl w:ilvl="0" w:tplc="F9BEAF42">
      <w:start w:val="1"/>
      <w:numFmt w:val="decimal"/>
      <w:pStyle w:val="346"/>
      <w:lvlText w:val="%1"/>
      <w:lvlJc w:val="left"/>
      <w:pPr>
        <w:tabs>
          <w:tab w:val="num" w:pos="1191"/>
        </w:tabs>
        <w:ind w:left="1191" w:hanging="47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D75415"/>
    <w:multiLevelType w:val="hybridMultilevel"/>
    <w:tmpl w:val="6E7059D4"/>
    <w:lvl w:ilvl="0" w:tplc="76FE62F6">
      <w:start w:val="1"/>
      <w:numFmt w:val="decimal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2505CB"/>
    <w:multiLevelType w:val="hybridMultilevel"/>
    <w:tmpl w:val="F9D86B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A187A08"/>
    <w:multiLevelType w:val="hybridMultilevel"/>
    <w:tmpl w:val="BA9099C6"/>
    <w:lvl w:ilvl="0" w:tplc="57E42826">
      <w:start w:val="1"/>
      <w:numFmt w:val="bullet"/>
      <w:pStyle w:val="3420"/>
      <w:lvlText w:val="–"/>
      <w:lvlJc w:val="left"/>
      <w:pPr>
        <w:tabs>
          <w:tab w:val="num" w:pos="1077"/>
        </w:tabs>
        <w:ind w:left="1077" w:hanging="357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4162B"/>
    <w:multiLevelType w:val="multilevel"/>
    <w:tmpl w:val="2EBC3D62"/>
    <w:styleLink w:val="a"/>
    <w:lvl w:ilvl="0">
      <w:start w:val="1"/>
      <w:numFmt w:val="upperLetter"/>
      <w:lvlText w:val="Приложение %1."/>
      <w:lvlJc w:val="left"/>
      <w:pPr>
        <w:tabs>
          <w:tab w:val="num" w:pos="1004"/>
        </w:tabs>
        <w:ind w:left="0" w:firstLine="0"/>
      </w:pPr>
      <w:rPr>
        <w:rFonts w:ascii="Arial" w:hAnsi="Arial" w:hint="default"/>
        <w:sz w:val="36"/>
      </w:rPr>
    </w:lvl>
    <w:lvl w:ilvl="1">
      <w:start w:val="1"/>
      <w:numFmt w:val="decimal"/>
      <w:lvlText w:val="%1.%2"/>
      <w:lvlJc w:val="left"/>
      <w:pPr>
        <w:tabs>
          <w:tab w:val="num" w:pos="147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64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814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882"/>
        </w:tabs>
        <w:ind w:left="388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22" w15:restartNumberingAfterBreak="0">
    <w:nsid w:val="41663985"/>
    <w:multiLevelType w:val="multilevel"/>
    <w:tmpl w:val="4260C428"/>
    <w:lvl w:ilvl="0">
      <w:start w:val="1"/>
      <w:numFmt w:val="russianUpper"/>
      <w:pStyle w:val="3411"/>
      <w:lvlText w:val="Приложение %1"/>
      <w:lvlJc w:val="left"/>
      <w:pPr>
        <w:tabs>
          <w:tab w:val="num" w:pos="1004"/>
        </w:tabs>
        <w:ind w:left="0" w:firstLine="0"/>
      </w:pPr>
      <w:rPr>
        <w:rFonts w:ascii="Arial" w:hAnsi="Arial" w:hint="default"/>
        <w:sz w:val="36"/>
      </w:rPr>
    </w:lvl>
    <w:lvl w:ilvl="1">
      <w:start w:val="1"/>
      <w:numFmt w:val="decimal"/>
      <w:pStyle w:val="3421"/>
      <w:lvlText w:val="%1.%2"/>
      <w:lvlJc w:val="left"/>
      <w:pPr>
        <w:tabs>
          <w:tab w:val="num" w:pos="147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431"/>
      <w:lvlText w:val="%1.%2.%3"/>
      <w:lvlJc w:val="left"/>
      <w:pPr>
        <w:tabs>
          <w:tab w:val="num" w:pos="164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3440"/>
      <w:lvlText w:val="%1.%2.%3.%4"/>
      <w:lvlJc w:val="left"/>
      <w:pPr>
        <w:tabs>
          <w:tab w:val="num" w:pos="1814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3450"/>
      <w:lvlText w:val="%1.%2.%3.%4.%5"/>
      <w:lvlJc w:val="left"/>
      <w:pPr>
        <w:tabs>
          <w:tab w:val="num" w:pos="1985"/>
        </w:tabs>
        <w:ind w:left="720" w:firstLine="0"/>
      </w:pPr>
      <w:rPr>
        <w:rFonts w:ascii="Arial" w:hAnsi="Arial" w:cs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23" w15:restartNumberingAfterBreak="0">
    <w:nsid w:val="42CD6D2E"/>
    <w:multiLevelType w:val="hybridMultilevel"/>
    <w:tmpl w:val="80548F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911FC8"/>
    <w:multiLevelType w:val="hybridMultilevel"/>
    <w:tmpl w:val="E2FC9E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4D1FE2"/>
    <w:multiLevelType w:val="multilevel"/>
    <w:tmpl w:val="1138DC4C"/>
    <w:lvl w:ilvl="0">
      <w:start w:val="1"/>
      <w:numFmt w:val="russianLower"/>
      <w:lvlText w:val="%1)"/>
      <w:lvlJc w:val="left"/>
      <w:pPr>
        <w:tabs>
          <w:tab w:val="num" w:pos="1191"/>
        </w:tabs>
        <w:ind w:left="1191" w:hanging="471"/>
      </w:pPr>
      <w:rPr>
        <w:rFonts w:hint="default"/>
        <w:b w:val="0"/>
        <w:i w:val="0"/>
      </w:rPr>
    </w:lvl>
    <w:lvl w:ilvl="1">
      <w:start w:val="1"/>
      <w:numFmt w:val="decimal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4A892361"/>
    <w:multiLevelType w:val="multilevel"/>
    <w:tmpl w:val="1138DC4C"/>
    <w:styleLink w:val="347"/>
    <w:lvl w:ilvl="0">
      <w:start w:val="1"/>
      <w:numFmt w:val="russianLower"/>
      <w:lvlText w:val="%1)"/>
      <w:lvlJc w:val="left"/>
      <w:pPr>
        <w:tabs>
          <w:tab w:val="num" w:pos="1191"/>
        </w:tabs>
        <w:ind w:left="1191" w:hanging="471"/>
      </w:pPr>
      <w:rPr>
        <w:rFonts w:hint="default"/>
        <w:b w:val="0"/>
        <w:i w:val="0"/>
      </w:rPr>
    </w:lvl>
    <w:lvl w:ilvl="1">
      <w:start w:val="1"/>
      <w:numFmt w:val="decimal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4D4E65B4"/>
    <w:multiLevelType w:val="hybridMultilevel"/>
    <w:tmpl w:val="0BA871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327791"/>
    <w:multiLevelType w:val="hybridMultilevel"/>
    <w:tmpl w:val="2C1ED76C"/>
    <w:lvl w:ilvl="0" w:tplc="DFDA2C2E">
      <w:start w:val="1"/>
      <w:numFmt w:val="decimal"/>
      <w:pStyle w:val="3422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7808D7"/>
    <w:multiLevelType w:val="hybridMultilevel"/>
    <w:tmpl w:val="22BE2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F37162"/>
    <w:multiLevelType w:val="hybridMultilevel"/>
    <w:tmpl w:val="0CCC4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254629"/>
    <w:multiLevelType w:val="hybridMultilevel"/>
    <w:tmpl w:val="81284ED4"/>
    <w:lvl w:ilvl="0" w:tplc="915C11E4">
      <w:start w:val="1"/>
      <w:numFmt w:val="bullet"/>
      <w:lvlText w:val=""/>
      <w:lvlJc w:val="left"/>
      <w:pPr>
        <w:tabs>
          <w:tab w:val="num" w:pos="1191"/>
        </w:tabs>
        <w:ind w:left="1191" w:hanging="47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EC2B42"/>
    <w:multiLevelType w:val="hybridMultilevel"/>
    <w:tmpl w:val="7D300104"/>
    <w:lvl w:ilvl="0" w:tplc="643A9FA0">
      <w:start w:val="1"/>
      <w:numFmt w:val="decimal"/>
      <w:pStyle w:val="348"/>
      <w:lvlText w:val="[%1]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99B3442"/>
    <w:multiLevelType w:val="multilevel"/>
    <w:tmpl w:val="5F5EEC40"/>
    <w:lvl w:ilvl="0">
      <w:start w:val="1"/>
      <w:numFmt w:val="bullet"/>
      <w:pStyle w:val="3412"/>
      <w:lvlText w:val="–"/>
      <w:lvlJc w:val="left"/>
      <w:pPr>
        <w:tabs>
          <w:tab w:val="num" w:pos="1191"/>
        </w:tabs>
        <w:ind w:left="1191" w:hanging="471"/>
      </w:pPr>
      <w:rPr>
        <w:rFonts w:ascii="Times New Roman" w:hAnsi="Times New Roman" w:cs="Times New Roman" w:hint="default"/>
      </w:rPr>
    </w:lvl>
    <w:lvl w:ilvl="1">
      <w:start w:val="1"/>
      <w:numFmt w:val="bullet"/>
      <w:pStyle w:val="3423"/>
      <w:lvlText w:val="–"/>
      <w:lvlJc w:val="left"/>
      <w:pPr>
        <w:tabs>
          <w:tab w:val="num" w:pos="1888"/>
        </w:tabs>
        <w:ind w:left="1888" w:hanging="470"/>
      </w:pPr>
      <w:rPr>
        <w:rFonts w:ascii="Times New Roman" w:hAnsi="Times New Roman" w:cs="Times New Roman" w:hint="default"/>
      </w:rPr>
    </w:lvl>
    <w:lvl w:ilvl="2">
      <w:start w:val="1"/>
      <w:numFmt w:val="bullet"/>
      <w:pStyle w:val="3432"/>
      <w:lvlText w:val="–"/>
      <w:lvlJc w:val="left"/>
      <w:pPr>
        <w:tabs>
          <w:tab w:val="num" w:pos="2586"/>
        </w:tabs>
        <w:ind w:left="2586" w:hanging="471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EE25DA"/>
    <w:multiLevelType w:val="hybridMultilevel"/>
    <w:tmpl w:val="C00AED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3012FC2"/>
    <w:multiLevelType w:val="multilevel"/>
    <w:tmpl w:val="AAD406E4"/>
    <w:lvl w:ilvl="0">
      <w:start w:val="1"/>
      <w:numFmt w:val="decimal"/>
      <w:pStyle w:val="1"/>
      <w:lvlText w:val="%1"/>
      <w:lvlJc w:val="left"/>
      <w:pPr>
        <w:tabs>
          <w:tab w:val="num" w:pos="147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147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2201"/>
        </w:tabs>
        <w:ind w:left="1277" w:firstLine="0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814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041"/>
        </w:tabs>
        <w:ind w:left="720" w:firstLine="0"/>
      </w:pPr>
      <w:rPr>
        <w:rFonts w:ascii="Arial" w:hAnsi="Arial" w:hint="default"/>
        <w:b w:val="0"/>
        <w:i/>
        <w:sz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268"/>
        </w:tabs>
        <w:ind w:left="72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783F5F9C"/>
    <w:multiLevelType w:val="hybridMultilevel"/>
    <w:tmpl w:val="6F848A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F4A0272"/>
    <w:multiLevelType w:val="hybridMultilevel"/>
    <w:tmpl w:val="8840956E"/>
    <w:lvl w:ilvl="0" w:tplc="6C9E770E">
      <w:start w:val="1"/>
      <w:numFmt w:val="bullet"/>
      <w:pStyle w:val="349"/>
      <w:lvlText w:val=""/>
      <w:lvlJc w:val="left"/>
      <w:pPr>
        <w:tabs>
          <w:tab w:val="num" w:pos="1191"/>
        </w:tabs>
        <w:ind w:left="1191" w:hanging="471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FC32042"/>
    <w:multiLevelType w:val="hybridMultilevel"/>
    <w:tmpl w:val="2628150C"/>
    <w:lvl w:ilvl="0" w:tplc="0180C7BC">
      <w:start w:val="1"/>
      <w:numFmt w:val="decimal"/>
      <w:pStyle w:val="3413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2"/>
  </w:num>
  <w:num w:numId="3">
    <w:abstractNumId w:val="28"/>
  </w:num>
  <w:num w:numId="4">
    <w:abstractNumId w:val="1"/>
  </w:num>
  <w:num w:numId="5">
    <w:abstractNumId w:val="17"/>
  </w:num>
  <w:num w:numId="6">
    <w:abstractNumId w:val="4"/>
  </w:num>
  <w:num w:numId="7">
    <w:abstractNumId w:val="22"/>
  </w:num>
  <w:num w:numId="8">
    <w:abstractNumId w:val="21"/>
  </w:num>
  <w:num w:numId="9">
    <w:abstractNumId w:val="14"/>
  </w:num>
  <w:num w:numId="10">
    <w:abstractNumId w:val="37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6"/>
  </w:num>
  <w:num w:numId="13">
    <w:abstractNumId w:val="0"/>
  </w:num>
  <w:num w:numId="14">
    <w:abstractNumId w:val="33"/>
  </w:num>
  <w:num w:numId="15">
    <w:abstractNumId w:val="5"/>
  </w:num>
  <w:num w:numId="16">
    <w:abstractNumId w:val="38"/>
  </w:num>
  <w:num w:numId="17">
    <w:abstractNumId w:val="20"/>
  </w:num>
  <w:num w:numId="18">
    <w:abstractNumId w:val="25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1"/>
    <w:lvlOverride w:ilvl="0">
      <w:startOverride w:val="1"/>
    </w:lvlOverride>
  </w:num>
  <w:num w:numId="21">
    <w:abstractNumId w:val="18"/>
  </w:num>
  <w:num w:numId="22">
    <w:abstractNumId w:val="13"/>
  </w:num>
  <w:num w:numId="23">
    <w:abstractNumId w:val="2"/>
  </w:num>
  <w:num w:numId="2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3"/>
    <w:lvlOverride w:ilvl="0">
      <w:startOverride w:val="1"/>
    </w:lvlOverride>
  </w:num>
  <w:num w:numId="26">
    <w:abstractNumId w:val="8"/>
  </w:num>
  <w:num w:numId="27">
    <w:abstractNumId w:val="12"/>
  </w:num>
  <w:num w:numId="28">
    <w:abstractNumId w:val="20"/>
    <w:lvlOverride w:ilvl="0">
      <w:startOverride w:val="1"/>
    </w:lvlOverride>
  </w:num>
  <w:num w:numId="29">
    <w:abstractNumId w:val="7"/>
  </w:num>
  <w:num w:numId="30">
    <w:abstractNumId w:val="24"/>
  </w:num>
  <w:num w:numId="31">
    <w:abstractNumId w:val="9"/>
  </w:num>
  <w:num w:numId="32">
    <w:abstractNumId w:val="6"/>
  </w:num>
  <w:num w:numId="33">
    <w:abstractNumId w:val="29"/>
  </w:num>
  <w:num w:numId="34">
    <w:abstractNumId w:val="15"/>
  </w:num>
  <w:num w:numId="35">
    <w:abstractNumId w:val="30"/>
  </w:num>
  <w:num w:numId="36">
    <w:abstractNumId w:val="3"/>
  </w:num>
  <w:num w:numId="37">
    <w:abstractNumId w:val="10"/>
  </w:num>
  <w:num w:numId="38">
    <w:abstractNumId w:val="23"/>
  </w:num>
  <w:num w:numId="39">
    <w:abstractNumId w:val="11"/>
  </w:num>
  <w:num w:numId="40">
    <w:abstractNumId w:val="27"/>
  </w:num>
  <w:num w:numId="41">
    <w:abstractNumId w:val="36"/>
  </w:num>
  <w:num w:numId="42">
    <w:abstractNumId w:val="19"/>
  </w:num>
  <w:num w:numId="43">
    <w:abstractNumId w:val="3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1" w:dllVersion="512" w:checkStyle="1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B5"/>
    <w:rsid w:val="000015AE"/>
    <w:rsid w:val="00002A63"/>
    <w:rsid w:val="000049BD"/>
    <w:rsid w:val="00005458"/>
    <w:rsid w:val="00006327"/>
    <w:rsid w:val="0001094F"/>
    <w:rsid w:val="00011565"/>
    <w:rsid w:val="00011A36"/>
    <w:rsid w:val="000120C8"/>
    <w:rsid w:val="0001239C"/>
    <w:rsid w:val="00013460"/>
    <w:rsid w:val="000153BB"/>
    <w:rsid w:val="0001774A"/>
    <w:rsid w:val="00020EE5"/>
    <w:rsid w:val="00021FA2"/>
    <w:rsid w:val="000244EC"/>
    <w:rsid w:val="0002724A"/>
    <w:rsid w:val="000273CD"/>
    <w:rsid w:val="00027F35"/>
    <w:rsid w:val="000307C3"/>
    <w:rsid w:val="00030F40"/>
    <w:rsid w:val="00031841"/>
    <w:rsid w:val="00032A3D"/>
    <w:rsid w:val="00032B42"/>
    <w:rsid w:val="000331E2"/>
    <w:rsid w:val="00034037"/>
    <w:rsid w:val="000348E0"/>
    <w:rsid w:val="00035903"/>
    <w:rsid w:val="000361C2"/>
    <w:rsid w:val="000376F6"/>
    <w:rsid w:val="00037995"/>
    <w:rsid w:val="0004091C"/>
    <w:rsid w:val="00040DB6"/>
    <w:rsid w:val="000425EA"/>
    <w:rsid w:val="000432A0"/>
    <w:rsid w:val="00044633"/>
    <w:rsid w:val="000460EE"/>
    <w:rsid w:val="00047CEA"/>
    <w:rsid w:val="00047E5B"/>
    <w:rsid w:val="000501A2"/>
    <w:rsid w:val="00050522"/>
    <w:rsid w:val="00050F69"/>
    <w:rsid w:val="00051DAF"/>
    <w:rsid w:val="00052358"/>
    <w:rsid w:val="0005289F"/>
    <w:rsid w:val="00054E76"/>
    <w:rsid w:val="00055FCC"/>
    <w:rsid w:val="00057028"/>
    <w:rsid w:val="000575F9"/>
    <w:rsid w:val="00057E61"/>
    <w:rsid w:val="00061044"/>
    <w:rsid w:val="000611C2"/>
    <w:rsid w:val="00061C2D"/>
    <w:rsid w:val="000634B5"/>
    <w:rsid w:val="00063587"/>
    <w:rsid w:val="0006439F"/>
    <w:rsid w:val="00065073"/>
    <w:rsid w:val="00067291"/>
    <w:rsid w:val="0007283C"/>
    <w:rsid w:val="00073100"/>
    <w:rsid w:val="00075767"/>
    <w:rsid w:val="00075C1C"/>
    <w:rsid w:val="00076391"/>
    <w:rsid w:val="000767D9"/>
    <w:rsid w:val="00076F9C"/>
    <w:rsid w:val="00080585"/>
    <w:rsid w:val="00081223"/>
    <w:rsid w:val="00081C81"/>
    <w:rsid w:val="0008302B"/>
    <w:rsid w:val="0008350E"/>
    <w:rsid w:val="00083974"/>
    <w:rsid w:val="00084314"/>
    <w:rsid w:val="000845DC"/>
    <w:rsid w:val="00086781"/>
    <w:rsid w:val="00086950"/>
    <w:rsid w:val="0008766B"/>
    <w:rsid w:val="000911A6"/>
    <w:rsid w:val="00091D6A"/>
    <w:rsid w:val="00091FE0"/>
    <w:rsid w:val="00092E72"/>
    <w:rsid w:val="00093EC1"/>
    <w:rsid w:val="000953BF"/>
    <w:rsid w:val="00095751"/>
    <w:rsid w:val="00095C76"/>
    <w:rsid w:val="00096FD6"/>
    <w:rsid w:val="00097B5B"/>
    <w:rsid w:val="000A234C"/>
    <w:rsid w:val="000A2C56"/>
    <w:rsid w:val="000A436C"/>
    <w:rsid w:val="000A51A4"/>
    <w:rsid w:val="000A681D"/>
    <w:rsid w:val="000A6AB3"/>
    <w:rsid w:val="000A78D1"/>
    <w:rsid w:val="000A7BD2"/>
    <w:rsid w:val="000B033F"/>
    <w:rsid w:val="000B0CE2"/>
    <w:rsid w:val="000B124E"/>
    <w:rsid w:val="000B19AB"/>
    <w:rsid w:val="000B2CF7"/>
    <w:rsid w:val="000B38C9"/>
    <w:rsid w:val="000B40E9"/>
    <w:rsid w:val="000B425F"/>
    <w:rsid w:val="000B4C77"/>
    <w:rsid w:val="000B53E3"/>
    <w:rsid w:val="000B59BB"/>
    <w:rsid w:val="000B737A"/>
    <w:rsid w:val="000C6094"/>
    <w:rsid w:val="000C6268"/>
    <w:rsid w:val="000C6F52"/>
    <w:rsid w:val="000C7264"/>
    <w:rsid w:val="000D013F"/>
    <w:rsid w:val="000D170B"/>
    <w:rsid w:val="000D1F0F"/>
    <w:rsid w:val="000D293B"/>
    <w:rsid w:val="000D4199"/>
    <w:rsid w:val="000D4C77"/>
    <w:rsid w:val="000E164A"/>
    <w:rsid w:val="000E1994"/>
    <w:rsid w:val="000E1F0B"/>
    <w:rsid w:val="000E24C7"/>
    <w:rsid w:val="000E2971"/>
    <w:rsid w:val="000E3256"/>
    <w:rsid w:val="000E3B22"/>
    <w:rsid w:val="000E4C2B"/>
    <w:rsid w:val="000E5ECA"/>
    <w:rsid w:val="000E6976"/>
    <w:rsid w:val="000E7585"/>
    <w:rsid w:val="000F154D"/>
    <w:rsid w:val="000F3C15"/>
    <w:rsid w:val="000F6136"/>
    <w:rsid w:val="000F636F"/>
    <w:rsid w:val="001000C2"/>
    <w:rsid w:val="0010060A"/>
    <w:rsid w:val="0010129B"/>
    <w:rsid w:val="001013FD"/>
    <w:rsid w:val="00102B0E"/>
    <w:rsid w:val="001053DA"/>
    <w:rsid w:val="00106A0D"/>
    <w:rsid w:val="001076CB"/>
    <w:rsid w:val="00111EE5"/>
    <w:rsid w:val="00112438"/>
    <w:rsid w:val="001146F6"/>
    <w:rsid w:val="001149C9"/>
    <w:rsid w:val="00115B8B"/>
    <w:rsid w:val="0011798F"/>
    <w:rsid w:val="00120549"/>
    <w:rsid w:val="00120D35"/>
    <w:rsid w:val="00120F79"/>
    <w:rsid w:val="001230E9"/>
    <w:rsid w:val="00123EF2"/>
    <w:rsid w:val="0012402A"/>
    <w:rsid w:val="00124E9E"/>
    <w:rsid w:val="001252F6"/>
    <w:rsid w:val="0012586A"/>
    <w:rsid w:val="00126210"/>
    <w:rsid w:val="00130A7D"/>
    <w:rsid w:val="00130B1A"/>
    <w:rsid w:val="0013118C"/>
    <w:rsid w:val="00133E0C"/>
    <w:rsid w:val="001351B8"/>
    <w:rsid w:val="00135CB3"/>
    <w:rsid w:val="00136239"/>
    <w:rsid w:val="00136323"/>
    <w:rsid w:val="00140127"/>
    <w:rsid w:val="0014018E"/>
    <w:rsid w:val="00142D91"/>
    <w:rsid w:val="00143B4D"/>
    <w:rsid w:val="001478DB"/>
    <w:rsid w:val="00147B49"/>
    <w:rsid w:val="00152844"/>
    <w:rsid w:val="001530EB"/>
    <w:rsid w:val="001549A0"/>
    <w:rsid w:val="001550E8"/>
    <w:rsid w:val="00155154"/>
    <w:rsid w:val="001552D3"/>
    <w:rsid w:val="00155C2A"/>
    <w:rsid w:val="00156F45"/>
    <w:rsid w:val="001611C1"/>
    <w:rsid w:val="00162414"/>
    <w:rsid w:val="00162879"/>
    <w:rsid w:val="00163935"/>
    <w:rsid w:val="001641FF"/>
    <w:rsid w:val="0016505D"/>
    <w:rsid w:val="00165934"/>
    <w:rsid w:val="001701CA"/>
    <w:rsid w:val="0017199C"/>
    <w:rsid w:val="001732DB"/>
    <w:rsid w:val="00173333"/>
    <w:rsid w:val="0017335F"/>
    <w:rsid w:val="0017407B"/>
    <w:rsid w:val="0017488F"/>
    <w:rsid w:val="0017689A"/>
    <w:rsid w:val="00177176"/>
    <w:rsid w:val="00177243"/>
    <w:rsid w:val="00180DCA"/>
    <w:rsid w:val="00181131"/>
    <w:rsid w:val="001816A5"/>
    <w:rsid w:val="00182B4F"/>
    <w:rsid w:val="00183C9A"/>
    <w:rsid w:val="00184C6E"/>
    <w:rsid w:val="001866A2"/>
    <w:rsid w:val="00186CF1"/>
    <w:rsid w:val="00186D9F"/>
    <w:rsid w:val="00190488"/>
    <w:rsid w:val="001906D1"/>
    <w:rsid w:val="00190DC1"/>
    <w:rsid w:val="0019151D"/>
    <w:rsid w:val="00191ECC"/>
    <w:rsid w:val="00192C59"/>
    <w:rsid w:val="00192DBD"/>
    <w:rsid w:val="0019490B"/>
    <w:rsid w:val="00195A77"/>
    <w:rsid w:val="00196F17"/>
    <w:rsid w:val="00196FA3"/>
    <w:rsid w:val="00197564"/>
    <w:rsid w:val="00197F99"/>
    <w:rsid w:val="001A0063"/>
    <w:rsid w:val="001A07E9"/>
    <w:rsid w:val="001A0A6A"/>
    <w:rsid w:val="001A1924"/>
    <w:rsid w:val="001A22CD"/>
    <w:rsid w:val="001A2794"/>
    <w:rsid w:val="001A291B"/>
    <w:rsid w:val="001A3594"/>
    <w:rsid w:val="001A3AA0"/>
    <w:rsid w:val="001A3B3F"/>
    <w:rsid w:val="001A60C4"/>
    <w:rsid w:val="001A7920"/>
    <w:rsid w:val="001B1371"/>
    <w:rsid w:val="001B1AFB"/>
    <w:rsid w:val="001B5C19"/>
    <w:rsid w:val="001B74D6"/>
    <w:rsid w:val="001C1558"/>
    <w:rsid w:val="001C18DF"/>
    <w:rsid w:val="001C2864"/>
    <w:rsid w:val="001C3705"/>
    <w:rsid w:val="001C47BA"/>
    <w:rsid w:val="001C5757"/>
    <w:rsid w:val="001C5861"/>
    <w:rsid w:val="001C71C5"/>
    <w:rsid w:val="001C7F0D"/>
    <w:rsid w:val="001D0422"/>
    <w:rsid w:val="001D06B8"/>
    <w:rsid w:val="001D08F8"/>
    <w:rsid w:val="001D09B4"/>
    <w:rsid w:val="001D1537"/>
    <w:rsid w:val="001D1851"/>
    <w:rsid w:val="001D271B"/>
    <w:rsid w:val="001D2ADD"/>
    <w:rsid w:val="001D2B2B"/>
    <w:rsid w:val="001D3E16"/>
    <w:rsid w:val="001D448A"/>
    <w:rsid w:val="001D5B6A"/>
    <w:rsid w:val="001D7130"/>
    <w:rsid w:val="001D78CA"/>
    <w:rsid w:val="001D7F0C"/>
    <w:rsid w:val="001E12FC"/>
    <w:rsid w:val="001E29E1"/>
    <w:rsid w:val="001E378F"/>
    <w:rsid w:val="001E3A54"/>
    <w:rsid w:val="001E4042"/>
    <w:rsid w:val="001E4581"/>
    <w:rsid w:val="001E53C0"/>
    <w:rsid w:val="001E738F"/>
    <w:rsid w:val="001E742B"/>
    <w:rsid w:val="001F0C52"/>
    <w:rsid w:val="001F0D6F"/>
    <w:rsid w:val="001F132E"/>
    <w:rsid w:val="001F2429"/>
    <w:rsid w:val="001F2988"/>
    <w:rsid w:val="001F38DA"/>
    <w:rsid w:val="001F4A6A"/>
    <w:rsid w:val="001F4B38"/>
    <w:rsid w:val="001F5560"/>
    <w:rsid w:val="001F57E1"/>
    <w:rsid w:val="001F676E"/>
    <w:rsid w:val="00200649"/>
    <w:rsid w:val="00201651"/>
    <w:rsid w:val="00201C46"/>
    <w:rsid w:val="0020202F"/>
    <w:rsid w:val="0020282A"/>
    <w:rsid w:val="00204D0D"/>
    <w:rsid w:val="00205E67"/>
    <w:rsid w:val="00207008"/>
    <w:rsid w:val="002075A0"/>
    <w:rsid w:val="00210AF4"/>
    <w:rsid w:val="00210D89"/>
    <w:rsid w:val="0021189F"/>
    <w:rsid w:val="002138C8"/>
    <w:rsid w:val="00213CD6"/>
    <w:rsid w:val="00213D35"/>
    <w:rsid w:val="00215ADC"/>
    <w:rsid w:val="00220381"/>
    <w:rsid w:val="0022057E"/>
    <w:rsid w:val="00221122"/>
    <w:rsid w:val="002225C6"/>
    <w:rsid w:val="00225688"/>
    <w:rsid w:val="002266E7"/>
    <w:rsid w:val="00230333"/>
    <w:rsid w:val="00232ABC"/>
    <w:rsid w:val="00233899"/>
    <w:rsid w:val="00233D57"/>
    <w:rsid w:val="00237982"/>
    <w:rsid w:val="002408FE"/>
    <w:rsid w:val="00240E43"/>
    <w:rsid w:val="002418BE"/>
    <w:rsid w:val="00242490"/>
    <w:rsid w:val="00242DED"/>
    <w:rsid w:val="00244A20"/>
    <w:rsid w:val="002456CA"/>
    <w:rsid w:val="00245C5C"/>
    <w:rsid w:val="0024620D"/>
    <w:rsid w:val="0024630B"/>
    <w:rsid w:val="0024727D"/>
    <w:rsid w:val="00247F18"/>
    <w:rsid w:val="0025009F"/>
    <w:rsid w:val="00250700"/>
    <w:rsid w:val="00250B30"/>
    <w:rsid w:val="00250B59"/>
    <w:rsid w:val="00250F40"/>
    <w:rsid w:val="002526E7"/>
    <w:rsid w:val="0025488E"/>
    <w:rsid w:val="00255273"/>
    <w:rsid w:val="002561B5"/>
    <w:rsid w:val="00256C3A"/>
    <w:rsid w:val="002572B4"/>
    <w:rsid w:val="0025736F"/>
    <w:rsid w:val="00263273"/>
    <w:rsid w:val="002635C8"/>
    <w:rsid w:val="00263746"/>
    <w:rsid w:val="00263E41"/>
    <w:rsid w:val="00264236"/>
    <w:rsid w:val="002649A1"/>
    <w:rsid w:val="002654DF"/>
    <w:rsid w:val="002679E0"/>
    <w:rsid w:val="00267BAE"/>
    <w:rsid w:val="00271568"/>
    <w:rsid w:val="00272562"/>
    <w:rsid w:val="00275783"/>
    <w:rsid w:val="0027638B"/>
    <w:rsid w:val="0027648B"/>
    <w:rsid w:val="00276FF4"/>
    <w:rsid w:val="00277FDB"/>
    <w:rsid w:val="00280FCD"/>
    <w:rsid w:val="00282640"/>
    <w:rsid w:val="002827F7"/>
    <w:rsid w:val="00284630"/>
    <w:rsid w:val="00285A28"/>
    <w:rsid w:val="00286141"/>
    <w:rsid w:val="0028633C"/>
    <w:rsid w:val="00286466"/>
    <w:rsid w:val="00287213"/>
    <w:rsid w:val="00287751"/>
    <w:rsid w:val="0029010B"/>
    <w:rsid w:val="0029011B"/>
    <w:rsid w:val="0029124A"/>
    <w:rsid w:val="00291261"/>
    <w:rsid w:val="0029133D"/>
    <w:rsid w:val="002918AB"/>
    <w:rsid w:val="002921DA"/>
    <w:rsid w:val="0029351B"/>
    <w:rsid w:val="00293B1C"/>
    <w:rsid w:val="00294699"/>
    <w:rsid w:val="002957C7"/>
    <w:rsid w:val="0029641D"/>
    <w:rsid w:val="00296525"/>
    <w:rsid w:val="00296AA0"/>
    <w:rsid w:val="002973C6"/>
    <w:rsid w:val="00297B12"/>
    <w:rsid w:val="00297CA6"/>
    <w:rsid w:val="002A3CCB"/>
    <w:rsid w:val="002A5428"/>
    <w:rsid w:val="002A54DA"/>
    <w:rsid w:val="002A5E14"/>
    <w:rsid w:val="002A76D9"/>
    <w:rsid w:val="002A7DBD"/>
    <w:rsid w:val="002B03CF"/>
    <w:rsid w:val="002B1203"/>
    <w:rsid w:val="002B3A64"/>
    <w:rsid w:val="002B3E72"/>
    <w:rsid w:val="002B4251"/>
    <w:rsid w:val="002B54D3"/>
    <w:rsid w:val="002B584C"/>
    <w:rsid w:val="002B5911"/>
    <w:rsid w:val="002B7FB3"/>
    <w:rsid w:val="002C0B33"/>
    <w:rsid w:val="002C1636"/>
    <w:rsid w:val="002C2966"/>
    <w:rsid w:val="002C35B5"/>
    <w:rsid w:val="002C370B"/>
    <w:rsid w:val="002C3BE4"/>
    <w:rsid w:val="002C463E"/>
    <w:rsid w:val="002C5584"/>
    <w:rsid w:val="002C5B48"/>
    <w:rsid w:val="002C5C6E"/>
    <w:rsid w:val="002C6CF5"/>
    <w:rsid w:val="002D02FB"/>
    <w:rsid w:val="002D0524"/>
    <w:rsid w:val="002D0CA2"/>
    <w:rsid w:val="002D1E85"/>
    <w:rsid w:val="002D3361"/>
    <w:rsid w:val="002D5BD9"/>
    <w:rsid w:val="002D62F4"/>
    <w:rsid w:val="002E3B85"/>
    <w:rsid w:val="002E3B8A"/>
    <w:rsid w:val="002E46EB"/>
    <w:rsid w:val="002E4CD3"/>
    <w:rsid w:val="002E6D47"/>
    <w:rsid w:val="002E7645"/>
    <w:rsid w:val="002F1BE0"/>
    <w:rsid w:val="002F2317"/>
    <w:rsid w:val="002F2815"/>
    <w:rsid w:val="002F2A93"/>
    <w:rsid w:val="002F3300"/>
    <w:rsid w:val="002F583A"/>
    <w:rsid w:val="002F692F"/>
    <w:rsid w:val="002F6BFF"/>
    <w:rsid w:val="002F6D23"/>
    <w:rsid w:val="002F6E64"/>
    <w:rsid w:val="002F754C"/>
    <w:rsid w:val="003028D2"/>
    <w:rsid w:val="00302F53"/>
    <w:rsid w:val="003034F9"/>
    <w:rsid w:val="00303608"/>
    <w:rsid w:val="0030487F"/>
    <w:rsid w:val="00306025"/>
    <w:rsid w:val="0030673A"/>
    <w:rsid w:val="00306AA4"/>
    <w:rsid w:val="003103DE"/>
    <w:rsid w:val="00310779"/>
    <w:rsid w:val="00310B47"/>
    <w:rsid w:val="003119EC"/>
    <w:rsid w:val="00313887"/>
    <w:rsid w:val="00313A26"/>
    <w:rsid w:val="003140DA"/>
    <w:rsid w:val="0031590E"/>
    <w:rsid w:val="003204F0"/>
    <w:rsid w:val="0032106E"/>
    <w:rsid w:val="00321C2A"/>
    <w:rsid w:val="00321CA9"/>
    <w:rsid w:val="0032388A"/>
    <w:rsid w:val="00323B07"/>
    <w:rsid w:val="00324BE0"/>
    <w:rsid w:val="00325B70"/>
    <w:rsid w:val="00325BCF"/>
    <w:rsid w:val="003266A7"/>
    <w:rsid w:val="0032763C"/>
    <w:rsid w:val="003313FE"/>
    <w:rsid w:val="00335A84"/>
    <w:rsid w:val="00337B8E"/>
    <w:rsid w:val="003406A5"/>
    <w:rsid w:val="00342C00"/>
    <w:rsid w:val="00343090"/>
    <w:rsid w:val="003438E1"/>
    <w:rsid w:val="00345028"/>
    <w:rsid w:val="003454B5"/>
    <w:rsid w:val="00345A08"/>
    <w:rsid w:val="003473F4"/>
    <w:rsid w:val="00347933"/>
    <w:rsid w:val="00350B2F"/>
    <w:rsid w:val="0035243F"/>
    <w:rsid w:val="003539F4"/>
    <w:rsid w:val="00354AB2"/>
    <w:rsid w:val="00355890"/>
    <w:rsid w:val="00355C99"/>
    <w:rsid w:val="00356B00"/>
    <w:rsid w:val="003602D3"/>
    <w:rsid w:val="00361D3F"/>
    <w:rsid w:val="00361D68"/>
    <w:rsid w:val="00363374"/>
    <w:rsid w:val="003640A9"/>
    <w:rsid w:val="0036435C"/>
    <w:rsid w:val="0036481C"/>
    <w:rsid w:val="0036582E"/>
    <w:rsid w:val="00370F07"/>
    <w:rsid w:val="003722C8"/>
    <w:rsid w:val="00374140"/>
    <w:rsid w:val="00375211"/>
    <w:rsid w:val="00375A85"/>
    <w:rsid w:val="00376A22"/>
    <w:rsid w:val="0038024E"/>
    <w:rsid w:val="00382C71"/>
    <w:rsid w:val="00385AB4"/>
    <w:rsid w:val="0038650C"/>
    <w:rsid w:val="0039075E"/>
    <w:rsid w:val="0039086E"/>
    <w:rsid w:val="00391324"/>
    <w:rsid w:val="003929E1"/>
    <w:rsid w:val="00393F1C"/>
    <w:rsid w:val="003956C6"/>
    <w:rsid w:val="0039642C"/>
    <w:rsid w:val="00396759"/>
    <w:rsid w:val="00396F04"/>
    <w:rsid w:val="003A22BC"/>
    <w:rsid w:val="003A3386"/>
    <w:rsid w:val="003A3504"/>
    <w:rsid w:val="003A67B6"/>
    <w:rsid w:val="003A6AB2"/>
    <w:rsid w:val="003A6E09"/>
    <w:rsid w:val="003A71BF"/>
    <w:rsid w:val="003A7209"/>
    <w:rsid w:val="003A75BF"/>
    <w:rsid w:val="003B1A24"/>
    <w:rsid w:val="003B2AFC"/>
    <w:rsid w:val="003B3338"/>
    <w:rsid w:val="003B3375"/>
    <w:rsid w:val="003B38EB"/>
    <w:rsid w:val="003B506C"/>
    <w:rsid w:val="003B50EF"/>
    <w:rsid w:val="003B58C0"/>
    <w:rsid w:val="003B62C4"/>
    <w:rsid w:val="003B62EA"/>
    <w:rsid w:val="003B6840"/>
    <w:rsid w:val="003B7019"/>
    <w:rsid w:val="003B71AF"/>
    <w:rsid w:val="003C1059"/>
    <w:rsid w:val="003C2431"/>
    <w:rsid w:val="003C257E"/>
    <w:rsid w:val="003C5F88"/>
    <w:rsid w:val="003C6143"/>
    <w:rsid w:val="003C6A24"/>
    <w:rsid w:val="003C714F"/>
    <w:rsid w:val="003C724A"/>
    <w:rsid w:val="003C7CFA"/>
    <w:rsid w:val="003D16D3"/>
    <w:rsid w:val="003D2635"/>
    <w:rsid w:val="003D371B"/>
    <w:rsid w:val="003D3E3C"/>
    <w:rsid w:val="003D48E7"/>
    <w:rsid w:val="003E0420"/>
    <w:rsid w:val="003E1C94"/>
    <w:rsid w:val="003E1D35"/>
    <w:rsid w:val="003E56FD"/>
    <w:rsid w:val="003E6A23"/>
    <w:rsid w:val="003F175C"/>
    <w:rsid w:val="003F36F9"/>
    <w:rsid w:val="003F38DF"/>
    <w:rsid w:val="003F3953"/>
    <w:rsid w:val="003F3B23"/>
    <w:rsid w:val="003F43E4"/>
    <w:rsid w:val="003F4630"/>
    <w:rsid w:val="003F53B0"/>
    <w:rsid w:val="003F5ED9"/>
    <w:rsid w:val="003F7D6C"/>
    <w:rsid w:val="00400626"/>
    <w:rsid w:val="00401F8D"/>
    <w:rsid w:val="0040467C"/>
    <w:rsid w:val="00405E0F"/>
    <w:rsid w:val="00407C3F"/>
    <w:rsid w:val="00407CEE"/>
    <w:rsid w:val="0041185B"/>
    <w:rsid w:val="00411892"/>
    <w:rsid w:val="004139B9"/>
    <w:rsid w:val="004143CB"/>
    <w:rsid w:val="00414ECD"/>
    <w:rsid w:val="00416A42"/>
    <w:rsid w:val="00416C57"/>
    <w:rsid w:val="0041775C"/>
    <w:rsid w:val="004178EB"/>
    <w:rsid w:val="0042176A"/>
    <w:rsid w:val="004219DD"/>
    <w:rsid w:val="00421ED7"/>
    <w:rsid w:val="004255CA"/>
    <w:rsid w:val="004261CD"/>
    <w:rsid w:val="00426EC9"/>
    <w:rsid w:val="00427749"/>
    <w:rsid w:val="004307E3"/>
    <w:rsid w:val="004324BE"/>
    <w:rsid w:val="004326EF"/>
    <w:rsid w:val="0043323C"/>
    <w:rsid w:val="00434D46"/>
    <w:rsid w:val="00436B9A"/>
    <w:rsid w:val="00436C0E"/>
    <w:rsid w:val="00440711"/>
    <w:rsid w:val="0044602E"/>
    <w:rsid w:val="00446770"/>
    <w:rsid w:val="004476FC"/>
    <w:rsid w:val="00450BBF"/>
    <w:rsid w:val="00451A18"/>
    <w:rsid w:val="00452FE8"/>
    <w:rsid w:val="00454064"/>
    <w:rsid w:val="00454F7C"/>
    <w:rsid w:val="00455C6D"/>
    <w:rsid w:val="0045659C"/>
    <w:rsid w:val="00456BE2"/>
    <w:rsid w:val="0046118F"/>
    <w:rsid w:val="00462708"/>
    <w:rsid w:val="0046289F"/>
    <w:rsid w:val="004629A9"/>
    <w:rsid w:val="0046315C"/>
    <w:rsid w:val="00463250"/>
    <w:rsid w:val="00463BF0"/>
    <w:rsid w:val="00464542"/>
    <w:rsid w:val="0046616A"/>
    <w:rsid w:val="00467165"/>
    <w:rsid w:val="0046755D"/>
    <w:rsid w:val="004678C0"/>
    <w:rsid w:val="004705B4"/>
    <w:rsid w:val="00470F4B"/>
    <w:rsid w:val="00473A79"/>
    <w:rsid w:val="004740F9"/>
    <w:rsid w:val="004741BE"/>
    <w:rsid w:val="00475F7B"/>
    <w:rsid w:val="00476B52"/>
    <w:rsid w:val="004773C2"/>
    <w:rsid w:val="00481A23"/>
    <w:rsid w:val="00481EC3"/>
    <w:rsid w:val="00482D28"/>
    <w:rsid w:val="00483231"/>
    <w:rsid w:val="00483DEC"/>
    <w:rsid w:val="00484D42"/>
    <w:rsid w:val="00485F90"/>
    <w:rsid w:val="00486868"/>
    <w:rsid w:val="00490673"/>
    <w:rsid w:val="004906BA"/>
    <w:rsid w:val="004909EB"/>
    <w:rsid w:val="0049163B"/>
    <w:rsid w:val="00491F5B"/>
    <w:rsid w:val="0049305F"/>
    <w:rsid w:val="0049334E"/>
    <w:rsid w:val="00493DC0"/>
    <w:rsid w:val="00494277"/>
    <w:rsid w:val="00495189"/>
    <w:rsid w:val="00495E7E"/>
    <w:rsid w:val="00495F4E"/>
    <w:rsid w:val="00496266"/>
    <w:rsid w:val="0049775E"/>
    <w:rsid w:val="004979BD"/>
    <w:rsid w:val="00497A46"/>
    <w:rsid w:val="004A1FFC"/>
    <w:rsid w:val="004A27A1"/>
    <w:rsid w:val="004A3347"/>
    <w:rsid w:val="004A3647"/>
    <w:rsid w:val="004A3B47"/>
    <w:rsid w:val="004A4CBC"/>
    <w:rsid w:val="004A6227"/>
    <w:rsid w:val="004A6FD9"/>
    <w:rsid w:val="004A7FBE"/>
    <w:rsid w:val="004B0F85"/>
    <w:rsid w:val="004B2655"/>
    <w:rsid w:val="004B46BF"/>
    <w:rsid w:val="004B6F8C"/>
    <w:rsid w:val="004C015A"/>
    <w:rsid w:val="004C0948"/>
    <w:rsid w:val="004C0D1E"/>
    <w:rsid w:val="004C1949"/>
    <w:rsid w:val="004C1CA2"/>
    <w:rsid w:val="004C1D7E"/>
    <w:rsid w:val="004C21CB"/>
    <w:rsid w:val="004C251E"/>
    <w:rsid w:val="004C354C"/>
    <w:rsid w:val="004C46F2"/>
    <w:rsid w:val="004C5958"/>
    <w:rsid w:val="004C71E4"/>
    <w:rsid w:val="004D026C"/>
    <w:rsid w:val="004D0CCC"/>
    <w:rsid w:val="004D0F66"/>
    <w:rsid w:val="004D2763"/>
    <w:rsid w:val="004D45E9"/>
    <w:rsid w:val="004D608E"/>
    <w:rsid w:val="004E23EC"/>
    <w:rsid w:val="004E2867"/>
    <w:rsid w:val="004E388F"/>
    <w:rsid w:val="004E4939"/>
    <w:rsid w:val="004E4BCF"/>
    <w:rsid w:val="004E6CA8"/>
    <w:rsid w:val="004F159D"/>
    <w:rsid w:val="004F2D8F"/>
    <w:rsid w:val="004F34BD"/>
    <w:rsid w:val="004F606F"/>
    <w:rsid w:val="004F62B0"/>
    <w:rsid w:val="004F7B20"/>
    <w:rsid w:val="005008B8"/>
    <w:rsid w:val="0050090A"/>
    <w:rsid w:val="00500EED"/>
    <w:rsid w:val="00501CB2"/>
    <w:rsid w:val="00501F09"/>
    <w:rsid w:val="00503A7F"/>
    <w:rsid w:val="00503FE2"/>
    <w:rsid w:val="00505507"/>
    <w:rsid w:val="00505C8A"/>
    <w:rsid w:val="00505CC1"/>
    <w:rsid w:val="00507104"/>
    <w:rsid w:val="00507241"/>
    <w:rsid w:val="00510268"/>
    <w:rsid w:val="00510E9A"/>
    <w:rsid w:val="00511CEE"/>
    <w:rsid w:val="00511EC1"/>
    <w:rsid w:val="005121B4"/>
    <w:rsid w:val="00513AF4"/>
    <w:rsid w:val="0051449D"/>
    <w:rsid w:val="0051535D"/>
    <w:rsid w:val="00515D6C"/>
    <w:rsid w:val="00516371"/>
    <w:rsid w:val="00516E56"/>
    <w:rsid w:val="00520601"/>
    <w:rsid w:val="00520668"/>
    <w:rsid w:val="005218EB"/>
    <w:rsid w:val="00526E2E"/>
    <w:rsid w:val="00526E4C"/>
    <w:rsid w:val="00527D16"/>
    <w:rsid w:val="00531171"/>
    <w:rsid w:val="00532386"/>
    <w:rsid w:val="00532468"/>
    <w:rsid w:val="0053395A"/>
    <w:rsid w:val="005341C4"/>
    <w:rsid w:val="00535A0A"/>
    <w:rsid w:val="00535A33"/>
    <w:rsid w:val="005374BE"/>
    <w:rsid w:val="005400BD"/>
    <w:rsid w:val="005401F6"/>
    <w:rsid w:val="00540EC1"/>
    <w:rsid w:val="00542FDD"/>
    <w:rsid w:val="00546E71"/>
    <w:rsid w:val="00546EAF"/>
    <w:rsid w:val="00547A26"/>
    <w:rsid w:val="00547B27"/>
    <w:rsid w:val="005508C9"/>
    <w:rsid w:val="00552C5E"/>
    <w:rsid w:val="0055312A"/>
    <w:rsid w:val="0055372E"/>
    <w:rsid w:val="005537B4"/>
    <w:rsid w:val="00553DE3"/>
    <w:rsid w:val="00553F4E"/>
    <w:rsid w:val="00554988"/>
    <w:rsid w:val="00555D04"/>
    <w:rsid w:val="00556E81"/>
    <w:rsid w:val="00562461"/>
    <w:rsid w:val="005652DC"/>
    <w:rsid w:val="00565F5A"/>
    <w:rsid w:val="00566370"/>
    <w:rsid w:val="00566617"/>
    <w:rsid w:val="00566B48"/>
    <w:rsid w:val="005701FE"/>
    <w:rsid w:val="0057184E"/>
    <w:rsid w:val="00572AB8"/>
    <w:rsid w:val="00575A58"/>
    <w:rsid w:val="005809FD"/>
    <w:rsid w:val="0058102B"/>
    <w:rsid w:val="00581FD2"/>
    <w:rsid w:val="00582682"/>
    <w:rsid w:val="00585447"/>
    <w:rsid w:val="00586D22"/>
    <w:rsid w:val="00587259"/>
    <w:rsid w:val="0058734C"/>
    <w:rsid w:val="00587635"/>
    <w:rsid w:val="00587DA1"/>
    <w:rsid w:val="00590115"/>
    <w:rsid w:val="0059161F"/>
    <w:rsid w:val="00591A81"/>
    <w:rsid w:val="00591D43"/>
    <w:rsid w:val="00592766"/>
    <w:rsid w:val="0059465B"/>
    <w:rsid w:val="005963DD"/>
    <w:rsid w:val="0059702E"/>
    <w:rsid w:val="00597AF4"/>
    <w:rsid w:val="005A0095"/>
    <w:rsid w:val="005A21B8"/>
    <w:rsid w:val="005A2416"/>
    <w:rsid w:val="005A2E8A"/>
    <w:rsid w:val="005A44C5"/>
    <w:rsid w:val="005A533E"/>
    <w:rsid w:val="005A7379"/>
    <w:rsid w:val="005A7FBD"/>
    <w:rsid w:val="005B07E5"/>
    <w:rsid w:val="005B08F8"/>
    <w:rsid w:val="005B0B1A"/>
    <w:rsid w:val="005B119F"/>
    <w:rsid w:val="005B1F8E"/>
    <w:rsid w:val="005B2AB3"/>
    <w:rsid w:val="005B2D37"/>
    <w:rsid w:val="005B2F79"/>
    <w:rsid w:val="005B3351"/>
    <w:rsid w:val="005C1444"/>
    <w:rsid w:val="005C1CFF"/>
    <w:rsid w:val="005C21E3"/>
    <w:rsid w:val="005C2AA1"/>
    <w:rsid w:val="005C5A96"/>
    <w:rsid w:val="005C5CD8"/>
    <w:rsid w:val="005C733C"/>
    <w:rsid w:val="005D0980"/>
    <w:rsid w:val="005D1130"/>
    <w:rsid w:val="005D1378"/>
    <w:rsid w:val="005D1889"/>
    <w:rsid w:val="005D4D23"/>
    <w:rsid w:val="005D6C98"/>
    <w:rsid w:val="005E139D"/>
    <w:rsid w:val="005E207E"/>
    <w:rsid w:val="005E26A4"/>
    <w:rsid w:val="005E29E3"/>
    <w:rsid w:val="005E38CF"/>
    <w:rsid w:val="005E4788"/>
    <w:rsid w:val="005E483F"/>
    <w:rsid w:val="005E4C84"/>
    <w:rsid w:val="005E6579"/>
    <w:rsid w:val="005E6F27"/>
    <w:rsid w:val="005E7421"/>
    <w:rsid w:val="005F0E6A"/>
    <w:rsid w:val="005F2F67"/>
    <w:rsid w:val="005F37EE"/>
    <w:rsid w:val="005F48B5"/>
    <w:rsid w:val="005F729A"/>
    <w:rsid w:val="006004A4"/>
    <w:rsid w:val="00601A07"/>
    <w:rsid w:val="00603DE8"/>
    <w:rsid w:val="00603DEC"/>
    <w:rsid w:val="00604C40"/>
    <w:rsid w:val="00606EB8"/>
    <w:rsid w:val="00611E1E"/>
    <w:rsid w:val="0061217B"/>
    <w:rsid w:val="006139E2"/>
    <w:rsid w:val="00613ECF"/>
    <w:rsid w:val="006140AB"/>
    <w:rsid w:val="00614999"/>
    <w:rsid w:val="00614DE0"/>
    <w:rsid w:val="00615B89"/>
    <w:rsid w:val="00615E0D"/>
    <w:rsid w:val="00621CB4"/>
    <w:rsid w:val="0062224C"/>
    <w:rsid w:val="00622F0D"/>
    <w:rsid w:val="00623140"/>
    <w:rsid w:val="00623B39"/>
    <w:rsid w:val="00624F2A"/>
    <w:rsid w:val="00624F4B"/>
    <w:rsid w:val="00625814"/>
    <w:rsid w:val="00625C62"/>
    <w:rsid w:val="006260D4"/>
    <w:rsid w:val="006314FE"/>
    <w:rsid w:val="00631791"/>
    <w:rsid w:val="00632A75"/>
    <w:rsid w:val="00633C27"/>
    <w:rsid w:val="006344D8"/>
    <w:rsid w:val="0063609E"/>
    <w:rsid w:val="006367F4"/>
    <w:rsid w:val="00640AEE"/>
    <w:rsid w:val="00641895"/>
    <w:rsid w:val="00641E95"/>
    <w:rsid w:val="0064277A"/>
    <w:rsid w:val="006430BB"/>
    <w:rsid w:val="006434F6"/>
    <w:rsid w:val="00645508"/>
    <w:rsid w:val="00650080"/>
    <w:rsid w:val="00650C72"/>
    <w:rsid w:val="006510CF"/>
    <w:rsid w:val="00651C0A"/>
    <w:rsid w:val="00652E71"/>
    <w:rsid w:val="00652E9A"/>
    <w:rsid w:val="00654670"/>
    <w:rsid w:val="00654B1A"/>
    <w:rsid w:val="006571F3"/>
    <w:rsid w:val="00657644"/>
    <w:rsid w:val="00657CBE"/>
    <w:rsid w:val="00660278"/>
    <w:rsid w:val="006616C5"/>
    <w:rsid w:val="006644C9"/>
    <w:rsid w:val="0066598D"/>
    <w:rsid w:val="00665F35"/>
    <w:rsid w:val="006660BB"/>
    <w:rsid w:val="00666AB1"/>
    <w:rsid w:val="00667288"/>
    <w:rsid w:val="006709CE"/>
    <w:rsid w:val="00673E44"/>
    <w:rsid w:val="00675870"/>
    <w:rsid w:val="00675B3B"/>
    <w:rsid w:val="0067649A"/>
    <w:rsid w:val="006770A0"/>
    <w:rsid w:val="00677668"/>
    <w:rsid w:val="00680EED"/>
    <w:rsid w:val="00682254"/>
    <w:rsid w:val="006830FA"/>
    <w:rsid w:val="00683D99"/>
    <w:rsid w:val="00685512"/>
    <w:rsid w:val="00685B5E"/>
    <w:rsid w:val="006865B3"/>
    <w:rsid w:val="006873A0"/>
    <w:rsid w:val="00687BD9"/>
    <w:rsid w:val="0069117E"/>
    <w:rsid w:val="006917B3"/>
    <w:rsid w:val="0069276D"/>
    <w:rsid w:val="00694377"/>
    <w:rsid w:val="00694466"/>
    <w:rsid w:val="00694D01"/>
    <w:rsid w:val="006950ED"/>
    <w:rsid w:val="00697473"/>
    <w:rsid w:val="00697B87"/>
    <w:rsid w:val="006A03A5"/>
    <w:rsid w:val="006A2A7D"/>
    <w:rsid w:val="006A436C"/>
    <w:rsid w:val="006B14AE"/>
    <w:rsid w:val="006B338A"/>
    <w:rsid w:val="006B3D8D"/>
    <w:rsid w:val="006B47D3"/>
    <w:rsid w:val="006B4D99"/>
    <w:rsid w:val="006B674D"/>
    <w:rsid w:val="006B70E8"/>
    <w:rsid w:val="006C104F"/>
    <w:rsid w:val="006C201C"/>
    <w:rsid w:val="006C2A29"/>
    <w:rsid w:val="006C3638"/>
    <w:rsid w:val="006C38AF"/>
    <w:rsid w:val="006C38FB"/>
    <w:rsid w:val="006C3E8E"/>
    <w:rsid w:val="006C4579"/>
    <w:rsid w:val="006C59C7"/>
    <w:rsid w:val="006C5E6A"/>
    <w:rsid w:val="006C6527"/>
    <w:rsid w:val="006C6674"/>
    <w:rsid w:val="006C7580"/>
    <w:rsid w:val="006C781E"/>
    <w:rsid w:val="006C7ED7"/>
    <w:rsid w:val="006D08EE"/>
    <w:rsid w:val="006D46C6"/>
    <w:rsid w:val="006D4748"/>
    <w:rsid w:val="006D583B"/>
    <w:rsid w:val="006D621D"/>
    <w:rsid w:val="006D656A"/>
    <w:rsid w:val="006D6D65"/>
    <w:rsid w:val="006D760C"/>
    <w:rsid w:val="006D7CA1"/>
    <w:rsid w:val="006E13E6"/>
    <w:rsid w:val="006E18F8"/>
    <w:rsid w:val="006E22E4"/>
    <w:rsid w:val="006E4DAC"/>
    <w:rsid w:val="006E57A9"/>
    <w:rsid w:val="006F0895"/>
    <w:rsid w:val="006F133D"/>
    <w:rsid w:val="006F226D"/>
    <w:rsid w:val="006F2707"/>
    <w:rsid w:val="006F294D"/>
    <w:rsid w:val="006F3FCD"/>
    <w:rsid w:val="006F4D2F"/>
    <w:rsid w:val="006F5C60"/>
    <w:rsid w:val="006F6047"/>
    <w:rsid w:val="006F677F"/>
    <w:rsid w:val="006F6CF7"/>
    <w:rsid w:val="006F7C87"/>
    <w:rsid w:val="0070064C"/>
    <w:rsid w:val="007023C3"/>
    <w:rsid w:val="00702504"/>
    <w:rsid w:val="00703206"/>
    <w:rsid w:val="0070335A"/>
    <w:rsid w:val="00704B4F"/>
    <w:rsid w:val="007065DD"/>
    <w:rsid w:val="0071287A"/>
    <w:rsid w:val="007131F0"/>
    <w:rsid w:val="00714F99"/>
    <w:rsid w:val="00715D42"/>
    <w:rsid w:val="00716811"/>
    <w:rsid w:val="00720340"/>
    <w:rsid w:val="00722326"/>
    <w:rsid w:val="00722B5D"/>
    <w:rsid w:val="007231EF"/>
    <w:rsid w:val="00723BCF"/>
    <w:rsid w:val="007245CB"/>
    <w:rsid w:val="00724CD9"/>
    <w:rsid w:val="007315BE"/>
    <w:rsid w:val="0073305A"/>
    <w:rsid w:val="00733354"/>
    <w:rsid w:val="00733A88"/>
    <w:rsid w:val="00733C97"/>
    <w:rsid w:val="007355DA"/>
    <w:rsid w:val="007400C4"/>
    <w:rsid w:val="0074625D"/>
    <w:rsid w:val="007473D3"/>
    <w:rsid w:val="00750CB8"/>
    <w:rsid w:val="00753D35"/>
    <w:rsid w:val="007547F9"/>
    <w:rsid w:val="0075689A"/>
    <w:rsid w:val="00756C91"/>
    <w:rsid w:val="00757392"/>
    <w:rsid w:val="00762457"/>
    <w:rsid w:val="007624C6"/>
    <w:rsid w:val="00762BAA"/>
    <w:rsid w:val="00763A2F"/>
    <w:rsid w:val="0076425A"/>
    <w:rsid w:val="00765028"/>
    <w:rsid w:val="007659D2"/>
    <w:rsid w:val="007669B4"/>
    <w:rsid w:val="00766C4C"/>
    <w:rsid w:val="00767286"/>
    <w:rsid w:val="00767380"/>
    <w:rsid w:val="00770769"/>
    <w:rsid w:val="007711DD"/>
    <w:rsid w:val="00771EE4"/>
    <w:rsid w:val="00773472"/>
    <w:rsid w:val="00774007"/>
    <w:rsid w:val="007754FD"/>
    <w:rsid w:val="007805C1"/>
    <w:rsid w:val="0078070E"/>
    <w:rsid w:val="0078230F"/>
    <w:rsid w:val="00782B6E"/>
    <w:rsid w:val="00783360"/>
    <w:rsid w:val="007849FB"/>
    <w:rsid w:val="007852E4"/>
    <w:rsid w:val="007854E1"/>
    <w:rsid w:val="0078676E"/>
    <w:rsid w:val="00786B9B"/>
    <w:rsid w:val="007873EA"/>
    <w:rsid w:val="00790BE0"/>
    <w:rsid w:val="00791047"/>
    <w:rsid w:val="00791624"/>
    <w:rsid w:val="007918CF"/>
    <w:rsid w:val="00791DFA"/>
    <w:rsid w:val="0079359E"/>
    <w:rsid w:val="00794107"/>
    <w:rsid w:val="00795275"/>
    <w:rsid w:val="00795832"/>
    <w:rsid w:val="00797367"/>
    <w:rsid w:val="007A00FF"/>
    <w:rsid w:val="007A0E63"/>
    <w:rsid w:val="007A4104"/>
    <w:rsid w:val="007A4320"/>
    <w:rsid w:val="007A4D29"/>
    <w:rsid w:val="007A6350"/>
    <w:rsid w:val="007A687A"/>
    <w:rsid w:val="007A6AA2"/>
    <w:rsid w:val="007A6D6A"/>
    <w:rsid w:val="007A754E"/>
    <w:rsid w:val="007A75FB"/>
    <w:rsid w:val="007B031F"/>
    <w:rsid w:val="007B22AC"/>
    <w:rsid w:val="007B3873"/>
    <w:rsid w:val="007B3D0A"/>
    <w:rsid w:val="007B3FC5"/>
    <w:rsid w:val="007B5249"/>
    <w:rsid w:val="007B683D"/>
    <w:rsid w:val="007B6EBD"/>
    <w:rsid w:val="007C0B7E"/>
    <w:rsid w:val="007C152D"/>
    <w:rsid w:val="007C1AF0"/>
    <w:rsid w:val="007C2110"/>
    <w:rsid w:val="007C2C75"/>
    <w:rsid w:val="007C3F47"/>
    <w:rsid w:val="007C4223"/>
    <w:rsid w:val="007C4852"/>
    <w:rsid w:val="007C4A29"/>
    <w:rsid w:val="007C5C4B"/>
    <w:rsid w:val="007D0522"/>
    <w:rsid w:val="007D1B61"/>
    <w:rsid w:val="007D2E8F"/>
    <w:rsid w:val="007D4F13"/>
    <w:rsid w:val="007D5BE5"/>
    <w:rsid w:val="007D748C"/>
    <w:rsid w:val="007E1202"/>
    <w:rsid w:val="007E5D84"/>
    <w:rsid w:val="007E63EC"/>
    <w:rsid w:val="007E6B44"/>
    <w:rsid w:val="007F4719"/>
    <w:rsid w:val="007F545B"/>
    <w:rsid w:val="007F6332"/>
    <w:rsid w:val="007F7667"/>
    <w:rsid w:val="007F7CFD"/>
    <w:rsid w:val="00802BC5"/>
    <w:rsid w:val="0080442A"/>
    <w:rsid w:val="00804B04"/>
    <w:rsid w:val="008067A1"/>
    <w:rsid w:val="00807F98"/>
    <w:rsid w:val="0081091D"/>
    <w:rsid w:val="00812EB3"/>
    <w:rsid w:val="00813031"/>
    <w:rsid w:val="00813BFE"/>
    <w:rsid w:val="00813D66"/>
    <w:rsid w:val="00814C2C"/>
    <w:rsid w:val="008157DF"/>
    <w:rsid w:val="008167C9"/>
    <w:rsid w:val="0082444C"/>
    <w:rsid w:val="008246F8"/>
    <w:rsid w:val="008258E8"/>
    <w:rsid w:val="008268BF"/>
    <w:rsid w:val="00826F34"/>
    <w:rsid w:val="00827CA9"/>
    <w:rsid w:val="00832128"/>
    <w:rsid w:val="00832370"/>
    <w:rsid w:val="0083428D"/>
    <w:rsid w:val="00834762"/>
    <w:rsid w:val="00834EE8"/>
    <w:rsid w:val="00836D9B"/>
    <w:rsid w:val="0083779C"/>
    <w:rsid w:val="008378D1"/>
    <w:rsid w:val="00841229"/>
    <w:rsid w:val="00843A33"/>
    <w:rsid w:val="00846DF8"/>
    <w:rsid w:val="0085004F"/>
    <w:rsid w:val="00850C9B"/>
    <w:rsid w:val="00851A4B"/>
    <w:rsid w:val="00852B70"/>
    <w:rsid w:val="00854375"/>
    <w:rsid w:val="0085447E"/>
    <w:rsid w:val="00854C55"/>
    <w:rsid w:val="00854E3F"/>
    <w:rsid w:val="008553D8"/>
    <w:rsid w:val="0085599F"/>
    <w:rsid w:val="00856425"/>
    <w:rsid w:val="00856DE8"/>
    <w:rsid w:val="00856FA5"/>
    <w:rsid w:val="0086036D"/>
    <w:rsid w:val="00861F28"/>
    <w:rsid w:val="008627B5"/>
    <w:rsid w:val="00863537"/>
    <w:rsid w:val="00863A31"/>
    <w:rsid w:val="00864CDE"/>
    <w:rsid w:val="0086562B"/>
    <w:rsid w:val="00865773"/>
    <w:rsid w:val="0086588A"/>
    <w:rsid w:val="0086688C"/>
    <w:rsid w:val="00867653"/>
    <w:rsid w:val="00870127"/>
    <w:rsid w:val="0087114A"/>
    <w:rsid w:val="0087253E"/>
    <w:rsid w:val="00874AFB"/>
    <w:rsid w:val="00874E02"/>
    <w:rsid w:val="00875559"/>
    <w:rsid w:val="00875CD5"/>
    <w:rsid w:val="00876FB6"/>
    <w:rsid w:val="008804C5"/>
    <w:rsid w:val="0088061B"/>
    <w:rsid w:val="0088079F"/>
    <w:rsid w:val="00880A48"/>
    <w:rsid w:val="00881FBE"/>
    <w:rsid w:val="00882846"/>
    <w:rsid w:val="00883054"/>
    <w:rsid w:val="00883B09"/>
    <w:rsid w:val="008843AE"/>
    <w:rsid w:val="008851DB"/>
    <w:rsid w:val="00891710"/>
    <w:rsid w:val="00892C6E"/>
    <w:rsid w:val="00896648"/>
    <w:rsid w:val="00897038"/>
    <w:rsid w:val="008973C3"/>
    <w:rsid w:val="00897B35"/>
    <w:rsid w:val="00897CFB"/>
    <w:rsid w:val="008A0E95"/>
    <w:rsid w:val="008A13D2"/>
    <w:rsid w:val="008A1649"/>
    <w:rsid w:val="008A4AF7"/>
    <w:rsid w:val="008A563B"/>
    <w:rsid w:val="008A6BFF"/>
    <w:rsid w:val="008A6EC9"/>
    <w:rsid w:val="008A72E5"/>
    <w:rsid w:val="008A7A55"/>
    <w:rsid w:val="008B0C5B"/>
    <w:rsid w:val="008B1A97"/>
    <w:rsid w:val="008B1E86"/>
    <w:rsid w:val="008B2735"/>
    <w:rsid w:val="008B34B1"/>
    <w:rsid w:val="008B4D5D"/>
    <w:rsid w:val="008B5579"/>
    <w:rsid w:val="008B5DCD"/>
    <w:rsid w:val="008C3940"/>
    <w:rsid w:val="008C451A"/>
    <w:rsid w:val="008C5048"/>
    <w:rsid w:val="008C53DA"/>
    <w:rsid w:val="008C5426"/>
    <w:rsid w:val="008C721B"/>
    <w:rsid w:val="008C7D4D"/>
    <w:rsid w:val="008D04BA"/>
    <w:rsid w:val="008D1498"/>
    <w:rsid w:val="008D165A"/>
    <w:rsid w:val="008D1C11"/>
    <w:rsid w:val="008D55DA"/>
    <w:rsid w:val="008D7990"/>
    <w:rsid w:val="008D79FD"/>
    <w:rsid w:val="008E094D"/>
    <w:rsid w:val="008E165C"/>
    <w:rsid w:val="008E3473"/>
    <w:rsid w:val="008E3C7D"/>
    <w:rsid w:val="008E767A"/>
    <w:rsid w:val="008E7742"/>
    <w:rsid w:val="008F3CF4"/>
    <w:rsid w:val="008F440C"/>
    <w:rsid w:val="008F496C"/>
    <w:rsid w:val="008F5337"/>
    <w:rsid w:val="008F6D1B"/>
    <w:rsid w:val="008F729D"/>
    <w:rsid w:val="008F7D45"/>
    <w:rsid w:val="009002E0"/>
    <w:rsid w:val="00900597"/>
    <w:rsid w:val="00901000"/>
    <w:rsid w:val="00901EC2"/>
    <w:rsid w:val="00902004"/>
    <w:rsid w:val="009024AF"/>
    <w:rsid w:val="009027BE"/>
    <w:rsid w:val="009028DD"/>
    <w:rsid w:val="00907477"/>
    <w:rsid w:val="0091073B"/>
    <w:rsid w:val="009107AF"/>
    <w:rsid w:val="00912AD3"/>
    <w:rsid w:val="00915D14"/>
    <w:rsid w:val="009168F2"/>
    <w:rsid w:val="00920196"/>
    <w:rsid w:val="009203B7"/>
    <w:rsid w:val="0092073A"/>
    <w:rsid w:val="00921FEE"/>
    <w:rsid w:val="00922963"/>
    <w:rsid w:val="00923C30"/>
    <w:rsid w:val="0092423F"/>
    <w:rsid w:val="00925542"/>
    <w:rsid w:val="0092587E"/>
    <w:rsid w:val="00926FAE"/>
    <w:rsid w:val="00927F6A"/>
    <w:rsid w:val="00931CDA"/>
    <w:rsid w:val="0093229E"/>
    <w:rsid w:val="00934712"/>
    <w:rsid w:val="00934FC7"/>
    <w:rsid w:val="00936462"/>
    <w:rsid w:val="00940460"/>
    <w:rsid w:val="00940B14"/>
    <w:rsid w:val="00941129"/>
    <w:rsid w:val="009436DB"/>
    <w:rsid w:val="00945381"/>
    <w:rsid w:val="00946D05"/>
    <w:rsid w:val="0094795F"/>
    <w:rsid w:val="00947CAE"/>
    <w:rsid w:val="00952051"/>
    <w:rsid w:val="00952847"/>
    <w:rsid w:val="00952DB2"/>
    <w:rsid w:val="00952EC6"/>
    <w:rsid w:val="0095342B"/>
    <w:rsid w:val="009535E6"/>
    <w:rsid w:val="00953C34"/>
    <w:rsid w:val="00955611"/>
    <w:rsid w:val="00956CCB"/>
    <w:rsid w:val="00957120"/>
    <w:rsid w:val="009574B5"/>
    <w:rsid w:val="00962274"/>
    <w:rsid w:val="00962B4A"/>
    <w:rsid w:val="00963025"/>
    <w:rsid w:val="00963280"/>
    <w:rsid w:val="00965AC3"/>
    <w:rsid w:val="00970D28"/>
    <w:rsid w:val="00970D80"/>
    <w:rsid w:val="00971185"/>
    <w:rsid w:val="0097205A"/>
    <w:rsid w:val="00972170"/>
    <w:rsid w:val="009726E4"/>
    <w:rsid w:val="00972B95"/>
    <w:rsid w:val="0097377A"/>
    <w:rsid w:val="00973EB0"/>
    <w:rsid w:val="00974C93"/>
    <w:rsid w:val="0097584B"/>
    <w:rsid w:val="00975D50"/>
    <w:rsid w:val="00977089"/>
    <w:rsid w:val="009801A3"/>
    <w:rsid w:val="0098147E"/>
    <w:rsid w:val="00981B56"/>
    <w:rsid w:val="00981EBE"/>
    <w:rsid w:val="00983367"/>
    <w:rsid w:val="0098339D"/>
    <w:rsid w:val="009866DE"/>
    <w:rsid w:val="009877EC"/>
    <w:rsid w:val="00990D10"/>
    <w:rsid w:val="00990F3A"/>
    <w:rsid w:val="00991909"/>
    <w:rsid w:val="009926D1"/>
    <w:rsid w:val="0099390C"/>
    <w:rsid w:val="00995189"/>
    <w:rsid w:val="0099549B"/>
    <w:rsid w:val="00995AB1"/>
    <w:rsid w:val="009961E7"/>
    <w:rsid w:val="009976CC"/>
    <w:rsid w:val="009A0A4B"/>
    <w:rsid w:val="009A1280"/>
    <w:rsid w:val="009A1E3A"/>
    <w:rsid w:val="009A259E"/>
    <w:rsid w:val="009A25D4"/>
    <w:rsid w:val="009A26AA"/>
    <w:rsid w:val="009A30AD"/>
    <w:rsid w:val="009A3C96"/>
    <w:rsid w:val="009A551B"/>
    <w:rsid w:val="009A68F9"/>
    <w:rsid w:val="009B0083"/>
    <w:rsid w:val="009B0098"/>
    <w:rsid w:val="009B1048"/>
    <w:rsid w:val="009B168F"/>
    <w:rsid w:val="009B2B09"/>
    <w:rsid w:val="009B40F3"/>
    <w:rsid w:val="009C0048"/>
    <w:rsid w:val="009C0315"/>
    <w:rsid w:val="009C0D36"/>
    <w:rsid w:val="009C2311"/>
    <w:rsid w:val="009C2BDF"/>
    <w:rsid w:val="009C2E74"/>
    <w:rsid w:val="009C2F62"/>
    <w:rsid w:val="009C3ACD"/>
    <w:rsid w:val="009C5847"/>
    <w:rsid w:val="009C60D6"/>
    <w:rsid w:val="009D1581"/>
    <w:rsid w:val="009D1D71"/>
    <w:rsid w:val="009D228A"/>
    <w:rsid w:val="009D29DA"/>
    <w:rsid w:val="009D4541"/>
    <w:rsid w:val="009D5A88"/>
    <w:rsid w:val="009D65DE"/>
    <w:rsid w:val="009D67C3"/>
    <w:rsid w:val="009D7AE4"/>
    <w:rsid w:val="009D7CB7"/>
    <w:rsid w:val="009E18FD"/>
    <w:rsid w:val="009E48F4"/>
    <w:rsid w:val="009E6431"/>
    <w:rsid w:val="009E67B1"/>
    <w:rsid w:val="009E6E99"/>
    <w:rsid w:val="009F1FD0"/>
    <w:rsid w:val="009F230C"/>
    <w:rsid w:val="009F2B17"/>
    <w:rsid w:val="009F2E43"/>
    <w:rsid w:val="009F3ACB"/>
    <w:rsid w:val="009F6AFE"/>
    <w:rsid w:val="009F6B1C"/>
    <w:rsid w:val="009F7187"/>
    <w:rsid w:val="009F75DF"/>
    <w:rsid w:val="00A007CB"/>
    <w:rsid w:val="00A0097F"/>
    <w:rsid w:val="00A00DF2"/>
    <w:rsid w:val="00A01431"/>
    <w:rsid w:val="00A01D51"/>
    <w:rsid w:val="00A05392"/>
    <w:rsid w:val="00A069B1"/>
    <w:rsid w:val="00A0740A"/>
    <w:rsid w:val="00A10CB8"/>
    <w:rsid w:val="00A10DF6"/>
    <w:rsid w:val="00A10ECA"/>
    <w:rsid w:val="00A15EF9"/>
    <w:rsid w:val="00A161FD"/>
    <w:rsid w:val="00A168BE"/>
    <w:rsid w:val="00A16BA0"/>
    <w:rsid w:val="00A2021A"/>
    <w:rsid w:val="00A208E9"/>
    <w:rsid w:val="00A20AC7"/>
    <w:rsid w:val="00A21AB3"/>
    <w:rsid w:val="00A21E89"/>
    <w:rsid w:val="00A23AAB"/>
    <w:rsid w:val="00A257A6"/>
    <w:rsid w:val="00A25B91"/>
    <w:rsid w:val="00A25E43"/>
    <w:rsid w:val="00A26955"/>
    <w:rsid w:val="00A316D3"/>
    <w:rsid w:val="00A3276C"/>
    <w:rsid w:val="00A32D33"/>
    <w:rsid w:val="00A335C3"/>
    <w:rsid w:val="00A338E6"/>
    <w:rsid w:val="00A3428B"/>
    <w:rsid w:val="00A36865"/>
    <w:rsid w:val="00A40C6C"/>
    <w:rsid w:val="00A4108C"/>
    <w:rsid w:val="00A41134"/>
    <w:rsid w:val="00A41819"/>
    <w:rsid w:val="00A434CD"/>
    <w:rsid w:val="00A4499B"/>
    <w:rsid w:val="00A4680D"/>
    <w:rsid w:val="00A469A9"/>
    <w:rsid w:val="00A47ADF"/>
    <w:rsid w:val="00A50149"/>
    <w:rsid w:val="00A5066B"/>
    <w:rsid w:val="00A50787"/>
    <w:rsid w:val="00A50DBA"/>
    <w:rsid w:val="00A51944"/>
    <w:rsid w:val="00A51F84"/>
    <w:rsid w:val="00A52014"/>
    <w:rsid w:val="00A52976"/>
    <w:rsid w:val="00A52B06"/>
    <w:rsid w:val="00A540D9"/>
    <w:rsid w:val="00A547E4"/>
    <w:rsid w:val="00A55837"/>
    <w:rsid w:val="00A60977"/>
    <w:rsid w:val="00A60C32"/>
    <w:rsid w:val="00A62277"/>
    <w:rsid w:val="00A632FA"/>
    <w:rsid w:val="00A6406D"/>
    <w:rsid w:val="00A64B2B"/>
    <w:rsid w:val="00A652DF"/>
    <w:rsid w:val="00A6578A"/>
    <w:rsid w:val="00A65843"/>
    <w:rsid w:val="00A65EC1"/>
    <w:rsid w:val="00A6759D"/>
    <w:rsid w:val="00A714D1"/>
    <w:rsid w:val="00A724F8"/>
    <w:rsid w:val="00A72989"/>
    <w:rsid w:val="00A73005"/>
    <w:rsid w:val="00A73238"/>
    <w:rsid w:val="00A733CE"/>
    <w:rsid w:val="00A738DC"/>
    <w:rsid w:val="00A74BF8"/>
    <w:rsid w:val="00A74DE8"/>
    <w:rsid w:val="00A76DB5"/>
    <w:rsid w:val="00A771A4"/>
    <w:rsid w:val="00A80EF9"/>
    <w:rsid w:val="00A82CA9"/>
    <w:rsid w:val="00A877E5"/>
    <w:rsid w:val="00A90B7E"/>
    <w:rsid w:val="00A90DEA"/>
    <w:rsid w:val="00A922C9"/>
    <w:rsid w:val="00A94B8E"/>
    <w:rsid w:val="00A94DF9"/>
    <w:rsid w:val="00A958A6"/>
    <w:rsid w:val="00A95E7D"/>
    <w:rsid w:val="00A972F4"/>
    <w:rsid w:val="00AA0295"/>
    <w:rsid w:val="00AA029B"/>
    <w:rsid w:val="00AA0AB0"/>
    <w:rsid w:val="00AA184B"/>
    <w:rsid w:val="00AA25C8"/>
    <w:rsid w:val="00AA39CE"/>
    <w:rsid w:val="00AA4033"/>
    <w:rsid w:val="00AA5075"/>
    <w:rsid w:val="00AA525A"/>
    <w:rsid w:val="00AA5993"/>
    <w:rsid w:val="00AB1959"/>
    <w:rsid w:val="00AB1FD0"/>
    <w:rsid w:val="00AB20FE"/>
    <w:rsid w:val="00AB21ED"/>
    <w:rsid w:val="00AB28D5"/>
    <w:rsid w:val="00AB3015"/>
    <w:rsid w:val="00AB3911"/>
    <w:rsid w:val="00AB4949"/>
    <w:rsid w:val="00AB4A98"/>
    <w:rsid w:val="00AB6FF3"/>
    <w:rsid w:val="00AB7D92"/>
    <w:rsid w:val="00AC1C91"/>
    <w:rsid w:val="00AC1EE6"/>
    <w:rsid w:val="00AC29FD"/>
    <w:rsid w:val="00AC4DA3"/>
    <w:rsid w:val="00AC561B"/>
    <w:rsid w:val="00AC6D98"/>
    <w:rsid w:val="00AD0715"/>
    <w:rsid w:val="00AD0AB5"/>
    <w:rsid w:val="00AD2591"/>
    <w:rsid w:val="00AD2F95"/>
    <w:rsid w:val="00AD33C9"/>
    <w:rsid w:val="00AD3885"/>
    <w:rsid w:val="00AD4971"/>
    <w:rsid w:val="00AD52FC"/>
    <w:rsid w:val="00AD5C19"/>
    <w:rsid w:val="00AD7411"/>
    <w:rsid w:val="00AE0908"/>
    <w:rsid w:val="00AE1140"/>
    <w:rsid w:val="00AE1320"/>
    <w:rsid w:val="00AE27B8"/>
    <w:rsid w:val="00AE457B"/>
    <w:rsid w:val="00AE45F9"/>
    <w:rsid w:val="00AE5166"/>
    <w:rsid w:val="00AE55F7"/>
    <w:rsid w:val="00AE5FBF"/>
    <w:rsid w:val="00AE5FCA"/>
    <w:rsid w:val="00AF07AA"/>
    <w:rsid w:val="00AF111A"/>
    <w:rsid w:val="00AF1743"/>
    <w:rsid w:val="00AF180E"/>
    <w:rsid w:val="00AF2500"/>
    <w:rsid w:val="00AF2FB7"/>
    <w:rsid w:val="00AF5E98"/>
    <w:rsid w:val="00AF6ACF"/>
    <w:rsid w:val="00B02327"/>
    <w:rsid w:val="00B0343E"/>
    <w:rsid w:val="00B043DD"/>
    <w:rsid w:val="00B061DD"/>
    <w:rsid w:val="00B06592"/>
    <w:rsid w:val="00B0700E"/>
    <w:rsid w:val="00B07766"/>
    <w:rsid w:val="00B10D51"/>
    <w:rsid w:val="00B119FA"/>
    <w:rsid w:val="00B11CA0"/>
    <w:rsid w:val="00B12478"/>
    <w:rsid w:val="00B1366F"/>
    <w:rsid w:val="00B13A34"/>
    <w:rsid w:val="00B1459D"/>
    <w:rsid w:val="00B21BD1"/>
    <w:rsid w:val="00B223D0"/>
    <w:rsid w:val="00B23511"/>
    <w:rsid w:val="00B236B4"/>
    <w:rsid w:val="00B23C00"/>
    <w:rsid w:val="00B2745D"/>
    <w:rsid w:val="00B27EA3"/>
    <w:rsid w:val="00B30E31"/>
    <w:rsid w:val="00B31CF2"/>
    <w:rsid w:val="00B32BDB"/>
    <w:rsid w:val="00B3390C"/>
    <w:rsid w:val="00B339BC"/>
    <w:rsid w:val="00B33A89"/>
    <w:rsid w:val="00B347DB"/>
    <w:rsid w:val="00B34A91"/>
    <w:rsid w:val="00B4089A"/>
    <w:rsid w:val="00B40D17"/>
    <w:rsid w:val="00B4466D"/>
    <w:rsid w:val="00B45681"/>
    <w:rsid w:val="00B46EC3"/>
    <w:rsid w:val="00B506B5"/>
    <w:rsid w:val="00B515A7"/>
    <w:rsid w:val="00B52298"/>
    <w:rsid w:val="00B52665"/>
    <w:rsid w:val="00B52FB5"/>
    <w:rsid w:val="00B5430B"/>
    <w:rsid w:val="00B555A9"/>
    <w:rsid w:val="00B5572E"/>
    <w:rsid w:val="00B5776F"/>
    <w:rsid w:val="00B610AE"/>
    <w:rsid w:val="00B644FF"/>
    <w:rsid w:val="00B655CA"/>
    <w:rsid w:val="00B65FD8"/>
    <w:rsid w:val="00B66E18"/>
    <w:rsid w:val="00B6711A"/>
    <w:rsid w:val="00B70AF3"/>
    <w:rsid w:val="00B72AF5"/>
    <w:rsid w:val="00B74A7E"/>
    <w:rsid w:val="00B7567B"/>
    <w:rsid w:val="00B75710"/>
    <w:rsid w:val="00B76B8E"/>
    <w:rsid w:val="00B76ED0"/>
    <w:rsid w:val="00B81BCB"/>
    <w:rsid w:val="00B81D6D"/>
    <w:rsid w:val="00B84EA1"/>
    <w:rsid w:val="00B85E23"/>
    <w:rsid w:val="00B86B5B"/>
    <w:rsid w:val="00B86BA0"/>
    <w:rsid w:val="00B876C7"/>
    <w:rsid w:val="00B87BB7"/>
    <w:rsid w:val="00B92812"/>
    <w:rsid w:val="00B92D1B"/>
    <w:rsid w:val="00B93FF9"/>
    <w:rsid w:val="00B944ED"/>
    <w:rsid w:val="00B946DB"/>
    <w:rsid w:val="00B94821"/>
    <w:rsid w:val="00B97623"/>
    <w:rsid w:val="00BA00BF"/>
    <w:rsid w:val="00BA03DD"/>
    <w:rsid w:val="00BA08D5"/>
    <w:rsid w:val="00BA3313"/>
    <w:rsid w:val="00BA3CCE"/>
    <w:rsid w:val="00BA3F9F"/>
    <w:rsid w:val="00BB01B2"/>
    <w:rsid w:val="00BB0C69"/>
    <w:rsid w:val="00BB1A01"/>
    <w:rsid w:val="00BB2474"/>
    <w:rsid w:val="00BB256A"/>
    <w:rsid w:val="00BB2628"/>
    <w:rsid w:val="00BB426D"/>
    <w:rsid w:val="00BB6EE7"/>
    <w:rsid w:val="00BC2203"/>
    <w:rsid w:val="00BC2569"/>
    <w:rsid w:val="00BC2796"/>
    <w:rsid w:val="00BC4B94"/>
    <w:rsid w:val="00BC4DC8"/>
    <w:rsid w:val="00BC53FC"/>
    <w:rsid w:val="00BC5C06"/>
    <w:rsid w:val="00BC7738"/>
    <w:rsid w:val="00BC7AAE"/>
    <w:rsid w:val="00BD04A0"/>
    <w:rsid w:val="00BD0984"/>
    <w:rsid w:val="00BD0C74"/>
    <w:rsid w:val="00BD11DC"/>
    <w:rsid w:val="00BD1D1D"/>
    <w:rsid w:val="00BD2E7D"/>
    <w:rsid w:val="00BD4E66"/>
    <w:rsid w:val="00BD4E72"/>
    <w:rsid w:val="00BD4E9C"/>
    <w:rsid w:val="00BD5105"/>
    <w:rsid w:val="00BD5316"/>
    <w:rsid w:val="00BD5A88"/>
    <w:rsid w:val="00BE0590"/>
    <w:rsid w:val="00BE292D"/>
    <w:rsid w:val="00BE47E0"/>
    <w:rsid w:val="00BE492C"/>
    <w:rsid w:val="00BE5D42"/>
    <w:rsid w:val="00BE5FD9"/>
    <w:rsid w:val="00BE656C"/>
    <w:rsid w:val="00BE6736"/>
    <w:rsid w:val="00BE6D88"/>
    <w:rsid w:val="00BE7750"/>
    <w:rsid w:val="00BF0704"/>
    <w:rsid w:val="00BF1A6F"/>
    <w:rsid w:val="00BF41B1"/>
    <w:rsid w:val="00BF6A17"/>
    <w:rsid w:val="00BF71A8"/>
    <w:rsid w:val="00BF7E78"/>
    <w:rsid w:val="00C004DD"/>
    <w:rsid w:val="00C00F07"/>
    <w:rsid w:val="00C01D3B"/>
    <w:rsid w:val="00C0237A"/>
    <w:rsid w:val="00C02B23"/>
    <w:rsid w:val="00C10172"/>
    <w:rsid w:val="00C10A38"/>
    <w:rsid w:val="00C10DCA"/>
    <w:rsid w:val="00C10EBD"/>
    <w:rsid w:val="00C11675"/>
    <w:rsid w:val="00C13967"/>
    <w:rsid w:val="00C146E8"/>
    <w:rsid w:val="00C1474A"/>
    <w:rsid w:val="00C14B7B"/>
    <w:rsid w:val="00C155E9"/>
    <w:rsid w:val="00C17B72"/>
    <w:rsid w:val="00C220B4"/>
    <w:rsid w:val="00C220E9"/>
    <w:rsid w:val="00C24665"/>
    <w:rsid w:val="00C2622D"/>
    <w:rsid w:val="00C27D1B"/>
    <w:rsid w:val="00C3003C"/>
    <w:rsid w:val="00C31152"/>
    <w:rsid w:val="00C3117E"/>
    <w:rsid w:val="00C3145A"/>
    <w:rsid w:val="00C31653"/>
    <w:rsid w:val="00C31DE8"/>
    <w:rsid w:val="00C3270B"/>
    <w:rsid w:val="00C33D95"/>
    <w:rsid w:val="00C33F88"/>
    <w:rsid w:val="00C33FD7"/>
    <w:rsid w:val="00C35365"/>
    <w:rsid w:val="00C37D98"/>
    <w:rsid w:val="00C40D03"/>
    <w:rsid w:val="00C42FF0"/>
    <w:rsid w:val="00C43B48"/>
    <w:rsid w:val="00C45501"/>
    <w:rsid w:val="00C45833"/>
    <w:rsid w:val="00C46E53"/>
    <w:rsid w:val="00C46E93"/>
    <w:rsid w:val="00C470DC"/>
    <w:rsid w:val="00C50511"/>
    <w:rsid w:val="00C518CB"/>
    <w:rsid w:val="00C539C4"/>
    <w:rsid w:val="00C53A44"/>
    <w:rsid w:val="00C53AC2"/>
    <w:rsid w:val="00C55CEA"/>
    <w:rsid w:val="00C5770F"/>
    <w:rsid w:val="00C6105A"/>
    <w:rsid w:val="00C6216B"/>
    <w:rsid w:val="00C62893"/>
    <w:rsid w:val="00C62D59"/>
    <w:rsid w:val="00C62F46"/>
    <w:rsid w:val="00C63789"/>
    <w:rsid w:val="00C64348"/>
    <w:rsid w:val="00C64E54"/>
    <w:rsid w:val="00C672FD"/>
    <w:rsid w:val="00C6746B"/>
    <w:rsid w:val="00C7052B"/>
    <w:rsid w:val="00C70651"/>
    <w:rsid w:val="00C710E9"/>
    <w:rsid w:val="00C72D42"/>
    <w:rsid w:val="00C74610"/>
    <w:rsid w:val="00C74D63"/>
    <w:rsid w:val="00C7513A"/>
    <w:rsid w:val="00C75CF8"/>
    <w:rsid w:val="00C77860"/>
    <w:rsid w:val="00C81416"/>
    <w:rsid w:val="00C816E8"/>
    <w:rsid w:val="00C81B1E"/>
    <w:rsid w:val="00C829D8"/>
    <w:rsid w:val="00C829E9"/>
    <w:rsid w:val="00C82B80"/>
    <w:rsid w:val="00C82DD5"/>
    <w:rsid w:val="00C830FC"/>
    <w:rsid w:val="00C83623"/>
    <w:rsid w:val="00C84984"/>
    <w:rsid w:val="00C85D5F"/>
    <w:rsid w:val="00C86066"/>
    <w:rsid w:val="00C863B2"/>
    <w:rsid w:val="00C863CE"/>
    <w:rsid w:val="00C867B6"/>
    <w:rsid w:val="00C86B56"/>
    <w:rsid w:val="00C871F0"/>
    <w:rsid w:val="00C92331"/>
    <w:rsid w:val="00C933BF"/>
    <w:rsid w:val="00C94139"/>
    <w:rsid w:val="00C96422"/>
    <w:rsid w:val="00C97122"/>
    <w:rsid w:val="00C979F1"/>
    <w:rsid w:val="00CA050D"/>
    <w:rsid w:val="00CA16AD"/>
    <w:rsid w:val="00CA46AD"/>
    <w:rsid w:val="00CA58FF"/>
    <w:rsid w:val="00CA7400"/>
    <w:rsid w:val="00CB1B33"/>
    <w:rsid w:val="00CB2B1E"/>
    <w:rsid w:val="00CB3A59"/>
    <w:rsid w:val="00CB50D2"/>
    <w:rsid w:val="00CB6310"/>
    <w:rsid w:val="00CB6EF8"/>
    <w:rsid w:val="00CC1B49"/>
    <w:rsid w:val="00CC3CF7"/>
    <w:rsid w:val="00CD013F"/>
    <w:rsid w:val="00CD1A7A"/>
    <w:rsid w:val="00CD429B"/>
    <w:rsid w:val="00CD42CC"/>
    <w:rsid w:val="00CD4777"/>
    <w:rsid w:val="00CD52B8"/>
    <w:rsid w:val="00CD60D6"/>
    <w:rsid w:val="00CD6D28"/>
    <w:rsid w:val="00CD70AB"/>
    <w:rsid w:val="00CD777E"/>
    <w:rsid w:val="00CE3542"/>
    <w:rsid w:val="00CE4716"/>
    <w:rsid w:val="00CE58E7"/>
    <w:rsid w:val="00CE5941"/>
    <w:rsid w:val="00CF0991"/>
    <w:rsid w:val="00CF1FBD"/>
    <w:rsid w:val="00CF4867"/>
    <w:rsid w:val="00CF60A6"/>
    <w:rsid w:val="00CF79E9"/>
    <w:rsid w:val="00D007BE"/>
    <w:rsid w:val="00D01BD5"/>
    <w:rsid w:val="00D0293B"/>
    <w:rsid w:val="00D03F4B"/>
    <w:rsid w:val="00D05935"/>
    <w:rsid w:val="00D05F1F"/>
    <w:rsid w:val="00D0663F"/>
    <w:rsid w:val="00D07338"/>
    <w:rsid w:val="00D075C5"/>
    <w:rsid w:val="00D07A80"/>
    <w:rsid w:val="00D10284"/>
    <w:rsid w:val="00D13AC2"/>
    <w:rsid w:val="00D15101"/>
    <w:rsid w:val="00D15D1D"/>
    <w:rsid w:val="00D173DC"/>
    <w:rsid w:val="00D221F6"/>
    <w:rsid w:val="00D22248"/>
    <w:rsid w:val="00D23D7B"/>
    <w:rsid w:val="00D24204"/>
    <w:rsid w:val="00D25670"/>
    <w:rsid w:val="00D25FBD"/>
    <w:rsid w:val="00D2677D"/>
    <w:rsid w:val="00D267BC"/>
    <w:rsid w:val="00D26BD9"/>
    <w:rsid w:val="00D2719E"/>
    <w:rsid w:val="00D30A61"/>
    <w:rsid w:val="00D318F5"/>
    <w:rsid w:val="00D32076"/>
    <w:rsid w:val="00D32D83"/>
    <w:rsid w:val="00D330E5"/>
    <w:rsid w:val="00D3360B"/>
    <w:rsid w:val="00D34850"/>
    <w:rsid w:val="00D35016"/>
    <w:rsid w:val="00D35740"/>
    <w:rsid w:val="00D358E9"/>
    <w:rsid w:val="00D359E2"/>
    <w:rsid w:val="00D373EC"/>
    <w:rsid w:val="00D37994"/>
    <w:rsid w:val="00D37C82"/>
    <w:rsid w:val="00D40227"/>
    <w:rsid w:val="00D40A7C"/>
    <w:rsid w:val="00D41132"/>
    <w:rsid w:val="00D41A95"/>
    <w:rsid w:val="00D41AA0"/>
    <w:rsid w:val="00D42AC2"/>
    <w:rsid w:val="00D43AE1"/>
    <w:rsid w:val="00D43DF9"/>
    <w:rsid w:val="00D44DDA"/>
    <w:rsid w:val="00D455E6"/>
    <w:rsid w:val="00D45EE9"/>
    <w:rsid w:val="00D47170"/>
    <w:rsid w:val="00D47A4A"/>
    <w:rsid w:val="00D47C08"/>
    <w:rsid w:val="00D50206"/>
    <w:rsid w:val="00D50A90"/>
    <w:rsid w:val="00D512A3"/>
    <w:rsid w:val="00D51650"/>
    <w:rsid w:val="00D53EAD"/>
    <w:rsid w:val="00D54777"/>
    <w:rsid w:val="00D56AB5"/>
    <w:rsid w:val="00D5794D"/>
    <w:rsid w:val="00D57B5B"/>
    <w:rsid w:val="00D60075"/>
    <w:rsid w:val="00D6008E"/>
    <w:rsid w:val="00D6024F"/>
    <w:rsid w:val="00D60902"/>
    <w:rsid w:val="00D60EEC"/>
    <w:rsid w:val="00D63AE6"/>
    <w:rsid w:val="00D63C29"/>
    <w:rsid w:val="00D6483C"/>
    <w:rsid w:val="00D64F05"/>
    <w:rsid w:val="00D65BE7"/>
    <w:rsid w:val="00D65FB3"/>
    <w:rsid w:val="00D66BD7"/>
    <w:rsid w:val="00D70069"/>
    <w:rsid w:val="00D70BCE"/>
    <w:rsid w:val="00D70FB2"/>
    <w:rsid w:val="00D7131C"/>
    <w:rsid w:val="00D71DFE"/>
    <w:rsid w:val="00D7467D"/>
    <w:rsid w:val="00D75055"/>
    <w:rsid w:val="00D75118"/>
    <w:rsid w:val="00D760AF"/>
    <w:rsid w:val="00D76632"/>
    <w:rsid w:val="00D76BBC"/>
    <w:rsid w:val="00D81F24"/>
    <w:rsid w:val="00D83B81"/>
    <w:rsid w:val="00D85FFC"/>
    <w:rsid w:val="00D8614E"/>
    <w:rsid w:val="00D86F3F"/>
    <w:rsid w:val="00D875AB"/>
    <w:rsid w:val="00D922D1"/>
    <w:rsid w:val="00D92F9E"/>
    <w:rsid w:val="00D93C2A"/>
    <w:rsid w:val="00D9419E"/>
    <w:rsid w:val="00DA05C2"/>
    <w:rsid w:val="00DA1795"/>
    <w:rsid w:val="00DA2022"/>
    <w:rsid w:val="00DA267D"/>
    <w:rsid w:val="00DA2880"/>
    <w:rsid w:val="00DA3481"/>
    <w:rsid w:val="00DA4383"/>
    <w:rsid w:val="00DA5F9E"/>
    <w:rsid w:val="00DA6885"/>
    <w:rsid w:val="00DA7C11"/>
    <w:rsid w:val="00DA7E0D"/>
    <w:rsid w:val="00DB044A"/>
    <w:rsid w:val="00DB1D0F"/>
    <w:rsid w:val="00DB2EF1"/>
    <w:rsid w:val="00DB66F8"/>
    <w:rsid w:val="00DB732F"/>
    <w:rsid w:val="00DB7350"/>
    <w:rsid w:val="00DB7D4D"/>
    <w:rsid w:val="00DB7F5B"/>
    <w:rsid w:val="00DC1922"/>
    <w:rsid w:val="00DC2970"/>
    <w:rsid w:val="00DC32D2"/>
    <w:rsid w:val="00DC4DF9"/>
    <w:rsid w:val="00DC6696"/>
    <w:rsid w:val="00DC7BDC"/>
    <w:rsid w:val="00DD05CE"/>
    <w:rsid w:val="00DD206A"/>
    <w:rsid w:val="00DD2595"/>
    <w:rsid w:val="00DD3A84"/>
    <w:rsid w:val="00DD4259"/>
    <w:rsid w:val="00DD5E6A"/>
    <w:rsid w:val="00DD6162"/>
    <w:rsid w:val="00DD6F3F"/>
    <w:rsid w:val="00DD7891"/>
    <w:rsid w:val="00DE2580"/>
    <w:rsid w:val="00DE3316"/>
    <w:rsid w:val="00DE3CA0"/>
    <w:rsid w:val="00DE631A"/>
    <w:rsid w:val="00DE651F"/>
    <w:rsid w:val="00DF09CB"/>
    <w:rsid w:val="00DF0CED"/>
    <w:rsid w:val="00DF43F3"/>
    <w:rsid w:val="00DF4C62"/>
    <w:rsid w:val="00DF604E"/>
    <w:rsid w:val="00DF700E"/>
    <w:rsid w:val="00DF7580"/>
    <w:rsid w:val="00E00882"/>
    <w:rsid w:val="00E014A9"/>
    <w:rsid w:val="00E02DCE"/>
    <w:rsid w:val="00E06E27"/>
    <w:rsid w:val="00E07153"/>
    <w:rsid w:val="00E077E2"/>
    <w:rsid w:val="00E1081E"/>
    <w:rsid w:val="00E14517"/>
    <w:rsid w:val="00E153A2"/>
    <w:rsid w:val="00E161C0"/>
    <w:rsid w:val="00E16A32"/>
    <w:rsid w:val="00E20E33"/>
    <w:rsid w:val="00E21551"/>
    <w:rsid w:val="00E23292"/>
    <w:rsid w:val="00E25E53"/>
    <w:rsid w:val="00E2638A"/>
    <w:rsid w:val="00E26449"/>
    <w:rsid w:val="00E26E3D"/>
    <w:rsid w:val="00E27334"/>
    <w:rsid w:val="00E3039F"/>
    <w:rsid w:val="00E3061F"/>
    <w:rsid w:val="00E32473"/>
    <w:rsid w:val="00E32508"/>
    <w:rsid w:val="00E328EC"/>
    <w:rsid w:val="00E32FA8"/>
    <w:rsid w:val="00E3415A"/>
    <w:rsid w:val="00E3442B"/>
    <w:rsid w:val="00E344E7"/>
    <w:rsid w:val="00E35A5E"/>
    <w:rsid w:val="00E35D26"/>
    <w:rsid w:val="00E3651A"/>
    <w:rsid w:val="00E36A70"/>
    <w:rsid w:val="00E4023E"/>
    <w:rsid w:val="00E41D85"/>
    <w:rsid w:val="00E44199"/>
    <w:rsid w:val="00E44406"/>
    <w:rsid w:val="00E4470B"/>
    <w:rsid w:val="00E44972"/>
    <w:rsid w:val="00E4518D"/>
    <w:rsid w:val="00E474E6"/>
    <w:rsid w:val="00E47955"/>
    <w:rsid w:val="00E47AA5"/>
    <w:rsid w:val="00E508C8"/>
    <w:rsid w:val="00E5199E"/>
    <w:rsid w:val="00E52053"/>
    <w:rsid w:val="00E557F8"/>
    <w:rsid w:val="00E56896"/>
    <w:rsid w:val="00E56A59"/>
    <w:rsid w:val="00E57A9F"/>
    <w:rsid w:val="00E60A01"/>
    <w:rsid w:val="00E6257C"/>
    <w:rsid w:val="00E625D7"/>
    <w:rsid w:val="00E62AD0"/>
    <w:rsid w:val="00E62DA3"/>
    <w:rsid w:val="00E6333E"/>
    <w:rsid w:val="00E63508"/>
    <w:rsid w:val="00E63BD2"/>
    <w:rsid w:val="00E6696A"/>
    <w:rsid w:val="00E67294"/>
    <w:rsid w:val="00E67F46"/>
    <w:rsid w:val="00E70B18"/>
    <w:rsid w:val="00E721A5"/>
    <w:rsid w:val="00E7290C"/>
    <w:rsid w:val="00E72D33"/>
    <w:rsid w:val="00E738CB"/>
    <w:rsid w:val="00E768F6"/>
    <w:rsid w:val="00E76F99"/>
    <w:rsid w:val="00E76FC8"/>
    <w:rsid w:val="00E77D0E"/>
    <w:rsid w:val="00E77D89"/>
    <w:rsid w:val="00E80992"/>
    <w:rsid w:val="00E817B6"/>
    <w:rsid w:val="00E84247"/>
    <w:rsid w:val="00E84EE1"/>
    <w:rsid w:val="00E85040"/>
    <w:rsid w:val="00E85A9B"/>
    <w:rsid w:val="00E85E29"/>
    <w:rsid w:val="00E862CF"/>
    <w:rsid w:val="00E90701"/>
    <w:rsid w:val="00E910D1"/>
    <w:rsid w:val="00E924BB"/>
    <w:rsid w:val="00E931EB"/>
    <w:rsid w:val="00E97FB3"/>
    <w:rsid w:val="00EA066F"/>
    <w:rsid w:val="00EA126D"/>
    <w:rsid w:val="00EA148D"/>
    <w:rsid w:val="00EA3FCE"/>
    <w:rsid w:val="00EA5092"/>
    <w:rsid w:val="00EA559B"/>
    <w:rsid w:val="00EA62EB"/>
    <w:rsid w:val="00EA633A"/>
    <w:rsid w:val="00EA6927"/>
    <w:rsid w:val="00EA71EF"/>
    <w:rsid w:val="00EA7A08"/>
    <w:rsid w:val="00EB33E1"/>
    <w:rsid w:val="00EB378D"/>
    <w:rsid w:val="00EB4501"/>
    <w:rsid w:val="00EB49CA"/>
    <w:rsid w:val="00EB5531"/>
    <w:rsid w:val="00EB67E2"/>
    <w:rsid w:val="00EB6D69"/>
    <w:rsid w:val="00EC0A6C"/>
    <w:rsid w:val="00EC172C"/>
    <w:rsid w:val="00EC4269"/>
    <w:rsid w:val="00EC4B42"/>
    <w:rsid w:val="00EC5243"/>
    <w:rsid w:val="00EC591E"/>
    <w:rsid w:val="00EC5A2B"/>
    <w:rsid w:val="00EC68C4"/>
    <w:rsid w:val="00EC696B"/>
    <w:rsid w:val="00EC78ED"/>
    <w:rsid w:val="00EC7AC8"/>
    <w:rsid w:val="00ED19D6"/>
    <w:rsid w:val="00ED2745"/>
    <w:rsid w:val="00ED3569"/>
    <w:rsid w:val="00ED4260"/>
    <w:rsid w:val="00ED4696"/>
    <w:rsid w:val="00ED5802"/>
    <w:rsid w:val="00ED5CD9"/>
    <w:rsid w:val="00ED601B"/>
    <w:rsid w:val="00ED6219"/>
    <w:rsid w:val="00ED6360"/>
    <w:rsid w:val="00ED69FC"/>
    <w:rsid w:val="00ED7016"/>
    <w:rsid w:val="00ED71BE"/>
    <w:rsid w:val="00ED753E"/>
    <w:rsid w:val="00EE0035"/>
    <w:rsid w:val="00EE352E"/>
    <w:rsid w:val="00EE3D93"/>
    <w:rsid w:val="00EE46DA"/>
    <w:rsid w:val="00EE4C1B"/>
    <w:rsid w:val="00EE6E77"/>
    <w:rsid w:val="00EE7946"/>
    <w:rsid w:val="00EE7ACB"/>
    <w:rsid w:val="00EF08BE"/>
    <w:rsid w:val="00EF17D5"/>
    <w:rsid w:val="00EF44AE"/>
    <w:rsid w:val="00EF46DE"/>
    <w:rsid w:val="00EF4F63"/>
    <w:rsid w:val="00EF4FA8"/>
    <w:rsid w:val="00EF5C62"/>
    <w:rsid w:val="00F01874"/>
    <w:rsid w:val="00F01B26"/>
    <w:rsid w:val="00F02EFE"/>
    <w:rsid w:val="00F0351F"/>
    <w:rsid w:val="00F03881"/>
    <w:rsid w:val="00F03A49"/>
    <w:rsid w:val="00F052AE"/>
    <w:rsid w:val="00F05994"/>
    <w:rsid w:val="00F07736"/>
    <w:rsid w:val="00F07DDB"/>
    <w:rsid w:val="00F1207C"/>
    <w:rsid w:val="00F13385"/>
    <w:rsid w:val="00F13636"/>
    <w:rsid w:val="00F161E5"/>
    <w:rsid w:val="00F22917"/>
    <w:rsid w:val="00F22C97"/>
    <w:rsid w:val="00F24819"/>
    <w:rsid w:val="00F24989"/>
    <w:rsid w:val="00F24F80"/>
    <w:rsid w:val="00F26054"/>
    <w:rsid w:val="00F26A2F"/>
    <w:rsid w:val="00F272AC"/>
    <w:rsid w:val="00F3190A"/>
    <w:rsid w:val="00F31B42"/>
    <w:rsid w:val="00F336E2"/>
    <w:rsid w:val="00F34D38"/>
    <w:rsid w:val="00F37A19"/>
    <w:rsid w:val="00F41155"/>
    <w:rsid w:val="00F4146E"/>
    <w:rsid w:val="00F420F5"/>
    <w:rsid w:val="00F42781"/>
    <w:rsid w:val="00F428BE"/>
    <w:rsid w:val="00F43383"/>
    <w:rsid w:val="00F50AF2"/>
    <w:rsid w:val="00F50C5C"/>
    <w:rsid w:val="00F50E15"/>
    <w:rsid w:val="00F5158E"/>
    <w:rsid w:val="00F5320E"/>
    <w:rsid w:val="00F53238"/>
    <w:rsid w:val="00F53EA5"/>
    <w:rsid w:val="00F5430E"/>
    <w:rsid w:val="00F54BC2"/>
    <w:rsid w:val="00F55B1F"/>
    <w:rsid w:val="00F6089E"/>
    <w:rsid w:val="00F6381F"/>
    <w:rsid w:val="00F64DF3"/>
    <w:rsid w:val="00F65804"/>
    <w:rsid w:val="00F65E4C"/>
    <w:rsid w:val="00F6674B"/>
    <w:rsid w:val="00F6685A"/>
    <w:rsid w:val="00F713EB"/>
    <w:rsid w:val="00F718A8"/>
    <w:rsid w:val="00F71BB6"/>
    <w:rsid w:val="00F74DF7"/>
    <w:rsid w:val="00F75B9A"/>
    <w:rsid w:val="00F76DA8"/>
    <w:rsid w:val="00F81040"/>
    <w:rsid w:val="00F81596"/>
    <w:rsid w:val="00F83414"/>
    <w:rsid w:val="00F83629"/>
    <w:rsid w:val="00F83F3C"/>
    <w:rsid w:val="00F85A29"/>
    <w:rsid w:val="00F86AF8"/>
    <w:rsid w:val="00F86CDA"/>
    <w:rsid w:val="00F908FF"/>
    <w:rsid w:val="00F92FD1"/>
    <w:rsid w:val="00F93301"/>
    <w:rsid w:val="00F938C3"/>
    <w:rsid w:val="00F95020"/>
    <w:rsid w:val="00F97E1B"/>
    <w:rsid w:val="00F97FD9"/>
    <w:rsid w:val="00FA0D2B"/>
    <w:rsid w:val="00FA0E00"/>
    <w:rsid w:val="00FA241E"/>
    <w:rsid w:val="00FA243F"/>
    <w:rsid w:val="00FA3617"/>
    <w:rsid w:val="00FA3CBB"/>
    <w:rsid w:val="00FA49BF"/>
    <w:rsid w:val="00FA51D0"/>
    <w:rsid w:val="00FA548D"/>
    <w:rsid w:val="00FA57AE"/>
    <w:rsid w:val="00FA630C"/>
    <w:rsid w:val="00FA73CD"/>
    <w:rsid w:val="00FB226E"/>
    <w:rsid w:val="00FB2346"/>
    <w:rsid w:val="00FB3846"/>
    <w:rsid w:val="00FB4081"/>
    <w:rsid w:val="00FB5B38"/>
    <w:rsid w:val="00FC0E09"/>
    <w:rsid w:val="00FC23CE"/>
    <w:rsid w:val="00FC2B1B"/>
    <w:rsid w:val="00FC3300"/>
    <w:rsid w:val="00FC33E3"/>
    <w:rsid w:val="00FC4C62"/>
    <w:rsid w:val="00FC6188"/>
    <w:rsid w:val="00FC74D8"/>
    <w:rsid w:val="00FD06D0"/>
    <w:rsid w:val="00FD0FDC"/>
    <w:rsid w:val="00FD1DFD"/>
    <w:rsid w:val="00FD3F9C"/>
    <w:rsid w:val="00FD4013"/>
    <w:rsid w:val="00FD47D6"/>
    <w:rsid w:val="00FD6B96"/>
    <w:rsid w:val="00FD773E"/>
    <w:rsid w:val="00FE1DE1"/>
    <w:rsid w:val="00FE34DF"/>
    <w:rsid w:val="00FE3FCE"/>
    <w:rsid w:val="00FE67C2"/>
    <w:rsid w:val="00FE6A78"/>
    <w:rsid w:val="00FF09A2"/>
    <w:rsid w:val="00FF111F"/>
    <w:rsid w:val="00FF1B91"/>
    <w:rsid w:val="00FF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EA9ECB"/>
  <w15:docId w15:val="{44BDD6F0-C1CB-433E-A64E-23E776CB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852B70"/>
    <w:rPr>
      <w:sz w:val="24"/>
    </w:rPr>
  </w:style>
  <w:style w:type="paragraph" w:styleId="1">
    <w:name w:val="heading 1"/>
    <w:next w:val="34a"/>
    <w:link w:val="10"/>
    <w:qFormat/>
    <w:rsid w:val="00852B70"/>
    <w:pPr>
      <w:keepNext/>
      <w:keepLines/>
      <w:pageBreakBefore/>
      <w:numPr>
        <w:numId w:val="1"/>
      </w:numPr>
      <w:spacing w:after="240" w:line="360" w:lineRule="auto"/>
      <w:jc w:val="both"/>
      <w:outlineLvl w:val="0"/>
    </w:pPr>
    <w:rPr>
      <w:rFonts w:ascii="Arial" w:hAnsi="Arial"/>
      <w:b/>
      <w:sz w:val="36"/>
      <w:szCs w:val="28"/>
      <w:lang w:val="x-none" w:eastAsia="x-none"/>
    </w:rPr>
  </w:style>
  <w:style w:type="paragraph" w:styleId="2">
    <w:name w:val="heading 2"/>
    <w:next w:val="34a"/>
    <w:link w:val="20"/>
    <w:qFormat/>
    <w:rsid w:val="00852B70"/>
    <w:pPr>
      <w:keepNext/>
      <w:keepLines/>
      <w:numPr>
        <w:ilvl w:val="1"/>
        <w:numId w:val="1"/>
      </w:numPr>
      <w:spacing w:before="480" w:after="240" w:line="360" w:lineRule="auto"/>
      <w:jc w:val="both"/>
      <w:outlineLvl w:val="1"/>
    </w:pPr>
    <w:rPr>
      <w:rFonts w:ascii="Arial" w:hAnsi="Arial"/>
      <w:b/>
      <w:sz w:val="32"/>
    </w:rPr>
  </w:style>
  <w:style w:type="paragraph" w:styleId="3">
    <w:name w:val="heading 3"/>
    <w:next w:val="34a"/>
    <w:link w:val="30"/>
    <w:qFormat/>
    <w:rsid w:val="00852B70"/>
    <w:pPr>
      <w:keepNext/>
      <w:keepLines/>
      <w:numPr>
        <w:ilvl w:val="2"/>
        <w:numId w:val="1"/>
      </w:numPr>
      <w:spacing w:before="480" w:after="240" w:line="360" w:lineRule="auto"/>
      <w:jc w:val="both"/>
      <w:outlineLvl w:val="2"/>
    </w:pPr>
    <w:rPr>
      <w:rFonts w:ascii="Arial" w:hAnsi="Arial"/>
      <w:b/>
      <w:bCs/>
      <w:sz w:val="28"/>
    </w:rPr>
  </w:style>
  <w:style w:type="paragraph" w:styleId="4">
    <w:name w:val="heading 4"/>
    <w:next w:val="34a"/>
    <w:link w:val="40"/>
    <w:qFormat/>
    <w:rsid w:val="00852B70"/>
    <w:pPr>
      <w:keepNext/>
      <w:keepLines/>
      <w:numPr>
        <w:ilvl w:val="3"/>
        <w:numId w:val="1"/>
      </w:numPr>
      <w:spacing w:before="480" w:after="240" w:line="360" w:lineRule="auto"/>
      <w:jc w:val="both"/>
      <w:outlineLvl w:val="3"/>
    </w:pPr>
    <w:rPr>
      <w:rFonts w:ascii="Arial" w:hAnsi="Arial"/>
      <w:b/>
      <w:sz w:val="24"/>
    </w:rPr>
  </w:style>
  <w:style w:type="paragraph" w:styleId="5">
    <w:name w:val="heading 5"/>
    <w:next w:val="34a"/>
    <w:link w:val="50"/>
    <w:qFormat/>
    <w:rsid w:val="00852B70"/>
    <w:pPr>
      <w:keepNext/>
      <w:numPr>
        <w:ilvl w:val="4"/>
        <w:numId w:val="1"/>
      </w:numPr>
      <w:spacing w:before="480" w:after="240" w:line="360" w:lineRule="auto"/>
      <w:jc w:val="both"/>
      <w:outlineLvl w:val="4"/>
    </w:pPr>
    <w:rPr>
      <w:rFonts w:ascii="Arial" w:hAnsi="Arial"/>
      <w:bCs/>
      <w:i/>
      <w:iCs/>
      <w:sz w:val="22"/>
      <w:szCs w:val="26"/>
    </w:rPr>
  </w:style>
  <w:style w:type="paragraph" w:styleId="6">
    <w:name w:val="heading 6"/>
    <w:next w:val="34a"/>
    <w:link w:val="60"/>
    <w:qFormat/>
    <w:rsid w:val="00852B70"/>
    <w:pPr>
      <w:keepNext/>
      <w:numPr>
        <w:ilvl w:val="5"/>
        <w:numId w:val="1"/>
      </w:numPr>
      <w:spacing w:before="480" w:after="240" w:line="360" w:lineRule="auto"/>
      <w:jc w:val="both"/>
      <w:outlineLvl w:val="5"/>
    </w:pPr>
    <w:rPr>
      <w:rFonts w:ascii="Arial" w:hAnsi="Arial"/>
      <w:i/>
      <w:sz w:val="22"/>
      <w:lang w:eastAsia="en-US"/>
    </w:rPr>
  </w:style>
  <w:style w:type="paragraph" w:styleId="7">
    <w:name w:val="heading 7"/>
    <w:basedOn w:val="a0"/>
    <w:next w:val="a0"/>
    <w:link w:val="70"/>
    <w:semiHidden/>
    <w:qFormat/>
    <w:rsid w:val="00852B70"/>
    <w:pPr>
      <w:keepNext/>
      <w:numPr>
        <w:ilvl w:val="6"/>
        <w:numId w:val="1"/>
      </w:numPr>
      <w:spacing w:before="120"/>
      <w:outlineLvl w:val="6"/>
    </w:pPr>
    <w:rPr>
      <w:i/>
      <w:lang w:eastAsia="en-US"/>
    </w:rPr>
  </w:style>
  <w:style w:type="paragraph" w:styleId="8">
    <w:name w:val="heading 8"/>
    <w:basedOn w:val="a0"/>
    <w:next w:val="a0"/>
    <w:link w:val="80"/>
    <w:semiHidden/>
    <w:qFormat/>
    <w:rsid w:val="00852B70"/>
    <w:pPr>
      <w:keepNext/>
      <w:numPr>
        <w:ilvl w:val="7"/>
        <w:numId w:val="1"/>
      </w:numPr>
      <w:spacing w:before="120"/>
      <w:outlineLvl w:val="7"/>
    </w:pPr>
    <w:rPr>
      <w:lang w:eastAsia="en-US"/>
    </w:rPr>
  </w:style>
  <w:style w:type="paragraph" w:styleId="9">
    <w:name w:val="heading 9"/>
    <w:basedOn w:val="a0"/>
    <w:next w:val="a0"/>
    <w:link w:val="90"/>
    <w:semiHidden/>
    <w:qFormat/>
    <w:rsid w:val="00852B70"/>
    <w:pPr>
      <w:keepNext/>
      <w:numPr>
        <w:ilvl w:val="8"/>
        <w:numId w:val="1"/>
      </w:numPr>
      <w:spacing w:before="120"/>
      <w:outlineLvl w:val="8"/>
    </w:pPr>
    <w:rPr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4b">
    <w:name w:val="34_Знак_Сообщение_системы"/>
    <w:rsid w:val="00852B70"/>
    <w:rPr>
      <w:rFonts w:ascii="Calibri" w:hAnsi="Calibri"/>
    </w:rPr>
  </w:style>
  <w:style w:type="paragraph" w:customStyle="1" w:styleId="34a">
    <w:name w:val="34_Абзац_Обычный"/>
    <w:link w:val="34c"/>
    <w:qFormat/>
    <w:rsid w:val="00852B70"/>
    <w:pPr>
      <w:spacing w:line="360" w:lineRule="auto"/>
      <w:ind w:firstLine="720"/>
      <w:jc w:val="both"/>
    </w:pPr>
    <w:rPr>
      <w:sz w:val="24"/>
      <w:lang w:eastAsia="x-none"/>
    </w:rPr>
  </w:style>
  <w:style w:type="character" w:customStyle="1" w:styleId="34c">
    <w:name w:val="34_Абзац_Обычный Знак"/>
    <w:link w:val="34a"/>
    <w:rsid w:val="00852B70"/>
    <w:rPr>
      <w:sz w:val="24"/>
      <w:lang w:eastAsia="x-none"/>
    </w:rPr>
  </w:style>
  <w:style w:type="character" w:customStyle="1" w:styleId="10">
    <w:name w:val="Заголовок 1 Знак"/>
    <w:link w:val="1"/>
    <w:rsid w:val="00852B70"/>
    <w:rPr>
      <w:rFonts w:ascii="Arial" w:hAnsi="Arial"/>
      <w:b/>
      <w:sz w:val="36"/>
      <w:szCs w:val="28"/>
      <w:lang w:val="x-none" w:eastAsia="x-none"/>
    </w:rPr>
  </w:style>
  <w:style w:type="character" w:customStyle="1" w:styleId="20">
    <w:name w:val="Заголовок 2 Знак"/>
    <w:link w:val="2"/>
    <w:rsid w:val="00852B70"/>
    <w:rPr>
      <w:rFonts w:ascii="Arial" w:hAnsi="Arial"/>
      <w:b/>
      <w:sz w:val="32"/>
    </w:rPr>
  </w:style>
  <w:style w:type="character" w:customStyle="1" w:styleId="30">
    <w:name w:val="Заголовок 3 Знак"/>
    <w:link w:val="3"/>
    <w:rsid w:val="00852B70"/>
    <w:rPr>
      <w:rFonts w:ascii="Arial" w:hAnsi="Arial"/>
      <w:b/>
      <w:bCs/>
      <w:sz w:val="28"/>
    </w:rPr>
  </w:style>
  <w:style w:type="character" w:customStyle="1" w:styleId="40">
    <w:name w:val="Заголовок 4 Знак"/>
    <w:link w:val="4"/>
    <w:rsid w:val="00852B70"/>
    <w:rPr>
      <w:rFonts w:ascii="Arial" w:hAnsi="Arial"/>
      <w:b/>
      <w:sz w:val="24"/>
    </w:rPr>
  </w:style>
  <w:style w:type="character" w:customStyle="1" w:styleId="50">
    <w:name w:val="Заголовок 5 Знак"/>
    <w:link w:val="5"/>
    <w:rsid w:val="00852B70"/>
    <w:rPr>
      <w:rFonts w:ascii="Arial" w:hAnsi="Arial"/>
      <w:bCs/>
      <w:i/>
      <w:iCs/>
      <w:sz w:val="22"/>
      <w:szCs w:val="26"/>
    </w:rPr>
  </w:style>
  <w:style w:type="character" w:customStyle="1" w:styleId="60">
    <w:name w:val="Заголовок 6 Знак"/>
    <w:link w:val="6"/>
    <w:rsid w:val="00852B70"/>
    <w:rPr>
      <w:rFonts w:ascii="Arial" w:hAnsi="Arial"/>
      <w:i/>
      <w:sz w:val="22"/>
      <w:lang w:eastAsia="en-US"/>
    </w:rPr>
  </w:style>
  <w:style w:type="character" w:customStyle="1" w:styleId="70">
    <w:name w:val="Заголовок 7 Знак"/>
    <w:link w:val="7"/>
    <w:semiHidden/>
    <w:rsid w:val="00852B70"/>
    <w:rPr>
      <w:i/>
      <w:sz w:val="24"/>
      <w:lang w:eastAsia="en-US"/>
    </w:rPr>
  </w:style>
  <w:style w:type="character" w:customStyle="1" w:styleId="80">
    <w:name w:val="Заголовок 8 Знак"/>
    <w:link w:val="8"/>
    <w:semiHidden/>
    <w:rsid w:val="00852B70"/>
    <w:rPr>
      <w:sz w:val="24"/>
      <w:lang w:eastAsia="en-US"/>
    </w:rPr>
  </w:style>
  <w:style w:type="character" w:customStyle="1" w:styleId="90">
    <w:name w:val="Заголовок 9 Знак"/>
    <w:link w:val="9"/>
    <w:semiHidden/>
    <w:rsid w:val="00852B70"/>
    <w:rPr>
      <w:sz w:val="24"/>
      <w:lang w:eastAsia="en-US"/>
    </w:rPr>
  </w:style>
  <w:style w:type="paragraph" w:customStyle="1" w:styleId="3411">
    <w:name w:val="34_Заголовок_1_Приложение"/>
    <w:basedOn w:val="34a"/>
    <w:next w:val="34d"/>
    <w:qFormat/>
    <w:rsid w:val="00852B70"/>
    <w:pPr>
      <w:pageBreakBefore/>
      <w:numPr>
        <w:numId w:val="7"/>
      </w:numPr>
      <w:tabs>
        <w:tab w:val="center" w:pos="1985"/>
      </w:tabs>
      <w:spacing w:after="240"/>
      <w:jc w:val="center"/>
      <w:outlineLvl w:val="0"/>
    </w:pPr>
    <w:rPr>
      <w:rFonts w:ascii="Arial" w:hAnsi="Arial"/>
      <w:b/>
      <w:sz w:val="36"/>
      <w:szCs w:val="28"/>
    </w:rPr>
  </w:style>
  <w:style w:type="paragraph" w:customStyle="1" w:styleId="3421">
    <w:name w:val="34_Заголовок_2_Приложение"/>
    <w:basedOn w:val="34a"/>
    <w:next w:val="34a"/>
    <w:rsid w:val="00852B70"/>
    <w:pPr>
      <w:keepNext/>
      <w:keepLines/>
      <w:numPr>
        <w:ilvl w:val="1"/>
        <w:numId w:val="7"/>
      </w:numPr>
      <w:spacing w:before="480" w:after="240"/>
      <w:outlineLvl w:val="1"/>
    </w:pPr>
    <w:rPr>
      <w:rFonts w:ascii="Arial" w:hAnsi="Arial"/>
      <w:b/>
      <w:sz w:val="32"/>
      <w:szCs w:val="24"/>
    </w:rPr>
  </w:style>
  <w:style w:type="paragraph" w:customStyle="1" w:styleId="3431">
    <w:name w:val="34_Заголовок_3_Приложение"/>
    <w:basedOn w:val="34a"/>
    <w:next w:val="34a"/>
    <w:rsid w:val="00852B70"/>
    <w:pPr>
      <w:keepNext/>
      <w:keepLines/>
      <w:numPr>
        <w:ilvl w:val="2"/>
        <w:numId w:val="7"/>
      </w:numPr>
      <w:spacing w:before="480" w:after="240"/>
      <w:outlineLvl w:val="2"/>
    </w:pPr>
    <w:rPr>
      <w:rFonts w:ascii="Arial" w:hAnsi="Arial"/>
      <w:b/>
      <w:sz w:val="28"/>
      <w:szCs w:val="22"/>
    </w:rPr>
  </w:style>
  <w:style w:type="character" w:customStyle="1" w:styleId="34e">
    <w:name w:val="34_Знак_Подчеркнутый"/>
    <w:rsid w:val="00852B70"/>
    <w:rPr>
      <w:u w:val="single"/>
    </w:rPr>
  </w:style>
  <w:style w:type="paragraph" w:customStyle="1" w:styleId="348">
    <w:name w:val="34_Список_Библиография"/>
    <w:basedOn w:val="34a"/>
    <w:rsid w:val="00852B70"/>
    <w:pPr>
      <w:numPr>
        <w:numId w:val="2"/>
      </w:numPr>
    </w:pPr>
    <w:rPr>
      <w:rFonts w:cs="Arial"/>
      <w:bCs/>
      <w:szCs w:val="28"/>
    </w:rPr>
  </w:style>
  <w:style w:type="character" w:customStyle="1" w:styleId="34f">
    <w:name w:val="34_Рамка_Основной Знак"/>
    <w:basedOn w:val="34c"/>
    <w:link w:val="34f0"/>
    <w:rsid w:val="00546EAF"/>
    <w:rPr>
      <w:sz w:val="18"/>
      <w:lang w:eastAsia="x-none"/>
    </w:rPr>
  </w:style>
  <w:style w:type="character" w:customStyle="1" w:styleId="34f1">
    <w:name w:val="34_Рамка_Подписи Знак"/>
    <w:basedOn w:val="a1"/>
    <w:link w:val="34f2"/>
    <w:rsid w:val="00852B70"/>
    <w:rPr>
      <w:i/>
      <w:sz w:val="18"/>
      <w:szCs w:val="18"/>
      <w:lang w:val="x-none" w:eastAsia="x-none"/>
    </w:rPr>
  </w:style>
  <w:style w:type="paragraph" w:customStyle="1" w:styleId="34f3">
    <w:name w:val="34_ЛУ_Название"/>
    <w:basedOn w:val="34a"/>
    <w:rsid w:val="00852B70"/>
    <w:pPr>
      <w:spacing w:before="20" w:after="120"/>
      <w:ind w:firstLine="0"/>
      <w:jc w:val="center"/>
    </w:pPr>
    <w:rPr>
      <w:rFonts w:ascii="Arial" w:hAnsi="Arial"/>
      <w:b/>
      <w:sz w:val="32"/>
      <w:szCs w:val="28"/>
    </w:rPr>
  </w:style>
  <w:style w:type="paragraph" w:customStyle="1" w:styleId="34f4">
    <w:name w:val="34_ЛУ_Подпись"/>
    <w:basedOn w:val="34a"/>
    <w:rsid w:val="00852B70"/>
    <w:pPr>
      <w:spacing w:before="20" w:after="120" w:line="240" w:lineRule="auto"/>
      <w:ind w:firstLine="0"/>
      <w:jc w:val="left"/>
    </w:pPr>
    <w:rPr>
      <w:sz w:val="22"/>
    </w:rPr>
  </w:style>
  <w:style w:type="character" w:customStyle="1" w:styleId="34f5">
    <w:name w:val="34_Знак_Элемент_интерфейса"/>
    <w:qFormat/>
    <w:rsid w:val="00852B70"/>
    <w:rPr>
      <w:b/>
    </w:rPr>
  </w:style>
  <w:style w:type="paragraph" w:customStyle="1" w:styleId="3414">
    <w:name w:val="34_Заголовок_1_Дополнительный"/>
    <w:basedOn w:val="34a"/>
    <w:next w:val="34a"/>
    <w:link w:val="3415"/>
    <w:qFormat/>
    <w:rsid w:val="00852B70"/>
    <w:pPr>
      <w:keepNext/>
      <w:keepLines/>
      <w:pageBreakBefore/>
      <w:spacing w:after="240"/>
      <w:ind w:firstLine="0"/>
      <w:jc w:val="center"/>
    </w:pPr>
    <w:rPr>
      <w:rFonts w:ascii="Arial" w:hAnsi="Arial"/>
      <w:b/>
      <w:sz w:val="36"/>
    </w:rPr>
  </w:style>
  <w:style w:type="character" w:customStyle="1" w:styleId="3415">
    <w:name w:val="34_Заголовок_1_Дополнительный Знак"/>
    <w:basedOn w:val="34c"/>
    <w:link w:val="3414"/>
    <w:rsid w:val="00546EAF"/>
    <w:rPr>
      <w:rFonts w:ascii="Arial" w:hAnsi="Arial"/>
      <w:b/>
      <w:sz w:val="36"/>
      <w:lang w:eastAsia="x-none"/>
    </w:rPr>
  </w:style>
  <w:style w:type="paragraph" w:styleId="11">
    <w:name w:val="toc 1"/>
    <w:basedOn w:val="34a"/>
    <w:next w:val="34a"/>
    <w:autoRedefine/>
    <w:uiPriority w:val="39"/>
    <w:rsid w:val="00852B70"/>
    <w:pPr>
      <w:tabs>
        <w:tab w:val="left" w:pos="357"/>
        <w:tab w:val="right" w:leader="dot" w:pos="9923"/>
      </w:tabs>
      <w:spacing w:before="120" w:after="60" w:line="240" w:lineRule="auto"/>
      <w:ind w:left="357" w:hanging="357"/>
      <w:jc w:val="left"/>
    </w:pPr>
    <w:rPr>
      <w:b/>
      <w:noProof/>
      <w:szCs w:val="24"/>
    </w:rPr>
  </w:style>
  <w:style w:type="character" w:customStyle="1" w:styleId="3416">
    <w:name w:val="34_Заголовок_1_Не_включенный_в_оглавление Знак"/>
    <w:basedOn w:val="3415"/>
    <w:link w:val="3417"/>
    <w:rsid w:val="00546EAF"/>
    <w:rPr>
      <w:rFonts w:ascii="Arial" w:hAnsi="Arial"/>
      <w:b/>
      <w:sz w:val="36"/>
      <w:lang w:eastAsia="x-none"/>
    </w:rPr>
  </w:style>
  <w:style w:type="paragraph" w:customStyle="1" w:styleId="34f6">
    <w:name w:val="34_Пример"/>
    <w:basedOn w:val="34a"/>
    <w:rsid w:val="00852B70"/>
    <w:pPr>
      <w:spacing w:before="360" w:after="360"/>
      <w:ind w:left="720" w:firstLine="0"/>
      <w:contextualSpacing/>
    </w:pPr>
  </w:style>
  <w:style w:type="paragraph" w:customStyle="1" w:styleId="34f7">
    <w:name w:val="34_Рисунок_Изображение"/>
    <w:basedOn w:val="34a"/>
    <w:next w:val="34f8"/>
    <w:qFormat/>
    <w:rsid w:val="00852B70"/>
    <w:pPr>
      <w:keepNext/>
      <w:spacing w:before="360"/>
      <w:ind w:firstLine="0"/>
      <w:jc w:val="center"/>
    </w:pPr>
  </w:style>
  <w:style w:type="paragraph" w:customStyle="1" w:styleId="34f8">
    <w:name w:val="34_Рисунок_Название"/>
    <w:basedOn w:val="34a"/>
    <w:next w:val="34a"/>
    <w:qFormat/>
    <w:rsid w:val="00852B70"/>
    <w:pPr>
      <w:keepLines/>
      <w:spacing w:before="120" w:after="360"/>
      <w:ind w:firstLine="0"/>
      <w:jc w:val="center"/>
    </w:pPr>
    <w:rPr>
      <w:rFonts w:cs="Arial"/>
    </w:rPr>
  </w:style>
  <w:style w:type="character" w:customStyle="1" w:styleId="34f9">
    <w:name w:val="34_Знак_Курсив"/>
    <w:rsid w:val="00852B70"/>
    <w:rPr>
      <w:b w:val="0"/>
      <w:i/>
    </w:rPr>
  </w:style>
  <w:style w:type="character" w:customStyle="1" w:styleId="34fa">
    <w:name w:val="34_Знак_Название_файла"/>
    <w:qFormat/>
    <w:rsid w:val="00852B70"/>
    <w:rPr>
      <w:rFonts w:ascii="Calibri" w:hAnsi="Calibri"/>
    </w:rPr>
  </w:style>
  <w:style w:type="character" w:customStyle="1" w:styleId="34fb">
    <w:name w:val="34_Знак_Термин"/>
    <w:rsid w:val="00852B70"/>
    <w:rPr>
      <w:i/>
    </w:rPr>
  </w:style>
  <w:style w:type="character" w:customStyle="1" w:styleId="34fc">
    <w:name w:val="34_Знак_Полужирный"/>
    <w:rsid w:val="00852B70"/>
    <w:rPr>
      <w:b/>
    </w:rPr>
  </w:style>
  <w:style w:type="character" w:customStyle="1" w:styleId="34fd">
    <w:name w:val="34_Знак_Верхний_индекс"/>
    <w:rsid w:val="00852B70"/>
    <w:rPr>
      <w:vertAlign w:val="superscript"/>
    </w:rPr>
  </w:style>
  <w:style w:type="character" w:customStyle="1" w:styleId="3424">
    <w:name w:val="34_Список_Марк_2 Знак"/>
    <w:link w:val="3423"/>
    <w:rsid w:val="008E3C7D"/>
    <w:rPr>
      <w:sz w:val="24"/>
      <w:lang w:eastAsia="x-none"/>
    </w:rPr>
  </w:style>
  <w:style w:type="paragraph" w:customStyle="1" w:styleId="3423">
    <w:name w:val="34_Список_Марк_2"/>
    <w:basedOn w:val="34a"/>
    <w:link w:val="3424"/>
    <w:qFormat/>
    <w:rsid w:val="00852B70"/>
    <w:pPr>
      <w:numPr>
        <w:ilvl w:val="1"/>
        <w:numId w:val="25"/>
      </w:numPr>
    </w:pPr>
  </w:style>
  <w:style w:type="paragraph" w:customStyle="1" w:styleId="34fe">
    <w:name w:val="34_Таблица_Заголовок_Продолжение"/>
    <w:basedOn w:val="34ff"/>
    <w:next w:val="a0"/>
    <w:rsid w:val="00852B70"/>
    <w:pPr>
      <w:pageBreakBefore/>
      <w:spacing w:before="0"/>
    </w:pPr>
    <w:rPr>
      <w:i/>
    </w:rPr>
  </w:style>
  <w:style w:type="paragraph" w:customStyle="1" w:styleId="34ff0">
    <w:name w:val="34_Врезка_Примечание"/>
    <w:basedOn w:val="34a"/>
    <w:next w:val="34a"/>
    <w:qFormat/>
    <w:rsid w:val="00852B70"/>
    <w:pPr>
      <w:keepLines/>
      <w:spacing w:before="360" w:after="360"/>
      <w:ind w:left="720" w:firstLine="0"/>
    </w:pPr>
  </w:style>
  <w:style w:type="paragraph" w:customStyle="1" w:styleId="3412">
    <w:name w:val="34_Список_Марк_1"/>
    <w:basedOn w:val="34a"/>
    <w:link w:val="3418"/>
    <w:qFormat/>
    <w:rsid w:val="00852B70"/>
    <w:pPr>
      <w:numPr>
        <w:numId w:val="25"/>
      </w:numPr>
    </w:pPr>
  </w:style>
  <w:style w:type="character" w:customStyle="1" w:styleId="3418">
    <w:name w:val="34_Список_Марк_1 Знак"/>
    <w:link w:val="3412"/>
    <w:rsid w:val="00546EAF"/>
    <w:rPr>
      <w:sz w:val="24"/>
      <w:lang w:eastAsia="x-none"/>
    </w:rPr>
  </w:style>
  <w:style w:type="paragraph" w:styleId="a4">
    <w:name w:val="footnote text"/>
    <w:basedOn w:val="34a"/>
    <w:link w:val="a5"/>
    <w:rsid w:val="00852B70"/>
    <w:pPr>
      <w:spacing w:after="60" w:line="240" w:lineRule="auto"/>
    </w:pPr>
    <w:rPr>
      <w:sz w:val="18"/>
    </w:rPr>
  </w:style>
  <w:style w:type="paragraph" w:customStyle="1" w:styleId="341">
    <w:name w:val="34_Список_Нум_1"/>
    <w:basedOn w:val="34a"/>
    <w:link w:val="3419"/>
    <w:qFormat/>
    <w:rsid w:val="00852B70"/>
    <w:pPr>
      <w:numPr>
        <w:numId w:val="13"/>
      </w:numPr>
    </w:pPr>
  </w:style>
  <w:style w:type="character" w:customStyle="1" w:styleId="3419">
    <w:name w:val="34_Список_Нум_1 Знак"/>
    <w:link w:val="341"/>
    <w:rsid w:val="00546EAF"/>
    <w:rPr>
      <w:sz w:val="24"/>
      <w:lang w:eastAsia="x-none"/>
    </w:rPr>
  </w:style>
  <w:style w:type="paragraph" w:customStyle="1" w:styleId="342">
    <w:name w:val="34_Список_Нум_2"/>
    <w:basedOn w:val="34a"/>
    <w:link w:val="3425"/>
    <w:qFormat/>
    <w:rsid w:val="00852B70"/>
    <w:pPr>
      <w:numPr>
        <w:ilvl w:val="1"/>
        <w:numId w:val="13"/>
      </w:numPr>
    </w:pPr>
  </w:style>
  <w:style w:type="character" w:customStyle="1" w:styleId="3425">
    <w:name w:val="34_Список_Нум_2 Знак"/>
    <w:basedOn w:val="a1"/>
    <w:link w:val="342"/>
    <w:rsid w:val="00546EAF"/>
    <w:rPr>
      <w:sz w:val="24"/>
      <w:lang w:eastAsia="x-none"/>
    </w:rPr>
  </w:style>
  <w:style w:type="paragraph" w:customStyle="1" w:styleId="34ff1">
    <w:name w:val="34_Список_Нум_Вводная_фраза"/>
    <w:basedOn w:val="34a"/>
    <w:next w:val="341"/>
    <w:link w:val="34ff2"/>
    <w:qFormat/>
    <w:rsid w:val="00852B70"/>
    <w:pPr>
      <w:keepNext/>
    </w:pPr>
  </w:style>
  <w:style w:type="paragraph" w:customStyle="1" w:styleId="34f0">
    <w:name w:val="34_Рамка_Основной"/>
    <w:basedOn w:val="34a"/>
    <w:link w:val="34f"/>
    <w:rsid w:val="00852B70"/>
    <w:pPr>
      <w:spacing w:line="240" w:lineRule="auto"/>
      <w:ind w:firstLine="0"/>
      <w:jc w:val="center"/>
    </w:pPr>
    <w:rPr>
      <w:sz w:val="18"/>
    </w:rPr>
  </w:style>
  <w:style w:type="paragraph" w:customStyle="1" w:styleId="34f2">
    <w:name w:val="34_Рамка_Подписи"/>
    <w:basedOn w:val="34f0"/>
    <w:link w:val="34f1"/>
    <w:rsid w:val="00852B70"/>
    <w:pPr>
      <w:tabs>
        <w:tab w:val="left" w:pos="284"/>
      </w:tabs>
    </w:pPr>
    <w:rPr>
      <w:i/>
      <w:szCs w:val="18"/>
      <w:lang w:val="x-none"/>
    </w:rPr>
  </w:style>
  <w:style w:type="paragraph" w:customStyle="1" w:styleId="34ff3">
    <w:name w:val="34_Таблица_Число_в_ячейке"/>
    <w:basedOn w:val="34ff4"/>
    <w:link w:val="34ff5"/>
    <w:rsid w:val="00852B70"/>
    <w:pPr>
      <w:jc w:val="right"/>
    </w:pPr>
    <w:rPr>
      <w:rFonts w:cs="Arial"/>
      <w:bCs/>
      <w:lang w:val="x-none"/>
    </w:rPr>
  </w:style>
  <w:style w:type="paragraph" w:customStyle="1" w:styleId="34ff6">
    <w:name w:val="34_Таблица_Объединенная_ячейка"/>
    <w:basedOn w:val="34ff4"/>
    <w:link w:val="34ff7"/>
    <w:rsid w:val="00852B70"/>
    <w:pPr>
      <w:keepNext/>
      <w:jc w:val="center"/>
    </w:pPr>
    <w:rPr>
      <w:lang w:val="x-none"/>
    </w:rPr>
  </w:style>
  <w:style w:type="paragraph" w:customStyle="1" w:styleId="34ff4">
    <w:name w:val="34_Таблица_Основной"/>
    <w:basedOn w:val="34a"/>
    <w:qFormat/>
    <w:rsid w:val="00852B70"/>
    <w:pPr>
      <w:spacing w:line="240" w:lineRule="auto"/>
      <w:ind w:firstLine="0"/>
      <w:jc w:val="left"/>
    </w:pPr>
    <w:rPr>
      <w:sz w:val="20"/>
    </w:rPr>
  </w:style>
  <w:style w:type="paragraph" w:customStyle="1" w:styleId="34ff8">
    <w:name w:val="34_Таблица_Шапка"/>
    <w:basedOn w:val="34ff4"/>
    <w:link w:val="34ff9"/>
    <w:qFormat/>
    <w:rsid w:val="00852B70"/>
    <w:pPr>
      <w:keepNext/>
      <w:keepLines/>
      <w:spacing w:before="60" w:after="60"/>
      <w:jc w:val="center"/>
    </w:pPr>
    <w:rPr>
      <w:b/>
    </w:rPr>
  </w:style>
  <w:style w:type="paragraph" w:customStyle="1" w:styleId="34ff">
    <w:name w:val="34_Таблица_Заголовок"/>
    <w:basedOn w:val="34a"/>
    <w:next w:val="a0"/>
    <w:qFormat/>
    <w:rsid w:val="00852B70"/>
    <w:pPr>
      <w:keepNext/>
      <w:keepLines/>
      <w:spacing w:before="360" w:after="120"/>
      <w:ind w:firstLine="0"/>
      <w:jc w:val="left"/>
    </w:pPr>
    <w:rPr>
      <w:szCs w:val="24"/>
    </w:rPr>
  </w:style>
  <w:style w:type="paragraph" w:customStyle="1" w:styleId="34ffa">
    <w:name w:val="34_ТЛ_Основной"/>
    <w:basedOn w:val="34a"/>
    <w:rsid w:val="00852B70"/>
    <w:pPr>
      <w:spacing w:after="120"/>
      <w:ind w:firstLine="0"/>
      <w:jc w:val="center"/>
    </w:pPr>
    <w:rPr>
      <w:rFonts w:cs="Arial"/>
      <w:sz w:val="22"/>
      <w:szCs w:val="28"/>
      <w:lang w:eastAsia="en-US"/>
    </w:rPr>
  </w:style>
  <w:style w:type="paragraph" w:customStyle="1" w:styleId="34ffb">
    <w:name w:val="34_ТЛ_Обозначение_документа"/>
    <w:basedOn w:val="34ffa"/>
    <w:next w:val="34ffa"/>
    <w:rsid w:val="00852B70"/>
    <w:pPr>
      <w:spacing w:after="240"/>
    </w:pPr>
    <w:rPr>
      <w:rFonts w:ascii="Arial" w:hAnsi="Arial"/>
      <w:sz w:val="24"/>
    </w:rPr>
  </w:style>
  <w:style w:type="paragraph" w:customStyle="1" w:styleId="34ffc">
    <w:name w:val="34_ТЛ_Название_документа_Полное"/>
    <w:basedOn w:val="34ffa"/>
    <w:next w:val="34ffd"/>
    <w:rsid w:val="00852B70"/>
    <w:rPr>
      <w:rFonts w:ascii="Arial" w:hAnsi="Arial"/>
      <w:b/>
      <w:bCs/>
      <w:caps/>
      <w:sz w:val="28"/>
      <w:szCs w:val="32"/>
    </w:rPr>
  </w:style>
  <w:style w:type="paragraph" w:customStyle="1" w:styleId="34ffd">
    <w:name w:val="34_ТЛ_Название_документа_Сокращенное"/>
    <w:basedOn w:val="34ffa"/>
    <w:next w:val="34ffe"/>
    <w:rsid w:val="00852B70"/>
    <w:rPr>
      <w:rFonts w:ascii="Arial" w:hAnsi="Arial"/>
      <w:b/>
      <w:sz w:val="24"/>
    </w:rPr>
  </w:style>
  <w:style w:type="paragraph" w:styleId="21">
    <w:name w:val="toc 2"/>
    <w:basedOn w:val="34a"/>
    <w:next w:val="34a"/>
    <w:autoRedefine/>
    <w:uiPriority w:val="39"/>
    <w:rsid w:val="00852B70"/>
    <w:pPr>
      <w:tabs>
        <w:tab w:val="left" w:pos="851"/>
        <w:tab w:val="right" w:leader="dot" w:pos="9923"/>
      </w:tabs>
      <w:spacing w:after="60" w:line="240" w:lineRule="auto"/>
      <w:ind w:left="850" w:hanging="493"/>
      <w:jc w:val="left"/>
    </w:pPr>
    <w:rPr>
      <w:szCs w:val="24"/>
      <w:lang w:val="x-none"/>
    </w:rPr>
  </w:style>
  <w:style w:type="paragraph" w:styleId="31">
    <w:name w:val="toc 3"/>
    <w:basedOn w:val="34a"/>
    <w:next w:val="34a"/>
    <w:autoRedefine/>
    <w:uiPriority w:val="39"/>
    <w:rsid w:val="00852B70"/>
    <w:pPr>
      <w:tabs>
        <w:tab w:val="left" w:pos="1588"/>
        <w:tab w:val="right" w:leader="dot" w:pos="9923"/>
      </w:tabs>
      <w:spacing w:after="60" w:line="240" w:lineRule="auto"/>
      <w:ind w:left="1588" w:hanging="737"/>
      <w:jc w:val="left"/>
    </w:pPr>
    <w:rPr>
      <w:iCs/>
      <w:szCs w:val="24"/>
      <w:lang w:val="x-none"/>
    </w:rPr>
  </w:style>
  <w:style w:type="paragraph" w:customStyle="1" w:styleId="34fff">
    <w:name w:val="34_Подзаголовок"/>
    <w:basedOn w:val="34a"/>
    <w:next w:val="34a"/>
    <w:rsid w:val="00852B70"/>
    <w:pPr>
      <w:keepNext/>
      <w:keepLines/>
      <w:spacing w:before="480" w:after="240"/>
      <w:ind w:left="720" w:firstLine="0"/>
    </w:pPr>
    <w:rPr>
      <w:rFonts w:ascii="Arial" w:hAnsi="Arial"/>
      <w:b/>
    </w:rPr>
  </w:style>
  <w:style w:type="paragraph" w:customStyle="1" w:styleId="341a">
    <w:name w:val="34_Заголовок_1_Приложение_Название"/>
    <w:basedOn w:val="34a"/>
    <w:next w:val="34a"/>
    <w:qFormat/>
    <w:rsid w:val="00852B70"/>
    <w:pPr>
      <w:keepNext/>
      <w:keepLines/>
      <w:spacing w:after="240"/>
      <w:ind w:firstLine="0"/>
      <w:jc w:val="center"/>
    </w:pPr>
    <w:rPr>
      <w:rFonts w:ascii="Arial" w:hAnsi="Arial"/>
      <w:b/>
      <w:sz w:val="36"/>
    </w:rPr>
  </w:style>
  <w:style w:type="paragraph" w:customStyle="1" w:styleId="3450">
    <w:name w:val="34_Заголовок_5_Приложение"/>
    <w:basedOn w:val="34a"/>
    <w:next w:val="34a"/>
    <w:rsid w:val="00852B70"/>
    <w:pPr>
      <w:keepNext/>
      <w:keepLines/>
      <w:numPr>
        <w:ilvl w:val="4"/>
        <w:numId w:val="7"/>
      </w:numPr>
      <w:spacing w:before="480" w:after="240"/>
    </w:pPr>
    <w:rPr>
      <w:rFonts w:ascii="Arial" w:hAnsi="Arial"/>
      <w:i/>
    </w:rPr>
  </w:style>
  <w:style w:type="character" w:customStyle="1" w:styleId="3433">
    <w:name w:val="34_Список_Нум_3 Знак"/>
    <w:basedOn w:val="a1"/>
    <w:link w:val="343"/>
    <w:rsid w:val="00546EAF"/>
    <w:rPr>
      <w:sz w:val="24"/>
      <w:lang w:eastAsia="x-none"/>
    </w:rPr>
  </w:style>
  <w:style w:type="paragraph" w:customStyle="1" w:styleId="343">
    <w:name w:val="34_Список_Нум_3"/>
    <w:basedOn w:val="34a"/>
    <w:link w:val="3433"/>
    <w:qFormat/>
    <w:rsid w:val="00852B70"/>
    <w:pPr>
      <w:numPr>
        <w:ilvl w:val="2"/>
        <w:numId w:val="13"/>
      </w:numPr>
    </w:pPr>
  </w:style>
  <w:style w:type="paragraph" w:customStyle="1" w:styleId="34fff0">
    <w:name w:val="34_Определения"/>
    <w:basedOn w:val="34a"/>
    <w:rsid w:val="00852B70"/>
    <w:pPr>
      <w:ind w:firstLine="0"/>
      <w:jc w:val="left"/>
    </w:pPr>
  </w:style>
  <w:style w:type="paragraph" w:customStyle="1" w:styleId="34fff1">
    <w:name w:val="34_ЛУ_Подпись_Шапка"/>
    <w:basedOn w:val="34a"/>
    <w:next w:val="34f4"/>
    <w:rsid w:val="00852B70"/>
    <w:pPr>
      <w:ind w:firstLine="0"/>
      <w:jc w:val="left"/>
    </w:pPr>
    <w:rPr>
      <w:caps/>
      <w:szCs w:val="24"/>
    </w:rPr>
  </w:style>
  <w:style w:type="paragraph" w:customStyle="1" w:styleId="3417">
    <w:name w:val="34_Заголовок_1_Не_включенный_в_оглавление"/>
    <w:basedOn w:val="34a"/>
    <w:next w:val="34a"/>
    <w:link w:val="3416"/>
    <w:qFormat/>
    <w:rsid w:val="00852B70"/>
    <w:pPr>
      <w:keepNext/>
      <w:keepLines/>
      <w:pageBreakBefore/>
      <w:spacing w:after="240"/>
      <w:ind w:firstLine="0"/>
      <w:jc w:val="center"/>
    </w:pPr>
    <w:rPr>
      <w:rFonts w:ascii="Arial" w:hAnsi="Arial"/>
      <w:b/>
      <w:sz w:val="36"/>
    </w:rPr>
  </w:style>
  <w:style w:type="paragraph" w:customStyle="1" w:styleId="34d">
    <w:name w:val="34_Заголовок_Приложение_Тип"/>
    <w:basedOn w:val="34a"/>
    <w:next w:val="341a"/>
    <w:qFormat/>
    <w:rsid w:val="00852B70"/>
    <w:pPr>
      <w:keepNext/>
      <w:keepLines/>
      <w:spacing w:after="240"/>
      <w:ind w:firstLine="0"/>
      <w:jc w:val="center"/>
    </w:pPr>
    <w:rPr>
      <w:rFonts w:ascii="Arial" w:hAnsi="Arial"/>
      <w:sz w:val="32"/>
    </w:rPr>
  </w:style>
  <w:style w:type="character" w:customStyle="1" w:styleId="a5">
    <w:name w:val="Текст сноски Знак"/>
    <w:basedOn w:val="a1"/>
    <w:link w:val="a4"/>
    <w:rsid w:val="00852B70"/>
    <w:rPr>
      <w:sz w:val="18"/>
      <w:lang w:eastAsia="x-none"/>
    </w:rPr>
  </w:style>
  <w:style w:type="paragraph" w:customStyle="1" w:styleId="34fff2">
    <w:name w:val="34_Листинг"/>
    <w:basedOn w:val="34a"/>
    <w:rsid w:val="00852B70"/>
    <w:pPr>
      <w:tabs>
        <w:tab w:val="left" w:pos="1134"/>
        <w:tab w:val="left" w:pos="1491"/>
      </w:tabs>
      <w:spacing w:before="240" w:after="360"/>
      <w:ind w:left="720" w:firstLine="0"/>
      <w:contextualSpacing/>
      <w:jc w:val="left"/>
    </w:pPr>
    <w:rPr>
      <w:rFonts w:ascii="Courier New" w:hAnsi="Courier New"/>
      <w:sz w:val="20"/>
      <w:lang w:val="en-US"/>
    </w:rPr>
  </w:style>
  <w:style w:type="paragraph" w:customStyle="1" w:styleId="34fff3">
    <w:name w:val="34_Таблица_Боковик"/>
    <w:basedOn w:val="34ff4"/>
    <w:rsid w:val="00852B70"/>
    <w:rPr>
      <w:b/>
    </w:rPr>
  </w:style>
  <w:style w:type="paragraph" w:customStyle="1" w:styleId="3440">
    <w:name w:val="34_Заголовок_4_Приложение"/>
    <w:basedOn w:val="34a"/>
    <w:next w:val="34a"/>
    <w:rsid w:val="00852B70"/>
    <w:pPr>
      <w:keepNext/>
      <w:keepLines/>
      <w:numPr>
        <w:ilvl w:val="3"/>
        <w:numId w:val="7"/>
      </w:numPr>
      <w:spacing w:before="480" w:after="240"/>
      <w:outlineLvl w:val="3"/>
    </w:pPr>
    <w:rPr>
      <w:rFonts w:ascii="Arial" w:hAnsi="Arial"/>
      <w:b/>
    </w:rPr>
  </w:style>
  <w:style w:type="paragraph" w:customStyle="1" w:styleId="3410">
    <w:name w:val="34_Таблица_Список_Марк_1"/>
    <w:basedOn w:val="34ff4"/>
    <w:link w:val="341b"/>
    <w:rsid w:val="00852B70"/>
    <w:pPr>
      <w:numPr>
        <w:numId w:val="11"/>
      </w:numPr>
    </w:pPr>
    <w:rPr>
      <w:lang w:val="x-none"/>
    </w:rPr>
  </w:style>
  <w:style w:type="character" w:customStyle="1" w:styleId="34fff4">
    <w:name w:val="34_Знак_Гиперссылка"/>
    <w:rsid w:val="00852B70"/>
    <w:rPr>
      <w:color w:val="0000FF"/>
      <w:u w:val="single"/>
      <w:lang w:val="en-US"/>
    </w:rPr>
  </w:style>
  <w:style w:type="paragraph" w:customStyle="1" w:styleId="3432">
    <w:name w:val="34_Список_Марк_3"/>
    <w:basedOn w:val="34a"/>
    <w:link w:val="3434"/>
    <w:qFormat/>
    <w:rsid w:val="00852B70"/>
    <w:pPr>
      <w:numPr>
        <w:ilvl w:val="2"/>
        <w:numId w:val="25"/>
      </w:numPr>
    </w:pPr>
  </w:style>
  <w:style w:type="paragraph" w:customStyle="1" w:styleId="3422">
    <w:name w:val="34_Таблица_Список_Нум_2"/>
    <w:basedOn w:val="34ff4"/>
    <w:rsid w:val="00852B70"/>
    <w:pPr>
      <w:numPr>
        <w:numId w:val="3"/>
      </w:numPr>
    </w:pPr>
    <w:rPr>
      <w:lang w:val="x-none"/>
    </w:rPr>
  </w:style>
  <w:style w:type="paragraph" w:customStyle="1" w:styleId="34fff5">
    <w:name w:val="34_Таблица_Список_Абзац"/>
    <w:basedOn w:val="34ff4"/>
    <w:link w:val="34fff6"/>
    <w:rsid w:val="00852B70"/>
    <w:pPr>
      <w:ind w:left="720"/>
    </w:pPr>
    <w:rPr>
      <w:lang w:val="x-none"/>
    </w:rPr>
  </w:style>
  <w:style w:type="paragraph" w:customStyle="1" w:styleId="3420">
    <w:name w:val="34_Таблица_Список_Марк_2"/>
    <w:basedOn w:val="34ff4"/>
    <w:link w:val="3426"/>
    <w:rsid w:val="00852B70"/>
    <w:pPr>
      <w:numPr>
        <w:numId w:val="28"/>
      </w:numPr>
    </w:pPr>
    <w:rPr>
      <w:lang w:val="x-none"/>
    </w:rPr>
  </w:style>
  <w:style w:type="paragraph" w:customStyle="1" w:styleId="3430">
    <w:name w:val="34_Таблица_Список_Нум_3"/>
    <w:basedOn w:val="34ff4"/>
    <w:rsid w:val="00852B70"/>
    <w:pPr>
      <w:numPr>
        <w:numId w:val="4"/>
      </w:numPr>
    </w:pPr>
    <w:rPr>
      <w:lang w:val="x-none"/>
    </w:rPr>
  </w:style>
  <w:style w:type="paragraph" w:customStyle="1" w:styleId="34fff7">
    <w:name w:val="34_Колонтитул_Номер_страницы"/>
    <w:basedOn w:val="34a"/>
    <w:rsid w:val="00852B70"/>
    <w:pPr>
      <w:spacing w:before="120"/>
      <w:ind w:firstLine="0"/>
      <w:jc w:val="center"/>
    </w:pPr>
    <w:rPr>
      <w:sz w:val="22"/>
    </w:rPr>
  </w:style>
  <w:style w:type="paragraph" w:customStyle="1" w:styleId="34fff8">
    <w:name w:val="34_Таблица_Сноска"/>
    <w:basedOn w:val="34a"/>
    <w:rsid w:val="00852B70"/>
    <w:pPr>
      <w:spacing w:before="60" w:after="60" w:line="240" w:lineRule="auto"/>
      <w:ind w:firstLine="284"/>
      <w:contextualSpacing/>
    </w:pPr>
    <w:rPr>
      <w:sz w:val="18"/>
    </w:rPr>
  </w:style>
  <w:style w:type="paragraph" w:customStyle="1" w:styleId="346">
    <w:name w:val="34_Врезка_Примечание_Список"/>
    <w:basedOn w:val="34a"/>
    <w:rsid w:val="00852B70"/>
    <w:pPr>
      <w:numPr>
        <w:numId w:val="5"/>
      </w:numPr>
      <w:spacing w:after="360"/>
      <w:contextualSpacing/>
    </w:pPr>
  </w:style>
  <w:style w:type="paragraph" w:customStyle="1" w:styleId="34fff9">
    <w:name w:val="34_Отбивка_после_таблицы"/>
    <w:basedOn w:val="34a"/>
    <w:next w:val="34a"/>
    <w:qFormat/>
    <w:rsid w:val="00852B70"/>
    <w:pPr>
      <w:spacing w:after="240"/>
    </w:pPr>
  </w:style>
  <w:style w:type="paragraph" w:customStyle="1" w:styleId="34fffa">
    <w:name w:val="34_Врезка_Примечание_Заголовок"/>
    <w:basedOn w:val="34ff0"/>
    <w:next w:val="346"/>
    <w:rsid w:val="00852B70"/>
    <w:pPr>
      <w:keepNext/>
      <w:spacing w:after="120"/>
    </w:pPr>
    <w:rPr>
      <w:b/>
    </w:rPr>
  </w:style>
  <w:style w:type="paragraph" w:customStyle="1" w:styleId="34">
    <w:name w:val="34_Сноска_Список"/>
    <w:basedOn w:val="34a"/>
    <w:rsid w:val="00852B70"/>
    <w:pPr>
      <w:numPr>
        <w:numId w:val="6"/>
      </w:numPr>
      <w:spacing w:line="240" w:lineRule="auto"/>
      <w:jc w:val="left"/>
    </w:pPr>
    <w:rPr>
      <w:sz w:val="18"/>
    </w:rPr>
  </w:style>
  <w:style w:type="paragraph" w:customStyle="1" w:styleId="34ffe">
    <w:name w:val="34_ТЛ_Тип_документа"/>
    <w:basedOn w:val="34ffa"/>
    <w:next w:val="34ffb"/>
    <w:rsid w:val="00852B70"/>
    <w:rPr>
      <w:rFonts w:ascii="Arial" w:hAnsi="Arial"/>
      <w:sz w:val="24"/>
    </w:rPr>
  </w:style>
  <w:style w:type="paragraph" w:customStyle="1" w:styleId="3413">
    <w:name w:val="34_Таблица_Список_Нум_1"/>
    <w:basedOn w:val="34ff4"/>
    <w:link w:val="341c"/>
    <w:rsid w:val="00852B70"/>
    <w:pPr>
      <w:numPr>
        <w:numId w:val="16"/>
      </w:numPr>
    </w:pPr>
    <w:rPr>
      <w:lang w:val="x-none"/>
    </w:rPr>
  </w:style>
  <w:style w:type="paragraph" w:styleId="a6">
    <w:name w:val="Revision"/>
    <w:hidden/>
    <w:uiPriority w:val="99"/>
    <w:semiHidden/>
    <w:rsid w:val="00852B70"/>
    <w:rPr>
      <w:sz w:val="24"/>
      <w:lang w:eastAsia="en-US"/>
    </w:rPr>
  </w:style>
  <w:style w:type="paragraph" w:customStyle="1" w:styleId="34fffb">
    <w:name w:val="34_Отбивка_после_раздела"/>
    <w:basedOn w:val="34a"/>
    <w:qFormat/>
    <w:rsid w:val="00852B70"/>
  </w:style>
  <w:style w:type="paragraph" w:customStyle="1" w:styleId="34fffc">
    <w:name w:val="34_Пример_Заголовок"/>
    <w:basedOn w:val="34f6"/>
    <w:next w:val="34f6"/>
    <w:rsid w:val="00852B70"/>
    <w:pPr>
      <w:keepNext/>
      <w:spacing w:after="120"/>
    </w:pPr>
    <w:rPr>
      <w:b/>
      <w:lang w:eastAsia="ru-RU"/>
    </w:rPr>
  </w:style>
  <w:style w:type="character" w:styleId="a7">
    <w:name w:val="FollowedHyperlink"/>
    <w:rsid w:val="00852B70"/>
    <w:rPr>
      <w:color w:val="auto"/>
    </w:rPr>
  </w:style>
  <w:style w:type="character" w:customStyle="1" w:styleId="34fffd">
    <w:name w:val="34_Знак_Нижний_индекс"/>
    <w:rsid w:val="00852B70"/>
    <w:rPr>
      <w:vertAlign w:val="subscript"/>
    </w:rPr>
  </w:style>
  <w:style w:type="character" w:styleId="a8">
    <w:name w:val="footnote reference"/>
    <w:basedOn w:val="a1"/>
    <w:semiHidden/>
    <w:rsid w:val="00852B70"/>
    <w:rPr>
      <w:vertAlign w:val="superscript"/>
    </w:rPr>
  </w:style>
  <w:style w:type="paragraph" w:styleId="a9">
    <w:name w:val="header"/>
    <w:basedOn w:val="34a"/>
    <w:link w:val="aa"/>
    <w:rsid w:val="00852B70"/>
    <w:pPr>
      <w:spacing w:line="240" w:lineRule="auto"/>
      <w:ind w:firstLine="0"/>
      <w:jc w:val="center"/>
    </w:pPr>
    <w:rPr>
      <w:sz w:val="20"/>
    </w:rPr>
  </w:style>
  <w:style w:type="character" w:customStyle="1" w:styleId="aa">
    <w:name w:val="Верхний колонтитул Знак"/>
    <w:basedOn w:val="a1"/>
    <w:link w:val="a9"/>
    <w:rsid w:val="00852B70"/>
    <w:rPr>
      <w:lang w:eastAsia="x-none"/>
    </w:rPr>
  </w:style>
  <w:style w:type="paragraph" w:styleId="ab">
    <w:name w:val="footer"/>
    <w:basedOn w:val="34a"/>
    <w:link w:val="ac"/>
    <w:rsid w:val="00852B70"/>
    <w:pPr>
      <w:spacing w:before="20" w:after="120"/>
      <w:ind w:firstLine="0"/>
      <w:jc w:val="center"/>
    </w:pPr>
    <w:rPr>
      <w:sz w:val="20"/>
    </w:rPr>
  </w:style>
  <w:style w:type="character" w:customStyle="1" w:styleId="ac">
    <w:name w:val="Нижний колонтитул Знак"/>
    <w:basedOn w:val="a1"/>
    <w:link w:val="ab"/>
    <w:rsid w:val="00852B70"/>
    <w:rPr>
      <w:lang w:eastAsia="x-none"/>
    </w:rPr>
  </w:style>
  <w:style w:type="numbering" w:customStyle="1" w:styleId="a">
    <w:name w:val="Приложение"/>
    <w:uiPriority w:val="99"/>
    <w:rsid w:val="00852B70"/>
    <w:pPr>
      <w:numPr>
        <w:numId w:val="8"/>
      </w:numPr>
    </w:pPr>
  </w:style>
  <w:style w:type="paragraph" w:customStyle="1" w:styleId="34fffe">
    <w:name w:val="34_Список_Марк_Вводная_фраза"/>
    <w:basedOn w:val="34a"/>
    <w:next w:val="3412"/>
    <w:link w:val="34ffff"/>
    <w:qFormat/>
    <w:rsid w:val="00852B70"/>
    <w:pPr>
      <w:keepNext/>
    </w:pPr>
  </w:style>
  <w:style w:type="character" w:customStyle="1" w:styleId="3434">
    <w:name w:val="34_Список_Марк_3 Знак"/>
    <w:basedOn w:val="34c"/>
    <w:link w:val="3432"/>
    <w:rsid w:val="008E3C7D"/>
    <w:rPr>
      <w:sz w:val="24"/>
      <w:lang w:eastAsia="x-none"/>
    </w:rPr>
  </w:style>
  <w:style w:type="character" w:customStyle="1" w:styleId="34ffff">
    <w:name w:val="34_Список_Марк_Вводная_фраза Знак"/>
    <w:basedOn w:val="34c"/>
    <w:link w:val="34fffe"/>
    <w:rsid w:val="00852B70"/>
    <w:rPr>
      <w:sz w:val="24"/>
      <w:lang w:eastAsia="x-none"/>
    </w:rPr>
  </w:style>
  <w:style w:type="character" w:customStyle="1" w:styleId="34ff2">
    <w:name w:val="34_Список_Нум_Вводная_фраза Знак"/>
    <w:basedOn w:val="34c"/>
    <w:link w:val="34ff1"/>
    <w:rsid w:val="00852B70"/>
    <w:rPr>
      <w:sz w:val="24"/>
      <w:lang w:eastAsia="x-none"/>
    </w:rPr>
  </w:style>
  <w:style w:type="character" w:customStyle="1" w:styleId="341b">
    <w:name w:val="34_Таблица_Список_Марк_1 Знак"/>
    <w:basedOn w:val="a1"/>
    <w:link w:val="3410"/>
    <w:rsid w:val="00546EAF"/>
    <w:rPr>
      <w:lang w:val="x-none" w:eastAsia="x-none"/>
    </w:rPr>
  </w:style>
  <w:style w:type="character" w:customStyle="1" w:styleId="3426">
    <w:name w:val="34_Таблица_Список_Марк_2 Знак"/>
    <w:basedOn w:val="a1"/>
    <w:link w:val="3420"/>
    <w:rsid w:val="00546EAF"/>
    <w:rPr>
      <w:lang w:val="x-none" w:eastAsia="x-none"/>
    </w:rPr>
  </w:style>
  <w:style w:type="character" w:customStyle="1" w:styleId="341c">
    <w:name w:val="34_Таблица_Список_Нум_1 Знак"/>
    <w:basedOn w:val="a1"/>
    <w:link w:val="3413"/>
    <w:rsid w:val="00546EAF"/>
    <w:rPr>
      <w:lang w:val="x-none" w:eastAsia="x-none"/>
    </w:rPr>
  </w:style>
  <w:style w:type="character" w:customStyle="1" w:styleId="34ff9">
    <w:name w:val="34_Таблица_Шапка Знак"/>
    <w:basedOn w:val="a1"/>
    <w:link w:val="34ff8"/>
    <w:rsid w:val="00852B70"/>
    <w:rPr>
      <w:b/>
      <w:lang w:eastAsia="x-none"/>
    </w:rPr>
  </w:style>
  <w:style w:type="paragraph" w:customStyle="1" w:styleId="340">
    <w:name w:val="34_Процедура_Шаг"/>
    <w:basedOn w:val="34a"/>
    <w:link w:val="34ffff0"/>
    <w:qFormat/>
    <w:rsid w:val="00852B70"/>
    <w:pPr>
      <w:numPr>
        <w:numId w:val="15"/>
      </w:numPr>
    </w:pPr>
  </w:style>
  <w:style w:type="paragraph" w:customStyle="1" w:styleId="344">
    <w:name w:val="34_Процедура_Подшаг"/>
    <w:basedOn w:val="34a"/>
    <w:link w:val="34ffff1"/>
    <w:qFormat/>
    <w:rsid w:val="00852B70"/>
    <w:pPr>
      <w:numPr>
        <w:ilvl w:val="1"/>
        <w:numId w:val="15"/>
      </w:numPr>
    </w:pPr>
  </w:style>
  <w:style w:type="character" w:customStyle="1" w:styleId="34ffff0">
    <w:name w:val="34_Процедура_Шаг Знак"/>
    <w:basedOn w:val="34c"/>
    <w:link w:val="340"/>
    <w:rsid w:val="00546EAF"/>
    <w:rPr>
      <w:sz w:val="24"/>
      <w:lang w:eastAsia="x-none"/>
    </w:rPr>
  </w:style>
  <w:style w:type="paragraph" w:customStyle="1" w:styleId="34ffff2">
    <w:name w:val="34_Процедура_Вводная_фраза"/>
    <w:basedOn w:val="34a"/>
    <w:next w:val="340"/>
    <w:qFormat/>
    <w:rsid w:val="00852B70"/>
    <w:pPr>
      <w:keepNext/>
    </w:pPr>
  </w:style>
  <w:style w:type="character" w:customStyle="1" w:styleId="34ffff1">
    <w:name w:val="34_Процедура_Подшаг Знак"/>
    <w:basedOn w:val="34c"/>
    <w:link w:val="344"/>
    <w:rsid w:val="00546EAF"/>
    <w:rPr>
      <w:sz w:val="24"/>
      <w:lang w:eastAsia="x-none"/>
    </w:rPr>
  </w:style>
  <w:style w:type="character" w:customStyle="1" w:styleId="34ffff3">
    <w:name w:val="34_Знак_Клавиши"/>
    <w:rsid w:val="00852B70"/>
    <w:rPr>
      <w:rFonts w:ascii="Calibri" w:hAnsi="Calibri"/>
      <w:caps/>
      <w:smallCaps w:val="0"/>
      <w:lang w:val="en-US"/>
    </w:rPr>
  </w:style>
  <w:style w:type="character" w:customStyle="1" w:styleId="34ffff4">
    <w:name w:val="34_Знак_Программный_код"/>
    <w:rsid w:val="00852B70"/>
    <w:rPr>
      <w:rFonts w:ascii="Courier New" w:hAnsi="Courier New"/>
    </w:rPr>
  </w:style>
  <w:style w:type="paragraph" w:customStyle="1" w:styleId="34ffff5">
    <w:name w:val="34_Отбивка_после_примера"/>
    <w:basedOn w:val="34a"/>
    <w:next w:val="34a"/>
    <w:rsid w:val="00852B70"/>
  </w:style>
  <w:style w:type="paragraph" w:styleId="ad">
    <w:name w:val="caption"/>
    <w:basedOn w:val="34a"/>
    <w:next w:val="34a"/>
    <w:rsid w:val="00852B70"/>
    <w:pPr>
      <w:spacing w:after="200"/>
    </w:pPr>
    <w:rPr>
      <w:bCs/>
      <w:szCs w:val="18"/>
    </w:rPr>
  </w:style>
  <w:style w:type="paragraph" w:customStyle="1" w:styleId="345">
    <w:name w:val="34_Пример_Список"/>
    <w:basedOn w:val="34f6"/>
    <w:rsid w:val="00852B70"/>
    <w:pPr>
      <w:numPr>
        <w:numId w:val="9"/>
      </w:numPr>
      <w:spacing w:before="0"/>
    </w:pPr>
  </w:style>
  <w:style w:type="paragraph" w:customStyle="1" w:styleId="34ffff6">
    <w:name w:val="34_Листинг_Заголовок"/>
    <w:basedOn w:val="34a"/>
    <w:next w:val="34fff2"/>
    <w:rsid w:val="00852B70"/>
    <w:pPr>
      <w:keepNext/>
      <w:keepLines/>
      <w:spacing w:before="360" w:after="120"/>
      <w:ind w:left="720" w:firstLine="0"/>
    </w:pPr>
  </w:style>
  <w:style w:type="paragraph" w:customStyle="1" w:styleId="34ffff7">
    <w:name w:val="34_Процедура_Примечание"/>
    <w:basedOn w:val="34a"/>
    <w:link w:val="34ffff8"/>
    <w:qFormat/>
    <w:rsid w:val="00852B70"/>
    <w:pPr>
      <w:keepLines/>
      <w:spacing w:before="360" w:after="360"/>
      <w:ind w:left="1191" w:firstLine="0"/>
    </w:pPr>
  </w:style>
  <w:style w:type="character" w:customStyle="1" w:styleId="34ffff8">
    <w:name w:val="34_Процедура_Примечание Знак"/>
    <w:basedOn w:val="34c"/>
    <w:link w:val="34ffff7"/>
    <w:rsid w:val="00546EAF"/>
    <w:rPr>
      <w:sz w:val="24"/>
      <w:lang w:eastAsia="x-none"/>
    </w:rPr>
  </w:style>
  <w:style w:type="character" w:customStyle="1" w:styleId="ae">
    <w:name w:val="Основной текст Знак"/>
    <w:semiHidden/>
    <w:rsid w:val="00852B70"/>
    <w:rPr>
      <w:rFonts w:ascii="Arial" w:hAnsi="Arial"/>
      <w:sz w:val="24"/>
    </w:rPr>
  </w:style>
  <w:style w:type="character" w:customStyle="1" w:styleId="af">
    <w:name w:val="Текст примечания Знак"/>
    <w:semiHidden/>
    <w:rsid w:val="00852B70"/>
    <w:rPr>
      <w:rFonts w:ascii="Arial" w:hAnsi="Arial"/>
    </w:rPr>
  </w:style>
  <w:style w:type="character" w:customStyle="1" w:styleId="af0">
    <w:name w:val="Тема примечания Знак"/>
    <w:semiHidden/>
    <w:rsid w:val="00852B70"/>
    <w:rPr>
      <w:rFonts w:ascii="Arial" w:hAnsi="Arial"/>
      <w:b/>
      <w:bCs/>
    </w:rPr>
  </w:style>
  <w:style w:type="character" w:customStyle="1" w:styleId="af1">
    <w:name w:val="Текст выноски Знак"/>
    <w:semiHidden/>
    <w:rsid w:val="00852B70"/>
    <w:rPr>
      <w:rFonts w:ascii="Tahoma" w:hAnsi="Tahoma" w:cs="Tahoma"/>
      <w:sz w:val="16"/>
      <w:szCs w:val="16"/>
    </w:rPr>
  </w:style>
  <w:style w:type="paragraph" w:styleId="af2">
    <w:name w:val="annotation text"/>
    <w:basedOn w:val="a0"/>
    <w:link w:val="12"/>
    <w:semiHidden/>
    <w:rsid w:val="00852B70"/>
    <w:rPr>
      <w:sz w:val="20"/>
    </w:rPr>
  </w:style>
  <w:style w:type="character" w:customStyle="1" w:styleId="12">
    <w:name w:val="Текст примечания Знак1"/>
    <w:basedOn w:val="a1"/>
    <w:link w:val="af2"/>
    <w:semiHidden/>
    <w:rsid w:val="00852B70"/>
  </w:style>
  <w:style w:type="character" w:styleId="af3">
    <w:name w:val="annotation reference"/>
    <w:semiHidden/>
    <w:rsid w:val="00852B70"/>
    <w:rPr>
      <w:sz w:val="16"/>
      <w:szCs w:val="16"/>
    </w:rPr>
  </w:style>
  <w:style w:type="character" w:styleId="af4">
    <w:name w:val="page number"/>
    <w:rsid w:val="00852B70"/>
  </w:style>
  <w:style w:type="paragraph" w:styleId="af5">
    <w:name w:val="Body Text"/>
    <w:basedOn w:val="a0"/>
    <w:link w:val="13"/>
    <w:semiHidden/>
    <w:unhideWhenUsed/>
    <w:rsid w:val="00852B70"/>
    <w:pPr>
      <w:spacing w:after="120"/>
    </w:pPr>
  </w:style>
  <w:style w:type="character" w:customStyle="1" w:styleId="13">
    <w:name w:val="Основной текст Знак1"/>
    <w:basedOn w:val="a1"/>
    <w:link w:val="af5"/>
    <w:semiHidden/>
    <w:rsid w:val="00852B70"/>
    <w:rPr>
      <w:sz w:val="24"/>
    </w:rPr>
  </w:style>
  <w:style w:type="paragraph" w:styleId="af6">
    <w:name w:val="annotation subject"/>
    <w:basedOn w:val="af2"/>
    <w:next w:val="af2"/>
    <w:link w:val="14"/>
    <w:semiHidden/>
    <w:rsid w:val="00852B70"/>
    <w:rPr>
      <w:b/>
      <w:bCs/>
    </w:rPr>
  </w:style>
  <w:style w:type="character" w:customStyle="1" w:styleId="14">
    <w:name w:val="Тема примечания Знак1"/>
    <w:basedOn w:val="12"/>
    <w:link w:val="af6"/>
    <w:semiHidden/>
    <w:rsid w:val="00852B70"/>
    <w:rPr>
      <w:b/>
      <w:bCs/>
    </w:rPr>
  </w:style>
  <w:style w:type="paragraph" w:styleId="af7">
    <w:name w:val="Balloon Text"/>
    <w:basedOn w:val="a0"/>
    <w:link w:val="15"/>
    <w:semiHidden/>
    <w:rsid w:val="00852B70"/>
    <w:rPr>
      <w:rFonts w:ascii="Tahoma" w:hAnsi="Tahoma" w:cs="Tahoma"/>
      <w:sz w:val="16"/>
      <w:szCs w:val="16"/>
    </w:rPr>
  </w:style>
  <w:style w:type="character" w:customStyle="1" w:styleId="15">
    <w:name w:val="Текст выноски Знак1"/>
    <w:basedOn w:val="a1"/>
    <w:link w:val="af7"/>
    <w:semiHidden/>
    <w:rsid w:val="00852B70"/>
    <w:rPr>
      <w:rFonts w:ascii="Tahoma" w:hAnsi="Tahoma" w:cs="Tahoma"/>
      <w:sz w:val="16"/>
      <w:szCs w:val="16"/>
    </w:rPr>
  </w:style>
  <w:style w:type="paragraph" w:customStyle="1" w:styleId="34ffff9">
    <w:name w:val="34_ТЛ_Подпись_Шапка"/>
    <w:basedOn w:val="34fff1"/>
    <w:next w:val="34ffffa"/>
    <w:rsid w:val="00852B70"/>
  </w:style>
  <w:style w:type="paragraph" w:customStyle="1" w:styleId="34ffffa">
    <w:name w:val="34_ТЛ_Подпись"/>
    <w:basedOn w:val="34f4"/>
    <w:rsid w:val="00852B70"/>
  </w:style>
  <w:style w:type="paragraph" w:customStyle="1" w:styleId="34ffffb">
    <w:name w:val="34_ТЛ_Подпись_скрытый"/>
    <w:basedOn w:val="34ffffa"/>
    <w:rsid w:val="00852B70"/>
    <w:rPr>
      <w:vanish/>
    </w:rPr>
  </w:style>
  <w:style w:type="paragraph" w:customStyle="1" w:styleId="34ffffc">
    <w:name w:val="34_Комментарий_Философта"/>
    <w:basedOn w:val="34a"/>
    <w:rsid w:val="00852B70"/>
    <w:rPr>
      <w:rFonts w:ascii="Arial Narrow" w:hAnsi="Arial Narrow"/>
      <w:vanish/>
      <w:color w:val="0000FF"/>
    </w:rPr>
  </w:style>
  <w:style w:type="paragraph" w:customStyle="1" w:styleId="34a0">
    <w:name w:val="34_Комментaрий_из_ГОСТ"/>
    <w:basedOn w:val="34a"/>
    <w:rsid w:val="00852B70"/>
    <w:rPr>
      <w:rFonts w:ascii="Arial Narrow" w:hAnsi="Arial Narrow"/>
      <w:vanish/>
    </w:rPr>
  </w:style>
  <w:style w:type="character" w:customStyle="1" w:styleId="34ffffd">
    <w:name w:val="34_Знак_Примечание_Подпись"/>
    <w:qFormat/>
    <w:rsid w:val="00852B70"/>
    <w:rPr>
      <w:b/>
    </w:rPr>
  </w:style>
  <w:style w:type="paragraph" w:customStyle="1" w:styleId="34ffffe">
    <w:name w:val="34_Таблица_Сноска_Линия"/>
    <w:basedOn w:val="34fff8"/>
    <w:next w:val="34fff8"/>
    <w:rsid w:val="00852B70"/>
    <w:pPr>
      <w:keepNext/>
    </w:pPr>
  </w:style>
  <w:style w:type="paragraph" w:customStyle="1" w:styleId="34fffff">
    <w:name w:val="34_ТЛ_Организация"/>
    <w:basedOn w:val="34ffa"/>
    <w:next w:val="34ffa"/>
    <w:rsid w:val="00852B70"/>
    <w:rPr>
      <w:rFonts w:ascii="Arial" w:hAnsi="Arial"/>
      <w:b/>
      <w:sz w:val="24"/>
    </w:rPr>
  </w:style>
  <w:style w:type="paragraph" w:customStyle="1" w:styleId="34fffff0">
    <w:name w:val="34_Таблица_Примечание"/>
    <w:basedOn w:val="34fff8"/>
    <w:rsid w:val="00852B70"/>
  </w:style>
  <w:style w:type="character" w:customStyle="1" w:styleId="34fffff1">
    <w:name w:val="34_Знак_Значение"/>
    <w:qFormat/>
    <w:rsid w:val="00852B70"/>
    <w:rPr>
      <w:rFonts w:ascii="Calibri" w:hAnsi="Calibri"/>
    </w:rPr>
  </w:style>
  <w:style w:type="character" w:styleId="af8">
    <w:name w:val="Hyperlink"/>
    <w:uiPriority w:val="99"/>
    <w:rsid w:val="00852B70"/>
    <w:rPr>
      <w:color w:val="0000FF"/>
      <w:u w:val="single"/>
    </w:rPr>
  </w:style>
  <w:style w:type="paragraph" w:customStyle="1" w:styleId="34fffff2">
    <w:name w:val="34_Рисунок_Подпись"/>
    <w:basedOn w:val="34a"/>
    <w:rsid w:val="00852B70"/>
    <w:pPr>
      <w:keepNext/>
      <w:keepLines/>
      <w:spacing w:before="240" w:after="240"/>
      <w:ind w:left="1191" w:right="1191" w:firstLine="0"/>
      <w:contextualSpacing/>
    </w:pPr>
    <w:rPr>
      <w:sz w:val="22"/>
    </w:rPr>
  </w:style>
  <w:style w:type="paragraph" w:customStyle="1" w:styleId="34fffff3">
    <w:name w:val="34_ТЛ_Количество_листов"/>
    <w:basedOn w:val="34ffa"/>
    <w:next w:val="34ffa"/>
    <w:rsid w:val="00852B70"/>
    <w:rPr>
      <w:rFonts w:ascii="Arial" w:hAnsi="Arial"/>
      <w:sz w:val="20"/>
    </w:rPr>
  </w:style>
  <w:style w:type="paragraph" w:customStyle="1" w:styleId="341d">
    <w:name w:val="34_Колонтитул_Нижний_1я_страница"/>
    <w:basedOn w:val="34a"/>
    <w:rsid w:val="00852B70"/>
    <w:pPr>
      <w:spacing w:before="2320"/>
    </w:pPr>
  </w:style>
  <w:style w:type="paragraph" w:customStyle="1" w:styleId="349">
    <w:name w:val="34_Процедура_Шаг_Единичный"/>
    <w:basedOn w:val="34a"/>
    <w:qFormat/>
    <w:rsid w:val="00852B70"/>
    <w:pPr>
      <w:numPr>
        <w:numId w:val="10"/>
      </w:numPr>
    </w:pPr>
  </w:style>
  <w:style w:type="paragraph" w:customStyle="1" w:styleId="34fffff4">
    <w:name w:val="34_Процедура_Заголовок"/>
    <w:basedOn w:val="34a"/>
    <w:next w:val="34ffff2"/>
    <w:rsid w:val="00852B70"/>
    <w:pPr>
      <w:keepNext/>
      <w:keepLines/>
      <w:spacing w:before="360" w:after="120"/>
      <w:ind w:left="720" w:firstLine="0"/>
    </w:pPr>
  </w:style>
  <w:style w:type="paragraph" w:customStyle="1" w:styleId="341e">
    <w:name w:val="34_Колонтитул_Ведомость_1я_страница"/>
    <w:basedOn w:val="34a"/>
    <w:rsid w:val="00852B70"/>
    <w:pPr>
      <w:spacing w:before="1860"/>
    </w:pPr>
  </w:style>
  <w:style w:type="character" w:customStyle="1" w:styleId="3427">
    <w:name w:val="34_Список_Абзац_2 Знак"/>
    <w:basedOn w:val="341f"/>
    <w:link w:val="3428"/>
    <w:rsid w:val="00852B70"/>
    <w:rPr>
      <w:sz w:val="24"/>
      <w:lang w:val="x-none" w:eastAsia="x-none"/>
    </w:rPr>
  </w:style>
  <w:style w:type="character" w:customStyle="1" w:styleId="34fff6">
    <w:name w:val="34_Таблица_Список_Абзац Знак"/>
    <w:basedOn w:val="a1"/>
    <w:link w:val="34fff5"/>
    <w:rsid w:val="00852B70"/>
    <w:rPr>
      <w:lang w:val="x-none" w:eastAsia="x-none"/>
    </w:rPr>
  </w:style>
  <w:style w:type="paragraph" w:customStyle="1" w:styleId="34fffff5">
    <w:name w:val="34_Процедура_Абзац_Подшага"/>
    <w:basedOn w:val="34fffff6"/>
    <w:rsid w:val="00852B70"/>
    <w:pPr>
      <w:ind w:left="1888"/>
    </w:pPr>
  </w:style>
  <w:style w:type="character" w:customStyle="1" w:styleId="34ff5">
    <w:name w:val="34_Таблица_Число_в_ячейке Знак"/>
    <w:basedOn w:val="a1"/>
    <w:link w:val="34ff3"/>
    <w:rsid w:val="00852B70"/>
    <w:rPr>
      <w:rFonts w:cs="Arial"/>
      <w:bCs/>
      <w:lang w:val="x-none" w:eastAsia="x-none"/>
    </w:rPr>
  </w:style>
  <w:style w:type="paragraph" w:customStyle="1" w:styleId="341f0">
    <w:name w:val="34_Список_Абзац_1"/>
    <w:basedOn w:val="34a"/>
    <w:link w:val="341f"/>
    <w:qFormat/>
    <w:rsid w:val="00852B70"/>
    <w:pPr>
      <w:ind w:left="1191" w:firstLine="0"/>
    </w:pPr>
  </w:style>
  <w:style w:type="character" w:customStyle="1" w:styleId="34ff7">
    <w:name w:val="34_Таблица_Объединенная_ячейка Знак"/>
    <w:basedOn w:val="a1"/>
    <w:link w:val="34ff6"/>
    <w:rsid w:val="00852B70"/>
    <w:rPr>
      <w:lang w:val="x-none" w:eastAsia="x-none"/>
    </w:rPr>
  </w:style>
  <w:style w:type="character" w:customStyle="1" w:styleId="341f">
    <w:name w:val="34_Список_Абзац_1 Знак"/>
    <w:basedOn w:val="34c"/>
    <w:link w:val="341f0"/>
    <w:rsid w:val="00852B70"/>
    <w:rPr>
      <w:sz w:val="24"/>
      <w:lang w:eastAsia="x-none"/>
    </w:rPr>
  </w:style>
  <w:style w:type="paragraph" w:customStyle="1" w:styleId="34fffff6">
    <w:name w:val="34_Процедура_Абзац_Шага"/>
    <w:basedOn w:val="34a"/>
    <w:rsid w:val="00852B70"/>
    <w:pPr>
      <w:ind w:left="1191" w:firstLine="0"/>
    </w:pPr>
  </w:style>
  <w:style w:type="paragraph" w:customStyle="1" w:styleId="3428">
    <w:name w:val="34_Список_Абзац_2"/>
    <w:basedOn w:val="341f0"/>
    <w:link w:val="3427"/>
    <w:rsid w:val="00852B70"/>
    <w:pPr>
      <w:ind w:left="1888"/>
    </w:pPr>
    <w:rPr>
      <w:lang w:val="x-none"/>
    </w:rPr>
  </w:style>
  <w:style w:type="paragraph" w:styleId="41">
    <w:name w:val="toc 4"/>
    <w:basedOn w:val="a0"/>
    <w:next w:val="a0"/>
    <w:autoRedefine/>
    <w:uiPriority w:val="39"/>
    <w:semiHidden/>
    <w:rsid w:val="00852B70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1">
    <w:name w:val="toc 5"/>
    <w:basedOn w:val="a0"/>
    <w:next w:val="a0"/>
    <w:autoRedefine/>
    <w:uiPriority w:val="39"/>
    <w:semiHidden/>
    <w:rsid w:val="00852B70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0"/>
    <w:next w:val="a0"/>
    <w:autoRedefine/>
    <w:uiPriority w:val="39"/>
    <w:semiHidden/>
    <w:rsid w:val="00852B70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0"/>
    <w:next w:val="a0"/>
    <w:autoRedefine/>
    <w:uiPriority w:val="39"/>
    <w:semiHidden/>
    <w:rsid w:val="00852B70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0"/>
    <w:next w:val="a0"/>
    <w:autoRedefine/>
    <w:uiPriority w:val="39"/>
    <w:semiHidden/>
    <w:rsid w:val="00852B70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0"/>
    <w:next w:val="a0"/>
    <w:autoRedefine/>
    <w:uiPriority w:val="39"/>
    <w:semiHidden/>
    <w:rsid w:val="00852B70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table" w:styleId="af9">
    <w:name w:val="Table Grid"/>
    <w:basedOn w:val="a2"/>
    <w:uiPriority w:val="59"/>
    <w:rsid w:val="00852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7">
    <w:name w:val="34_Список_Нумерованный"/>
    <w:basedOn w:val="a3"/>
    <w:uiPriority w:val="99"/>
    <w:rsid w:val="00852B70"/>
    <w:pPr>
      <w:numPr>
        <w:numId w:val="12"/>
      </w:numPr>
    </w:pPr>
  </w:style>
  <w:style w:type="paragraph" w:styleId="afa">
    <w:name w:val="Normal (Web)"/>
    <w:basedOn w:val="a0"/>
    <w:uiPriority w:val="99"/>
    <w:semiHidden/>
    <w:unhideWhenUsed/>
    <w:rsid w:val="00050522"/>
    <w:pPr>
      <w:spacing w:before="100" w:beforeAutospacing="1" w:after="100" w:afterAutospacing="1"/>
    </w:pPr>
    <w:rPr>
      <w:szCs w:val="24"/>
    </w:rPr>
  </w:style>
  <w:style w:type="paragraph" w:styleId="afb">
    <w:name w:val="TOC Heading"/>
    <w:basedOn w:val="1"/>
    <w:next w:val="a0"/>
    <w:uiPriority w:val="39"/>
    <w:unhideWhenUsed/>
    <w:qFormat/>
    <w:rsid w:val="00CD1A7A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 w:eastAsia="ru-RU"/>
    </w:rPr>
  </w:style>
  <w:style w:type="character" w:styleId="afc">
    <w:name w:val="Unresolved Mention"/>
    <w:basedOn w:val="a1"/>
    <w:uiPriority w:val="99"/>
    <w:semiHidden/>
    <w:unhideWhenUsed/>
    <w:rsid w:val="009F6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1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6389">
      <w:bodyDiv w:val="1"/>
      <w:marLeft w:val="0"/>
      <w:marRight w:val="0"/>
      <w:marTop w:val="41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839">
      <w:bodyDiv w:val="1"/>
      <w:marLeft w:val="0"/>
      <w:marRight w:val="0"/>
      <w:marTop w:val="28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32187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8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46909">
                              <w:marLeft w:val="0"/>
                              <w:marRight w:val="0"/>
                              <w:marTop w:val="2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180715">
                              <w:marLeft w:val="0"/>
                              <w:marRight w:val="0"/>
                              <w:marTop w:val="2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12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8839198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7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8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4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0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4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://www.orbicraft.sputnix.ru/doku.php?id=terr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bicraft.sputnix.ru/doku.php?id=how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ksana\AppData\Roaming\Microsoft\&#1064;&#1072;&#1073;&#1083;&#1086;&#1085;&#1099;\&#1043;&#1054;&#1057;&#1058;_34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160D4-F29B-4B86-836A-3C2457CF7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ГОСТ_34.dotm</Template>
  <TotalTime>52</TotalTime>
  <Pages>18</Pages>
  <Words>2861</Words>
  <Characters>16314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>Название организации</Company>
  <LinksUpToDate>false</LinksUpToDate>
  <CharactersWithSpaces>19137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creator>Oksana</dc:creator>
  <cp:lastModifiedBy>polina-krivorotova98@mail.ru</cp:lastModifiedBy>
  <cp:revision>7</cp:revision>
  <cp:lastPrinted>2014-09-08T01:50:00Z</cp:lastPrinted>
  <dcterms:created xsi:type="dcterms:W3CDTF">2018-11-16T21:11:00Z</dcterms:created>
  <dcterms:modified xsi:type="dcterms:W3CDTF">2018-11-19T13:14:00Z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ерсия">
    <vt:lpwstr>Версия документа</vt:lpwstr>
  </property>
  <property fmtid="{D5CDD505-2E9C-101B-9397-08002B2CF9AE}" pid="3" name="номер_документа">
    <vt:lpwstr>Номер документа</vt:lpwstr>
  </property>
  <property fmtid="{D5CDD505-2E9C-101B-9397-08002B2CF9AE}" pid="4" name="краткое_название_системы">
    <vt:lpwstr>Краткое название системы</vt:lpwstr>
  </property>
  <property fmtid="{D5CDD505-2E9C-101B-9397-08002B2CF9AE}" pid="5" name="полное_название_системы">
    <vt:lpwstr>Полное название системы</vt:lpwstr>
  </property>
  <property fmtid="{D5CDD505-2E9C-101B-9397-08002B2CF9AE}" pid="6" name="шифр_системы">
    <vt:lpwstr>Шифр системы</vt:lpwstr>
  </property>
  <property fmtid="{D5CDD505-2E9C-101B-9397-08002B2CF9AE}" pid="7" name="обозначение_документа">
    <vt:lpwstr>A.B.XXX.XX.XX.X-X.X</vt:lpwstr>
  </property>
  <property fmtid="{D5CDD505-2E9C-101B-9397-08002B2CF9AE}" pid="8" name="год_издания">
    <vt:lpwstr>2015</vt:lpwstr>
  </property>
</Properties>
</file>